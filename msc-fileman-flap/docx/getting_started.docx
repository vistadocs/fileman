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29" w:lineRule="exact"/>
        <w:ind w:left="100" w:right="37"/>
        <w:jc w:val="center"/>
        <w:tabs>
          <w:tab w:pos="2320" w:val="left"/>
          <w:tab w:pos="4380" w:val="left"/>
          <w:tab w:pos="6620" w:val="left"/>
          <w:tab w:pos="884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/>
        <w:pict>
          <v:group style="position:absolute;margin-left:69.949997pt;margin-top:125.620605pt;width:472.1pt;height:196.1pt;mso-position-horizontal-relative:page;mso-position-vertical-relative:paragraph;z-index:-4366" coordorigin="1399,2512" coordsize="9442,3922">
            <v:group style="position:absolute;left:1440;top:2553;width:9360;height:1360" coordorigin="1440,2553" coordsize="9360,1360">
              <v:shape style="position:absolute;left:1440;top:2553;width:9360;height:1360" coordorigin="1440,2553" coordsize="9360,1360" path="m1440,3913l10800,3913,10800,2553,1440,2553,1440,3913e" filled="t" fillcolor="#E5E5E5" stroked="f">
                <v:path arrowok="t"/>
                <v:fill/>
              </v:shape>
            </v:group>
            <v:group style="position:absolute;left:1440;top:3913;width:9360;height:880" coordorigin="1440,3913" coordsize="9360,880">
              <v:shape style="position:absolute;left:1440;top:3913;width:9360;height:880" coordorigin="1440,3913" coordsize="9360,880" path="m1440,4793l10800,4793,10800,3913,1440,3913,1440,4793e" filled="t" fillcolor="#E5E5E5" stroked="f">
                <v:path arrowok="t"/>
                <v:fill/>
              </v:shape>
            </v:group>
            <v:group style="position:absolute;left:1440;top:4793;width:9360;height:1600" coordorigin="1440,4793" coordsize="9360,1600">
              <v:shape style="position:absolute;left:1440;top:4793;width:9360;height:1600" coordorigin="1440,4793" coordsize="9360,1600" path="m1440,6393l10800,6393,10800,4793,1440,4793,1440,6393e" filled="t" fillcolor="#E5E5E5" stroked="f">
                <v:path arrowok="t"/>
                <v:fill/>
              </v:shape>
            </v:group>
            <v:group style="position:absolute;left:1400;top:2513;width:50;height:3920" coordorigin="1400,2513" coordsize="50,3920">
              <v:shape style="position:absolute;left:1400;top:2513;width:50;height:3920" coordorigin="1400,2513" coordsize="50,3920" path="m1400,2513l1400,6433,1450,6383,1450,2563,1400,2513e" filled="t" fillcolor="#000000" stroked="f">
                <v:path arrowok="t"/>
                <v:fill/>
              </v:shape>
            </v:group>
            <v:group style="position:absolute;left:1500;top:2613;width:20;height:3720" coordorigin="1500,2613" coordsize="20,3720">
              <v:shape style="position:absolute;left:1500;top:2613;width:20;height:3720" coordorigin="1500,2613" coordsize="20,3720" path="m1500,2613l1500,6333,1520,6313,1520,2633,1500,2613e" filled="t" fillcolor="#000000" stroked="f">
                <v:path arrowok="t"/>
                <v:fill/>
              </v:shape>
            </v:group>
            <v:group style="position:absolute;left:10690;top:2613;width:50;height:3720" coordorigin="10690,2613" coordsize="50,3720">
              <v:shape style="position:absolute;left:10690;top:2613;width:50;height:3720" coordorigin="10690,2613" coordsize="50,3720" path="m10740,2613l10690,2663,10690,6283,10740,6333,10740,2613e" filled="t" fillcolor="#000000" stroked="f">
                <v:path arrowok="t"/>
                <v:fill/>
              </v:shape>
            </v:group>
            <v:group style="position:absolute;left:10790;top:2543;width:20;height:3860" coordorigin="10790,2543" coordsize="20,3860">
              <v:shape style="position:absolute;left:10790;top:2543;width:20;height:3860" coordorigin="10790,2543" coordsize="20,3860" path="m10810,2543l10790,2563,10790,6383,10810,6403,10810,2543e" filled="t" fillcolor="#000000" stroked="f">
                <v:path arrowok="t"/>
                <v:fill/>
              </v:shape>
            </v:group>
            <v:group style="position:absolute;left:1400;top:2513;width:9440;height:50" coordorigin="1400,2513" coordsize="9440,50">
              <v:shape style="position:absolute;left:1400;top:2513;width:9440;height:50" coordorigin="1400,2513" coordsize="9440,50" path="m10840,2513l1400,2513,1450,2563,10790,2563,10840,2513e" filled="t" fillcolor="#000000" stroked="f">
                <v:path arrowok="t"/>
                <v:fill/>
              </v:shape>
            </v:group>
            <v:group style="position:absolute;left:1500;top:2613;width:9240;height:20" coordorigin="1500,2613" coordsize="9240,20">
              <v:shape style="position:absolute;left:1500;top:2613;width:9240;height:20" coordorigin="1500,2613" coordsize="9240,20" path="m10740,2613l1500,2613,1520,2633,10720,2633,10740,2613e" filled="t" fillcolor="#000000" stroked="f">
                <v:path arrowok="t"/>
                <v:fill/>
              </v:shape>
            </v:group>
            <v:group style="position:absolute;left:1500;top:6283;width:9240;height:50" coordorigin="1500,6283" coordsize="9240,50">
              <v:shape style="position:absolute;left:1500;top:6283;width:9240;height:50" coordorigin="1500,6283" coordsize="9240,50" path="m10690,6283l1550,6283,1500,6333,10740,6333,10690,6283e" filled="t" fillcolor="#000000" stroked="f">
                <v:path arrowok="t"/>
                <v:fill/>
              </v:shape>
            </v:group>
            <v:group style="position:absolute;left:1430;top:6383;width:9380;height:20" coordorigin="1430,6383" coordsize="9380,20">
              <v:shape style="position:absolute;left:1430;top:6383;width:9380;height:20" coordorigin="1430,6383" coordsize="9380,20" path="m10790,6383l1450,6383,1430,6403,10810,6403,10790,6383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71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6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46" w:right="1986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MSC</w:t>
      </w:r>
      <w:r>
        <w:rPr>
          <w:rFonts w:ascii="Times New Roman" w:hAnsi="Times New Roman" w:cs="Times New Roman" w:eastAsia="Times New Roman"/>
          <w:sz w:val="48"/>
          <w:szCs w:val="4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ile</w:t>
      </w:r>
      <w:r>
        <w:rPr>
          <w:rFonts w:ascii="Times New Roman" w:hAnsi="Times New Roman" w:cs="Times New Roman" w:eastAsia="Times New Roman"/>
          <w:sz w:val="48"/>
          <w:szCs w:val="48"/>
          <w:spacing w:val="6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1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  <w:b/>
          <w:bCs/>
        </w:rPr>
        <w:t>2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  <w:b/>
          <w:bCs/>
        </w:rPr>
        <w:t>2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1"/>
          <w:b/>
          <w:bCs/>
        </w:rPr>
        <w:t>.2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5" w:right="1953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tt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9"/>
          <w:b/>
          <w:bCs/>
        </w:rPr>
        <w:t>nu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92" w:right="313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14"/>
        </w:rPr>
        <w:t>Ja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4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4"/>
        </w:rPr>
        <w:t>ry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2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0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1"/>
        </w:rPr>
        <w:t>15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right="291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shape style="position:absolute;margin-left:395.399994pt;margin-top:-2.630472pt;width:68.4pt;height:52.5pt;mso-position-horizontal-relative:page;mso-position-vertical-relative:paragraph;z-index:-4365" type="#_x0000_t75">
            <v:imagedata r:id="rId5" o:title=""/>
          </v:shape>
        </w:pict>
      </w:r>
      <w:r>
        <w:rPr/>
        <w:pict>
          <v:shape style="position:absolute;margin-left:76.5pt;margin-top:-.930472pt;width:231pt;height:61.1pt;mso-position-horizontal-relative:page;mso-position-vertical-relative:paragraph;z-index:-4364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</w:t>
      </w:r>
    </w:p>
    <w:p>
      <w:pPr>
        <w:spacing w:before="29" w:after="0" w:line="268" w:lineRule="auto"/>
        <w:ind w:left="8156" w:right="4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91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420" w:right="1460"/>
        </w:sectPr>
      </w:pPr>
      <w:rPr/>
    </w:p>
    <w:p>
      <w:pPr>
        <w:spacing w:before="60" w:after="0" w:line="320" w:lineRule="exact"/>
        <w:ind w:left="102" w:right="41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shape style="position:absolute;margin-left:351.700012pt;margin-top:669.200012pt;width:169.190799pt;height:54.87pt;mso-position-horizontal-relative:page;mso-position-vertical-relative:page;z-index:-4363" type="#_x0000_t75">
            <v:imagedata r:id="rId7" o:title=""/>
          </v:shape>
        </w:pict>
      </w:r>
      <w:r>
        <w:rPr/>
        <w:pict>
          <v:shape style="position:absolute;margin-left:401pt;margin-top:545.299988pt;width:126.196302pt;height:103.8375pt;mso-position-horizontal-relative:page;mso-position-vertical-relative:page;z-index:-4362" type="#_x0000_t75">
            <v:imagedata r:id="rId8" o:title=""/>
          </v:shape>
        </w:pict>
      </w:r>
      <w:r>
        <w:rPr/>
        <w:pict>
          <v:shape style="position:absolute;margin-left:244.300003pt;margin-top:534.400024pt;width:130.900461pt;height:130.8pt;mso-position-horizontal-relative:page;mso-position-vertical-relative:page;z-index:-4361" type="#_x0000_t75">
            <v:imagedata r:id="rId9" o:title=""/>
          </v:shape>
        </w:pict>
      </w:r>
      <w:r>
        <w:rPr/>
        <w:pict>
          <v:shape style="position:absolute;margin-left:356.100006pt;margin-top:479.5pt;width:182.6085pt;height:48.24pt;mso-position-horizontal-relative:page;mso-position-vertical-relative:page;z-index:-4360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©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4.0.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7F"/>
          <w:spacing w:val="0"/>
          <w:w w:val="116"/>
        </w:rPr>
      </w:r>
      <w:hyperlink r:id="rId11"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6"/>
            <w:u w:val="single" w:color="00007F"/>
          </w:rPr>
          <w:t>h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6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  <w:t>t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  <w:t>t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20"/>
            <w:u w:val="single" w:color="00007F"/>
          </w:rPr>
          <w:t>p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20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49"/>
            <w:u w:val="single" w:color="00007F"/>
          </w:rPr>
          <w:t>://c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49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8"/>
            <w:u w:val="single" w:color="00007F"/>
          </w:rPr>
          <w:t>r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2"/>
            <w:u w:val="single" w:color="00007F"/>
          </w:rPr>
          <w:t>ea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2"/>
            <w:u w:val="single" w:color="00007F"/>
          </w:rPr>
          <w:t>t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2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  <w:t>i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3"/>
            <w:u w:val="single" w:color="00007F"/>
          </w:rPr>
          <w:t>v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3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4"/>
            <w:u w:val="single" w:color="00007F"/>
          </w:rPr>
          <w:t>ec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4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9"/>
            <w:u w:val="single" w:color="00007F"/>
          </w:rPr>
          <w:t>o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9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3"/>
            <w:u w:val="single" w:color="00007F"/>
          </w:rPr>
          <w:t>m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3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3"/>
            <w:u w:val="single" w:color="00007F"/>
          </w:rPr>
          <w:t>m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3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9"/>
            <w:u w:val="single" w:color="00007F"/>
          </w:rPr>
          <w:t>o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9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6"/>
            <w:u w:val="single" w:color="00007F"/>
          </w:rPr>
          <w:t>n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6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6"/>
            <w:u w:val="single" w:color="00007F"/>
          </w:rPr>
          <w:t>.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6"/>
            <w:u w:val="single" w:color="00007F"/>
          </w:rPr>
          <w:t>o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6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8"/>
            <w:u w:val="single" w:color="00007F"/>
          </w:rPr>
          <w:t>r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37"/>
            <w:u w:val="single" w:color="00007F"/>
          </w:rPr>
          <w:t>g/l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37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  <w:t>i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0"/>
            <w:u w:val="single" w:color="00007F"/>
          </w:rPr>
          <w:t>c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0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2"/>
            <w:u w:val="single" w:color="00007F"/>
          </w:rPr>
          <w:t>e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2"/>
            <w:u w:val="single" w:color="00007F"/>
          </w:rPr>
          <w:t>n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2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8"/>
            <w:u w:val="single" w:color="00007F"/>
          </w:rPr>
          <w:t>e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49"/>
            <w:u w:val="single" w:color="00007F"/>
          </w:rPr>
          <w:t>/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49"/>
            <w:u w:val="single" w:color="00007F"/>
          </w:rPr>
          <w:t>b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49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6"/>
            <w:u w:val="single" w:color="00007F"/>
          </w:rPr>
          <w:t>y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06"/>
            <w:u w:val="single" w:color="00007F"/>
          </w:rPr>
          <w:t>­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06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31"/>
            <w:u w:val="single" w:color="00007F"/>
          </w:rPr>
          <w:t>a/4.0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4"/>
            <w:w w:val="131"/>
            <w:u w:val="single" w:color="00007F"/>
          </w:rPr>
          <w:t>/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4"/>
            <w:w w:val="13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4"/>
            <w:w w:val="131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4"/>
            <w:w w:val="131"/>
          </w:rPr>
        </w:r>
      </w:hyperlink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1051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2014,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1"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8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</w:rPr>
        <w:t>on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6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11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70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826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85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2015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70" w:after="0" w:line="266" w:lineRule="auto"/>
              <w:ind w:left="57" w:right="59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22.2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7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2260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69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2013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69" w:after="0" w:line="266" w:lineRule="auto"/>
              <w:ind w:left="57" w:right="24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22.2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69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69" w:after="0" w:line="266" w:lineRule="auto"/>
              <w:ind w:left="57" w:right="18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6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6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Ogi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k,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0.468251pt;height:41.707500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34.399683pt;height:75.240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4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9.398837pt;height:55.93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2240" w:h="15840"/>
          <w:pgMar w:top="1380" w:bottom="280" w:left="1340" w:right="1340"/>
        </w:sectPr>
      </w:pPr>
      <w:rPr/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3" w:lineRule="exact"/>
        <w:ind w:left="102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w w:val="108"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w w:val="111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5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6"/>
        </w:rPr>
        <w:t>ts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</w:t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3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</w:t>
      </w:r>
    </w:p>
    <w:p>
      <w:pPr>
        <w:spacing w:before="7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1: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b/>
          <w:bCs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</w:t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Typ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9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TA’s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12</w:t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16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16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17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.23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24</w:t>
      </w:r>
    </w:p>
    <w:p>
      <w:pPr>
        <w:spacing w:before="7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2: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  <w:b/>
          <w:bCs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1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25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25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25</w:t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28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28</w:t>
      </w:r>
    </w:p>
    <w:p>
      <w:pPr>
        <w:spacing w:before="70" w:after="0" w:line="240" w:lineRule="auto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31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31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31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33</w:t>
      </w:r>
    </w:p>
    <w:p>
      <w:pPr>
        <w:spacing w:before="70" w:after="0" w:line="240" w:lineRule="auto"/>
        <w:ind w:left="74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39</w:t>
      </w:r>
    </w:p>
    <w:p>
      <w:pPr>
        <w:jc w:val="left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48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42</w:t>
      </w:r>
    </w:p>
    <w:p>
      <w:pPr>
        <w:spacing w:before="7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47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48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48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49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50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52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55</w:t>
      </w:r>
    </w:p>
    <w:p>
      <w:pPr>
        <w:spacing w:before="7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57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57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57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59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63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64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65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67</w:t>
      </w:r>
    </w:p>
    <w:p>
      <w:pPr>
        <w:spacing w:before="7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9: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69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69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Fea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70</w:t>
      </w:r>
    </w:p>
    <w:p>
      <w:pPr>
        <w:spacing w:before="7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10: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72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72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72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9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OOP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73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75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76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77</w:t>
      </w:r>
    </w:p>
    <w:p>
      <w:pPr>
        <w:spacing w:before="70" w:after="0" w:line="240" w:lineRule="auto"/>
        <w:ind w:left="75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81</w:t>
      </w:r>
    </w:p>
    <w:p>
      <w:pPr>
        <w:spacing w:before="7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b/>
          <w:bCs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  <w:b/>
          <w:bCs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82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82</w:t>
      </w:r>
    </w:p>
    <w:p>
      <w:pPr>
        <w:spacing w:before="70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85</w:t>
      </w:r>
    </w:p>
    <w:p>
      <w:pPr>
        <w:spacing w:before="7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b/>
          <w:bCs/>
        </w:rPr>
        <w:t>os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b/>
          <w:bCs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90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  <w:b/>
          <w:bCs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............................................................................................................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96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080" w:bottom="280" w:left="1020" w:right="16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w w:val="107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5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22.2.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“000.”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]</w:t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'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NumType w:start="1"/>
          <w:pgMar w:header="1509" w:footer="1491" w:top="1740" w:bottom="1680" w:left="1340" w:right="1320"/>
          <w:headerReference w:type="odd" r:id="rId15"/>
          <w:headerReference w:type="even" r:id="rId16"/>
          <w:footerReference w:type="odd" r:id="rId17"/>
          <w:footerReference w:type="even" r:id="rId18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4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92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5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7F"/>
          <w:spacing w:val="0"/>
          <w:w w:val="115"/>
        </w:rPr>
      </w:r>
      <w:hyperlink r:id="rId19"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w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w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w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.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  <w:t>o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e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1"/>
            <w:u w:val="single" w:color="00007F"/>
          </w:rPr>
          <w:t>h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  <w:t>r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a.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  <w:t>o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  <w:t>r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3"/>
            <w:w w:val="111"/>
            <w:u w:val="single" w:color="00007F"/>
          </w:rPr>
          <w:t>g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3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3"/>
            <w:w w:val="111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3"/>
            <w:w w:val="111"/>
          </w:rPr>
        </w:r>
      </w:hyperlink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9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TA’s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7F"/>
          <w:spacing w:val="0"/>
          <w:w w:val="115"/>
        </w:rPr>
      </w:r>
      <w:hyperlink r:id="rId20"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5"/>
            <w:u w:val="single" w:color="00007F"/>
          </w:rPr>
          <w:t>w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5"/>
            <w:u w:val="single" w:color="00007F"/>
          </w:rPr>
          <w:t>w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5"/>
            <w:u w:val="single" w:color="00007F"/>
          </w:rPr>
          <w:t>w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8"/>
            <w:u w:val="single" w:color="00007F"/>
          </w:rPr>
          <w:t>.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2"/>
            <w:w w:val="108"/>
            <w:u w:val="single" w:color="00007F"/>
          </w:rPr>
          <w:t>v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2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  <w:t>i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  <w:t>t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7"/>
            <w:u w:val="single" w:color="00007F"/>
          </w:rPr>
          <w:t>ae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7"/>
            <w:u w:val="single" w:color="00007F"/>
          </w:rPr>
          <w:t>x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7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20"/>
            <w:u w:val="single" w:color="00007F"/>
          </w:rPr>
          <w:t>p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20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2"/>
            <w:w w:val="108"/>
            <w:u w:val="single" w:color="00007F"/>
          </w:rPr>
          <w:t>e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2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8"/>
            <w:u w:val="single" w:color="00007F"/>
          </w:rPr>
          <w:t>r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1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  <w:t>t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1"/>
            <w:w w:val="117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  <w:t>i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5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  <w:t>s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8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09"/>
            <w:u w:val="single" w:color="00007F"/>
          </w:rPr>
          <w:t>e.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9"/>
            <w:u w:val="single" w:color="00007F"/>
          </w:rPr>
          <w:t>n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-1"/>
            <w:w w:val="109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0"/>
            <w:w w:val="111"/>
            <w:u w:val="single" w:color="00007F"/>
          </w:rPr>
          <w:t>e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2"/>
            <w:w w:val="111"/>
            <w:u w:val="single" w:color="00007F"/>
          </w:rPr>
          <w:t>t</w:t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2"/>
            <w:w w:val="111"/>
            <w:u w:val="single" w:color="00007F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2"/>
            <w:w w:val="111"/>
          </w:rPr>
        </w:r>
        <w:r>
          <w:rPr>
            <w:rFonts w:ascii="Times New Roman" w:hAnsi="Times New Roman" w:cs="Times New Roman" w:eastAsia="Times New Roman"/>
            <w:sz w:val="28"/>
            <w:szCs w:val="28"/>
            <w:color w:val="00007F"/>
            <w:spacing w:val="2"/>
            <w:w w:val="111"/>
          </w:rPr>
        </w:r>
      </w:hyperlink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w w:val="71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Wh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32"/>
          <w:szCs w:val="3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0"/>
          <w:b/>
          <w:bCs/>
        </w:rPr>
        <w:t>an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?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kage,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33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7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kage;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ages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TA’s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  <w:b/>
          <w:bCs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4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53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9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both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3" w:lineRule="exact"/>
        <w:ind w:left="102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48"/>
          <w:szCs w:val="48"/>
          <w:spacing w:val="118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48"/>
          <w:szCs w:val="4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9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26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6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5"/>
        </w:rPr>
        <w:t>rs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1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71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6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9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5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91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ma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5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ser</w:t>
      </w:r>
      <w:r>
        <w:rPr>
          <w:rFonts w:ascii="Times New Roman" w:hAnsi="Times New Roman" w:cs="Times New Roman" w:eastAsia="Times New Roman"/>
          <w:sz w:val="32"/>
          <w:szCs w:val="32"/>
          <w:spacing w:val="7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71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0"/>
          <w:b/>
          <w:bCs/>
        </w:rPr>
        <w:t>ace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4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kage’s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&lt;F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2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&gt;H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headerReference w:type="odd" r:id="rId21"/>
          <w:headerReference w:type="even" r:id="rId22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UI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1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kage—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—i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kage’s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3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nd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3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5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asi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i/>
        </w:rPr>
        <w:t>pts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14pt;width:468.1pt;height:18.4pt;mso-position-horizontal-relative:page;mso-position-vertical-relative:paragraph;z-index:-4359" coordorigin="1439,644" coordsize="9362,368">
            <v:group style="position:absolute;left:1440;top:645;width:10;height:366" coordorigin="1440,645" coordsize="10,366">
              <v:shape style="position:absolute;left:1440;top:645;width:10;height:366" coordorigin="1440,645" coordsize="10,366" path="m1440,645l1440,1011,1444,1005,1450,1001,1450,655,1440,645e" filled="t" fillcolor="#000000" stroked="f">
                <v:path arrowok="t"/>
                <v:fill/>
              </v:shape>
            </v:group>
            <v:group style="position:absolute;left:10790;top:645;width:10;height:366" coordorigin="10790,645" coordsize="10,366">
              <v:shape style="position:absolute;left:10790;top:645;width:10;height:366" coordorigin="10790,645" coordsize="10,366" path="m10800,645l10794,649,10790,655,10790,1001,10800,1011,10800,645e" filled="t" fillcolor="#000000" stroked="f">
                <v:path arrowok="t"/>
                <v:fill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001;width:9340;height:2" coordorigin="1450,1001" coordsize="9340,2">
              <v:shape style="position:absolute;left:1450;top:1001;width:9340;height:2" coordorigin="1450,1001" coordsize="9340,0" path="m1450,1001l10790,1001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COUNTY: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14pt;width:468.1pt;height:18.4pt;mso-position-horizontal-relative:page;mso-position-vertical-relative:paragraph;z-index:-4358" coordorigin="1439,644" coordsize="9362,368">
            <v:group style="position:absolute;left:1440;top:645;width:10;height:366" coordorigin="1440,645" coordsize="10,366">
              <v:shape style="position:absolute;left:1440;top:645;width:10;height:366" coordorigin="1440,645" coordsize="10,366" path="m1440,645l1440,1011,1444,1005,1450,1001,1450,655,1440,645e" filled="t" fillcolor="#000000" stroked="f">
                <v:path arrowok="t"/>
                <v:fill/>
              </v:shape>
            </v:group>
            <v:group style="position:absolute;left:10790;top:645;width:10;height:366" coordorigin="10790,645" coordsize="10,366">
              <v:shape style="position:absolute;left:10790;top:645;width:10;height:366" coordorigin="10790,645" coordsize="10,366" path="m10800,645l10794,649,10790,655,10790,1001,10800,1011,10800,645e" filled="t" fillcolor="#000000" stroked="f">
                <v:path arrowok="t"/>
                <v:fill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001;width:9340;height:2" coordorigin="1450,1001" coordsize="9340,2">
              <v:shape style="position:absolute;left:1450;top:1001;width:9340;height:2" coordorigin="1450,1001" coordsize="9340,0" path="m1450,1001l10790,1001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COUNTY: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ALAMEDA//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</w:p>
    <w:p>
      <w:pPr>
        <w:spacing w:before="0" w:after="0" w:line="320" w:lineRule="exact"/>
        <w:ind w:left="102" w:right="12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12pt;width:468.1pt;height:18.4pt;mso-position-horizontal-relative:page;mso-position-vertical-relative:paragraph;z-index:-4357" coordorigin="1439,1279" coordsize="9362,368">
            <v:group style="position:absolute;left:1440;top:1280;width:10;height:366" coordorigin="1440,1280" coordsize="10,366">
              <v:shape style="position:absolute;left:1440;top:1280;width:10;height:366" coordorigin="1440,1280" coordsize="10,366" path="m1440,1280l1440,1646,1444,1640,1450,1636,1450,1290,1440,1280e" filled="t" fillcolor="#000000" stroked="f">
                <v:path arrowok="t"/>
                <v:fill/>
              </v:shape>
            </v:group>
            <v:group style="position:absolute;left:10790;top:1280;width:10;height:366" coordorigin="10790,1280" coordsize="10,366">
              <v:shape style="position:absolute;left:10790;top:1280;width:10;height:366" coordorigin="10790,1280" coordsize="10,366" path="m10800,1280l10794,1284,10790,1290,10790,1636,10800,1646,10800,1280e" filled="t" fillcolor="#000000" stroked="f">
                <v:path arrowok="t"/>
                <v:fill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1636;width:9340;height:2" coordorigin="1450,1636" coordsize="9340,2">
              <v:shape style="position:absolute;left:1450;top:1636;width:9340;height:2" coordorigin="1450,1636" coordsize="9340,0" path="m1450,1636l10790,163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COUNTY: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ALAMEDA//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SANTA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CLARA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ect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6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49993pt;width:468.1pt;height:18.4pt;mso-position-horizontal-relative:page;mso-position-vertical-relative:paragraph;z-index:-4356" coordorigin="1439,1279" coordsize="9362,368">
            <v:group style="position:absolute;left:1440;top:1280;width:10;height:366" coordorigin="1440,1280" coordsize="10,366">
              <v:shape style="position:absolute;left:1440;top:1280;width:10;height:366" coordorigin="1440,1280" coordsize="10,366" path="m1440,1280l1440,1646,1444,1640,1450,1636,1450,1290,1440,1280e" filled="t" fillcolor="#000000" stroked="f">
                <v:path arrowok="t"/>
                <v:fill/>
              </v:shape>
            </v:group>
            <v:group style="position:absolute;left:10790;top:1280;width:10;height:366" coordorigin="10790,1280" coordsize="10,366">
              <v:shape style="position:absolute;left:10790;top:1280;width:10;height:366" coordorigin="10790,1280" coordsize="10,366" path="m10800,1280l10794,1284,10790,1290,10790,1636,10800,1646,10800,1280e" filled="t" fillcolor="#000000" stroked="f">
                <v:path arrowok="t"/>
                <v:fill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1636;width:9340;height:2" coordorigin="1450,1636" coordsize="9340,2">
              <v:shape style="position:absolute;left:1450;top:1636;width:9340;height:2" coordorigin="1450,1636" coordsize="9340,0" path="m1450,1636l10790,163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CALIFORNIA//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ect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6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6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i/>
        </w:rPr>
        <w:t>ponses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Wai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10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ppi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9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pt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g”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2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40"/>
          <w:szCs w:val="40"/>
          <w:spacing w:val="7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4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4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422" w:right="775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422" w:right="714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7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3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—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7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6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“24”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2024.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“54,”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1954.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2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2" w:right="-20"/>
        <w:jc w:val="left"/>
        <w:tabs>
          <w:tab w:pos="2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T+3D</w:t>
      </w:r>
      <w:r>
        <w:rPr>
          <w:rFonts w:ascii="Times New Roman" w:hAnsi="Times New Roman" w:cs="Times New Roman" w:eastAsia="Times New Roman"/>
          <w:sz w:val="28"/>
          <w:szCs w:val="28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422" w:right="1693"/>
        <w:jc w:val="left"/>
        <w:tabs>
          <w:tab w:pos="2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T+3</w:t>
      </w:r>
      <w:r>
        <w:rPr>
          <w:rFonts w:ascii="Times New Roman" w:hAnsi="Times New Roman" w:cs="Times New Roman" w:eastAsia="Times New Roman"/>
          <w:sz w:val="28"/>
          <w:szCs w:val="28"/>
          <w:spacing w:val="-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T+3W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422" w:right="-20"/>
        <w:jc w:val="left"/>
        <w:tabs>
          <w:tab w:pos="2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1M</w:t>
      </w:r>
      <w:r>
        <w:rPr>
          <w:rFonts w:ascii="Times New Roman" w:hAnsi="Times New Roman" w:cs="Times New Roman" w:eastAsia="Times New Roman"/>
          <w:sz w:val="28"/>
          <w:szCs w:val="28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422" w:right="-20"/>
        <w:jc w:val="left"/>
        <w:tabs>
          <w:tab w:pos="2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8"/>
          <w:szCs w:val="28"/>
          <w:spacing w:val="-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e/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e/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10:15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10:15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3:30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3:30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OON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OW,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OW,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422" w:right="4296"/>
        <w:jc w:val="left"/>
        <w:tabs>
          <w:tab w:pos="25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+1H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30’</w:t>
      </w:r>
      <w:r>
        <w:rPr>
          <w:rFonts w:ascii="Times New Roman" w:hAnsi="Times New Roman" w:cs="Times New Roman" w:eastAsia="Times New Roman"/>
          <w:sz w:val="28"/>
          <w:szCs w:val="28"/>
          <w:spacing w:val="-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+4H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57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8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yes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Va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b/>
          <w:bCs/>
        </w:rPr>
        <w:t>Wo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  <w:b/>
          <w:bCs/>
        </w:rPr>
        <w:t>oc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b/>
          <w:bCs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TA’s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3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2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71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3"/>
          <w:b/>
          <w:bCs/>
        </w:rPr>
        <w:t>’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94"/>
          <w:b/>
          <w:bCs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­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8"/>
          <w:b/>
          <w:bCs/>
        </w:rPr>
        <w:t>cess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28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3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b/>
          <w:bCs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6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ditor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5.987098pt;height:431.0775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313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F1&gt;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320" w:lineRule="exact"/>
        <w:ind w:left="102" w:right="19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6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8"/>
          <w:b/>
          <w:bCs/>
        </w:rPr>
        <w:t>F1&gt;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8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key,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6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F1&gt;T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F1&gt;B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i/>
        </w:rPr>
        <w:t>otes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ditor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32.8pt;mso-position-horizontal-relative:page;mso-position-vertical-relative:paragraph;z-index:-4355" coordorigin="1439,959" coordsize="9362,656">
            <v:group style="position:absolute;left:1440;top:960;width:2;height:654" coordorigin="1440,960" coordsize="2,654">
              <v:shape style="position:absolute;left:1440;top:960;width:2;height:654" coordorigin="1440,960" coordsize="0,654" path="m1440,960l1440,1614e" filled="f" stroked="t" strokeweight=".1pt" strokecolor="#000000">
                <v:path arrowok="t"/>
              </v:shape>
            </v:group>
            <v:group style="position:absolute;left:10790;top:960;width:10;height:654" coordorigin="10790,960" coordsize="10,654">
              <v:shape style="position:absolute;left:10790;top:960;width:10;height:654" coordorigin="10790,960" coordsize="10,654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604;width:9340;height:2" coordorigin="1450,1604" coordsize="9340,2">
              <v:shape style="position:absolute;left:1450;top:1604;width:9340;height:2" coordorigin="1450,1604" coordsize="9340,0" path="m1450,1604l10790,160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Description: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89pt;width:468.1pt;height:18.4pt;mso-position-horizontal-relative:page;mso-position-vertical-relative:paragraph;z-index:-4354" coordorigin="1439,1599" coordsize="9362,368">
            <v:group style="position:absolute;left:1440;top:1600;width:10;height:366" coordorigin="1440,1600" coordsize="10,366">
              <v:shape style="position:absolute;left:1440;top:1600;width:10;height:366" coordorigin="1440,1600" coordsize="10,366" path="m1440,1600l1440,1966,1444,1960,1450,1956,1450,1610,1440,1600e" filled="t" fillcolor="#000000" stroked="f">
                <v:path arrowok="t"/>
                <v:fill/>
              </v:shape>
            </v:group>
            <v:group style="position:absolute;left:10790;top:1600;width:10;height:366" coordorigin="10790,1600" coordsize="10,366">
              <v:shape style="position:absolute;left:10790;top:1600;width:10;height:366" coordorigin="10790,1600" coordsize="10,366" path="m10800,1600l10794,1604,10790,1610,10790,1956,10800,1966,10800,1600e" filled="t" fillcolor="#000000" stroked="f">
                <v:path arrowok="t"/>
                <v:fill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1956;width:9340;height:2" coordorigin="1450,1956" coordsize="9340,2">
              <v:shape style="position:absolute;left:1450;top:1956;width:9340;height:2" coordorigin="1450,1956" coordsize="9340,0" path="m1450,1956l10790,195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our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  <w:i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nate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ditor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7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3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43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e!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3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4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4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4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91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cy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7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32"/>
          <w:szCs w:val="3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33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6"/>
          <w:b/>
          <w:bCs/>
        </w:rPr>
        <w:t>ses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89.6pt;mso-position-horizontal-relative:page;mso-position-vertical-relative:paragraph;z-index:-4353" coordorigin="1439,1599" coordsize="9362,1792">
            <v:group style="position:absolute;left:1440;top:1600;width:2;height:1790" coordorigin="1440,1600" coordsize="2,1790">
              <v:shape style="position:absolute;left:1440;top:1600;width:2;height:1790" coordorigin="1440,1600" coordsize="0,1790" path="m1440,1600l1440,3390e" filled="f" stroked="t" strokeweight=".1pt" strokecolor="#000000">
                <v:path arrowok="t"/>
              </v:shape>
            </v:group>
            <v:group style="position:absolute;left:10790;top:1600;width:10;height:1790" coordorigin="10790,1600" coordsize="10,1790">
              <v:shape style="position:absolute;left:10790;top:1600;width:10;height:1790" coordorigin="10790,1600" coordsize="10,1790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3380;width:9340;height:2" coordorigin="1450,3380" coordsize="9340,2">
              <v:shape style="position:absolute;left:1450;top:3380;width:9340;height:2" coordorigin="1450,3380" coordsize="9340,0" path="m1450,3380l10790,33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ay.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MEDICATION: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ACETA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ACETAMINOPHEN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568" w:lineRule="auto"/>
        <w:ind w:left="142" w:right="6790" w:firstLine="43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ACETAZOLAMIDE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1­2: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320" w:lineRule="exact"/>
        <w:ind w:left="102" w:right="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.)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i/>
        </w:rPr>
        <w:t>Resp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8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  <w:i/>
        </w:rPr>
        <w:t>nses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—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6.099998pt;width:468.1pt;height:104.0pt;mso-position-horizontal-relative:page;mso-position-vertical-relative:paragraph;z-index:-4352" coordorigin="1439,1922" coordsize="9362,2080">
            <v:group style="position:absolute;left:1440;top:1923;width:2;height:2078" coordorigin="1440,1923" coordsize="2,2078">
              <v:shape style="position:absolute;left:1440;top:1923;width:2;height:2078" coordorigin="1440,1923" coordsize="0,2078" path="m1440,1923l1440,4001e" filled="f" stroked="t" strokeweight=".1pt" strokecolor="#000000">
                <v:path arrowok="t"/>
              </v:shape>
            </v:group>
            <v:group style="position:absolute;left:10790;top:1923;width:10;height:2078" coordorigin="10790,1923" coordsize="10,2078">
              <v:shape style="position:absolute;left:10790;top:1923;width:10;height:2078" coordorigin="10790,1923" coordsize="10,2078" path="m10800,1923l10800,1923e" filled="f" stroked="t" strokeweight=".1pt" strokecolor="#000000">
                <v:path arrowok="t"/>
              </v:shape>
            </v:group>
            <v:group style="position:absolute;left:1440;top:1923;width:9360;height:2" coordorigin="1440,1923" coordsize="9360,2">
              <v:shape style="position:absolute;left:1440;top:1923;width:9360;height:2" coordorigin="1440,1923" coordsize="9360,0" path="m1440,1923l10800,1923e" filled="f" stroked="t" strokeweight=".1pt" strokecolor="#000000">
                <v:path arrowok="t"/>
              </v:shape>
            </v:group>
            <v:group style="position:absolute;left:1450;top:3991;width:9340;height:2" coordorigin="1450,3991" coordsize="9340,2">
              <v:shape style="position:absolute;left:1450;top:3991;width:9340;height:2" coordorigin="1450,3991" coordsize="9340,0" path="m1450,3991l10790,3991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—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DOCTOR: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T,BRAD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T.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Bradford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Griffin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Tamara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Bradlee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Thomas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Bradwell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1­3: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ginning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7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4"/>
          <w:b/>
          <w:bCs/>
        </w:rPr>
        <w:t>esp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6"/>
          <w:b/>
          <w:bCs/>
        </w:rPr>
        <w:t>ses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5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5pt;width:468.1pt;height:18.4pt;mso-position-horizontal-relative:page;mso-position-vertical-relative:paragraph;z-index:-4351" coordorigin="1439,959" coordsize="9362,368">
            <v:group style="position:absolute;left:1440;top:960;width:10;height:366" coordorigin="1440,960" coordsize="10,366">
              <v:shape style="position:absolute;left:1440;top:960;width:10;height:366" coordorigin="1440,960" coordsize="10,366" path="m1440,960l1440,1326,1444,1320,1450,1316,1450,970,1440,960e" filled="t" fillcolor="#000000" stroked="f">
                <v:path arrowok="t"/>
                <v:fill/>
              </v:shape>
            </v:group>
            <v:group style="position:absolute;left:10790;top:960;width:10;height:366" coordorigin="10790,960" coordsize="10,366">
              <v:shape style="position:absolute;left:10790;top:960;width:10;height:366" coordorigin="10790,960" coordsize="10,366" path="m10800,960l10794,964,10790,970,10790,1316,10800,1326,10800,960e" filled="t" fillcolor="#000000" stroked="f">
                <v:path arrowok="t"/>
                <v:fill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316;width:9340;height:2" coordorigin="1450,1316" coordsize="9340,2">
              <v:shape style="position:absolute;left:1450;top:1316;width:9340;height:2" coordorigin="1450,1316" coordsize="9340,0" path="m1450,1316l10790,13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'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218"/>
        </w:rPr>
        <w:t>/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53"/>
        </w:rPr>
        <w:t>/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5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"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e"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1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5.050003pt;width:468.1pt;height:47.2pt;mso-position-horizontal-relative:page;mso-position-vertical-relative:paragraph;z-index:-4350" coordorigin="1439,1301" coordsize="9362,944">
            <v:group style="position:absolute;left:1440;top:1302;width:2;height:942" coordorigin="1440,1302" coordsize="2,942">
              <v:shape style="position:absolute;left:1440;top:1302;width:2;height:942" coordorigin="1440,1302" coordsize="0,942" path="m1440,1302l1440,2244e" filled="f" stroked="t" strokeweight=".1pt" strokecolor="#000000">
                <v:path arrowok="t"/>
              </v:shape>
            </v:group>
            <v:group style="position:absolute;left:10790;top:1302;width:10;height:942" coordorigin="10790,1302" coordsize="10,942">
              <v:shape style="position:absolute;left:10790;top:1302;width:10;height:942" coordorigin="10790,1302" coordsize="10,942" path="m10800,1302l10800,1302e" filled="f" stroked="t" strokeweight=".1pt" strokecolor="#000000">
                <v:path arrowok="t"/>
              </v:shape>
            </v:group>
            <v:group style="position:absolute;left:1440;top:1302;width:9360;height:2" coordorigin="1440,1302" coordsize="9360,2">
              <v:shape style="position:absolute;left:1440;top:1302;width:9360;height:2" coordorigin="1440,1302" coordsize="9360,0" path="m1440,1302l10800,1302e" filled="f" stroked="t" strokeweight=".1pt" strokecolor="#000000">
                <v:path arrowok="t"/>
              </v:shape>
            </v:group>
            <v:group style="position:absolute;left:1450;top:2234;width:9340;height:2" coordorigin="1450,2234" coordsize="9340,2">
              <v:shape style="position:absolute;left:1450;top:2234;width:9340;height:2" coordorigin="1450,2234" coordsize="9340,0" path="m1450,2234l10790,223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51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North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31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320" w:lineRule="exact"/>
        <w:ind w:left="102" w:right="1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49993pt;width:468.1pt;height:76pt;mso-position-horizontal-relative:page;mso-position-vertical-relative:paragraph;z-index:-4349" coordorigin="1439,1279" coordsize="9362,1520">
            <v:group style="position:absolute;left:1440;top:1280;width:2;height:1518" coordorigin="1440,1280" coordsize="2,1518">
              <v:shape style="position:absolute;left:1440;top:1280;width:2;height:1518" coordorigin="1440,1280" coordsize="0,1518" path="m1440,1280l1440,2798e" filled="f" stroked="t" strokeweight=".1pt" strokecolor="#000000">
                <v:path arrowok="t"/>
              </v:shape>
            </v:group>
            <v:group style="position:absolute;left:10790;top:1280;width:10;height:1518" coordorigin="10790,1280" coordsize="10,1518">
              <v:shape style="position:absolute;left:10790;top:1280;width:10;height:1518" coordorigin="10790,1280" coordsize="10,1518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2788;width:9340;height:2" coordorigin="1450,2788" coordsize="9340,2">
              <v:shape style="position:absolute;left:1450;top:2788;width:9340;height:2" coordorigin="1450,2788" coordsize="9340,0" path="m1450,2788l10790,278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22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North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Northshore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1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76.0pt;mso-position-horizontal-relative:page;mso-position-vertical-relative:paragraph;z-index:-4348" coordorigin="1439,1599" coordsize="9362,1520">
            <v:group style="position:absolute;left:1440;top:1600;width:2;height:1518" coordorigin="1440,1600" coordsize="2,1518">
              <v:shape style="position:absolute;left:1440;top:1600;width:2;height:1518" coordorigin="1440,1600" coordsize="0,1518" path="m1440,1600l1440,3118e" filled="f" stroked="t" strokeweight=".1pt" strokecolor="#000000">
                <v:path arrowok="t"/>
              </v:shape>
            </v:group>
            <v:group style="position:absolute;left:10790;top:1600;width:10;height:1518" coordorigin="10790,1600" coordsize="10,1518">
              <v:shape style="position:absolute;left:10790;top:1600;width:10;height:1518" coordorigin="10790,1600" coordsize="10,1518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3108;width:9340;height:2" coordorigin="1450,3108" coordsize="9340,2">
              <v:shape style="position:absolute;left:1450;top:3108;width:9340;height:2" coordorigin="1450,3108" coordsize="9340,0" path="m1450,3108l10790,310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...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5995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635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Folsom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Street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5995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Folsom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Street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bout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  <w:i/>
        </w:rPr>
        <w:t>pses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…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3.020313pt;width:468.1pt;height:76.0pt;mso-position-horizontal-relative:page;mso-position-vertical-relative:paragraph;z-index:-4347" coordorigin="1439,660" coordsize="9362,1520">
            <v:group style="position:absolute;left:1440;top:661;width:2;height:1518" coordorigin="1440,661" coordsize="2,1518">
              <v:shape style="position:absolute;left:1440;top:661;width:2;height:1518" coordorigin="1440,661" coordsize="0,1518" path="m1440,661l1440,2179e" filled="f" stroked="t" strokeweight=".1pt" strokecolor="#000000">
                <v:path arrowok="t"/>
              </v:shape>
            </v:group>
            <v:group style="position:absolute;left:10790;top:661;width:10;height:1518" coordorigin="10790,661" coordsize="10,1518">
              <v:shape style="position:absolute;left:10790;top:661;width:10;height:1518" coordorigin="10790,661" coordsize="10,1518" path="m10800,661l10800,661e" filled="f" stroked="t" strokeweight=".1pt" strokecolor="#000000">
                <v:path arrowok="t"/>
              </v:shape>
            </v:group>
            <v:group style="position:absolute;left:1440;top:661;width:9360;height:2" coordorigin="1440,661" coordsize="9360,2">
              <v:shape style="position:absolute;left:1440;top:661;width:9360;height:2" coordorigin="1440,661" coordsize="9360,0" path="m1440,661l10800,661e" filled="f" stroked="t" strokeweight=".1pt" strokecolor="#000000">
                <v:path arrowok="t"/>
              </v:shape>
            </v:group>
            <v:group style="position:absolute;left:1450;top:2169;width:9340;height:2" coordorigin="1450,2169" coordsize="9340,2">
              <v:shape style="position:absolute;left:1450;top:2169;width:9340;height:2" coordorigin="1450,2169" coordsize="9340,0" path="m1450,2169l10790,2169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...Bay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693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499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North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499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Northshore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287pt;width:468.1pt;height:76.0pt;mso-position-horizontal-relative:page;mso-position-vertical-relative:paragraph;z-index:-4346" coordorigin="1439,644" coordsize="9362,1520">
            <v:group style="position:absolute;left:1440;top:645;width:2;height:1518" coordorigin="1440,645" coordsize="2,1518">
              <v:shape style="position:absolute;left:1440;top:645;width:2;height:1518" coordorigin="1440,645" coordsize="0,1518" path="m1440,645l1440,2163e" filled="f" stroked="t" strokeweight=".1pt" strokecolor="#000000">
                <v:path arrowok="t"/>
              </v:shape>
            </v:group>
            <v:group style="position:absolute;left:10790;top:645;width:10;height:1518" coordorigin="10790,645" coordsize="10,1518">
              <v:shape style="position:absolute;left:10790;top:645;width:10;height:1518" coordorigin="10790,645" coordsize="10,1518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2153;width:9340;height:2" coordorigin="1450,2153" coordsize="9340,2">
              <v:shape style="position:absolute;left:1450;top:2153;width:9340;height:2" coordorigin="1450,2153" coordsize="9340,0" path="m1450,2153l10790,215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1...ore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664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Lakeside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Lakeside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25pt;width:468.1pt;height:76pt;mso-position-horizontal-relative:page;mso-position-vertical-relative:paragraph;z-index:-4345" coordorigin="1439,644" coordsize="9362,1520">
            <v:group style="position:absolute;left:1440;top:645;width:2;height:1518" coordorigin="1440,645" coordsize="2,1518">
              <v:shape style="position:absolute;left:1440;top:645;width:2;height:1518" coordorigin="1440,645" coordsize="0,1518" path="m1440,645l1440,2163e" filled="f" stroked="t" strokeweight=".1pt" strokecolor="#000000">
                <v:path arrowok="t"/>
              </v:shape>
            </v:group>
            <v:group style="position:absolute;left:10790;top:645;width:10;height:1518" coordorigin="10790,645" coordsize="10,1518">
              <v:shape style="position:absolute;left:10790;top:645;width:10;height:1518" coordorigin="10790,645" coordsize="10,1518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2153;width:9340;height:2" coordorigin="1450,2153" coordsize="9340,2">
              <v:shape style="position:absolute;left:1450;top:2153;width:9340;height:2" coordorigin="1450,2153" coordsize="9340,0" path="m1450,2153l10790,215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1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Boulevard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Bou...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22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Drive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4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Bayshore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Drive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8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w w:val="103"/>
          <w:i/>
        </w:rPr>
        <w:t>auti</w:t>
      </w:r>
      <w:r>
        <w:rPr>
          <w:rFonts w:ascii="Times New Roman" w:hAnsi="Times New Roman" w:cs="Times New Roman" w:eastAsia="Times New Roman"/>
          <w:sz w:val="28"/>
          <w:szCs w:val="28"/>
          <w:w w:val="104"/>
          <w:i/>
        </w:rPr>
        <w:t>on!</w:t>
      </w:r>
      <w:r>
        <w:rPr>
          <w:rFonts w:ascii="Times New Roman" w:hAnsi="Times New Roman" w:cs="Times New Roman" w:eastAsia="Times New Roman"/>
          <w:sz w:val="28"/>
          <w:szCs w:val="28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49989pt;width:468.1pt;height:76.0pt;mso-position-horizontal-relative:page;mso-position-vertical-relative:paragraph;z-index:-4344" coordorigin="1439,1279" coordsize="9362,1520">
            <v:group style="position:absolute;left:1440;top:1280;width:2;height:1518" coordorigin="1440,1280" coordsize="2,1518">
              <v:shape style="position:absolute;left:1440;top:1280;width:2;height:1518" coordorigin="1440,1280" coordsize="0,1518" path="m1440,1280l1440,2798e" filled="f" stroked="t" strokeweight=".1pt" strokecolor="#000000">
                <v:path arrowok="t"/>
              </v:shape>
            </v:group>
            <v:group style="position:absolute;left:10790;top:1280;width:10;height:1518" coordorigin="10790,1280" coordsize="10,1518">
              <v:shape style="position:absolute;left:10790;top:1280;width:10;height:1518" coordorigin="10790,1280" coordsize="10,1518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2788;width:9340;height:2" coordorigin="1450,2788" coordsize="9340,2">
              <v:shape style="position:absolute;left:1450;top:2788;width:9340;height:2" coordorigin="1450,2788" coordsize="9340,0" path="m1450,2788l10790,278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e...W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nce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6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1026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Eastlake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Avenue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East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East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22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West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1026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Westlake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Avenue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East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71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ADDRESS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3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...w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g—as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Ju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1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7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49997pt;width:468.1pt;height:32.8pt;mso-position-horizontal-relative:page;mso-position-vertical-relative:paragraph;z-index:-4343" coordorigin="1439,1919" coordsize="9362,656">
            <v:group style="position:absolute;left:1440;top:1920;width:2;height:654" coordorigin="1440,1920" coordsize="2,654">
              <v:shape style="position:absolute;left:1440;top:1920;width:2;height:654" coordorigin="1440,1920" coordsize="0,654" path="m1440,1920l1440,2574e" filled="f" stroked="t" strokeweight=".1pt" strokecolor="#000000">
                <v:path arrowok="t"/>
              </v:shape>
            </v:group>
            <v:group style="position:absolute;left:10790;top:1920;width:10;height:654" coordorigin="10790,1920" coordsize="10,654">
              <v:shape style="position:absolute;left:10790;top:1920;width:10;height:654" coordorigin="10790,1920" coordsize="10,654" path="m10800,1920l10800,1920e" filled="f" stroked="t" strokeweight=".1pt" strokecolor="#000000">
                <v:path arrowok="t"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2564;width:9340;height:2" coordorigin="1450,2564" coordsize="9340,2">
              <v:shape style="position:absolute;left:1450;top:2564;width:9340;height:2" coordorigin="1450,2564" coordsize="9340,0" path="m1450,2564l10790,256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—e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718" w:right="3046"/>
        <w:jc w:val="left"/>
        <w:tabs>
          <w:tab w:pos="15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SSN: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000123123//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^DATE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13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^?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Ju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Out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4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50005pt;width:468.1pt;height:32.8pt;mso-position-horizontal-relative:page;mso-position-vertical-relative:paragraph;z-index:-4342" coordorigin="1439,1599" coordsize="9362,656">
            <v:group style="position:absolute;left:1440;top:1600;width:2;height:654" coordorigin="1440,1600" coordsize="2,654">
              <v:shape style="position:absolute;left:1440;top:1600;width:2;height:654" coordorigin="1440,1600" coordsize="0,654" path="m1440,1600l1440,2254e" filled="f" stroked="t" strokeweight=".1pt" strokecolor="#000000">
                <v:path arrowok="t"/>
              </v:shape>
            </v:group>
            <v:group style="position:absolute;left:10790;top:1600;width:10;height:654" coordorigin="10790,1600" coordsize="10,654">
              <v:shape style="position:absolute;left:10790;top:1600;width:10;height:654" coordorigin="10790,1600" coordsize="10,654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2244;width:9340;height:2" coordorigin="1450,2244" coordsize="9340,2">
              <v:shape style="position:absolute;left:1450;top:2244;width:9340;height:2" coordorigin="1450,2244" coordsize="9340,0" path="m1450,2244l10790,224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563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SSN: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000123123//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^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PATIENT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ancel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i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6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4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le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key,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6"/>
          <w:b/>
          <w:bCs/>
        </w:rPr>
        <w:t>q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ed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s,</w:t>
      </w:r>
      <w:r>
        <w:rPr>
          <w:rFonts w:ascii="Times New Roman" w:hAnsi="Times New Roman" w:cs="Times New Roman" w:eastAsia="Times New Roman"/>
          <w:sz w:val="32"/>
          <w:szCs w:val="32"/>
          <w:spacing w:val="5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eq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ed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71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,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32"/>
          <w:szCs w:val="32"/>
          <w:spacing w:val="6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32"/>
          <w:szCs w:val="32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5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1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7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6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  <w:i/>
        </w:rPr>
        <w:t>d’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8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32.8pt;mso-position-horizontal-relative:page;mso-position-vertical-relative:paragraph;z-index:-4341" coordorigin="1439,1599" coordsize="9362,656">
            <v:group style="position:absolute;left:1440;top:1600;width:2;height:654" coordorigin="1440,1600" coordsize="2,654">
              <v:shape style="position:absolute;left:1440;top:1600;width:2;height:654" coordorigin="1440,1600" coordsize="0,654" path="m1440,1600l1440,2254e" filled="f" stroked="t" strokeweight=".1pt" strokecolor="#000000">
                <v:path arrowok="t"/>
              </v:shape>
            </v:group>
            <v:group style="position:absolute;left:10790;top:1600;width:10;height:654" coordorigin="10790,1600" coordsize="10,654">
              <v:shape style="position:absolute;left:10790;top:1600;width:10;height:654" coordorigin="10790,1600" coordsize="10,654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2244;width:9340;height:2" coordorigin="1450,2244" coordsize="9340,2">
              <v:shape style="position:absolute;left:1450;top:2244;width:9340;height:2" coordorigin="1450,2244" coordsize="9340,0" path="m1450,2244l10790,224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046" w:firstLine="576"/>
        <w:jc w:val="left"/>
        <w:tabs>
          <w:tab w:pos="302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1946//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@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SURE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DELETE?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24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2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33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paceb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ecal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127.949989pt;width:468.1pt;height:47.2pt;mso-position-horizontal-relative:page;mso-position-vertical-relative:paragraph;z-index:-4340" coordorigin="1439,2559" coordsize="9362,944">
            <v:group style="position:absolute;left:1440;top:2560;width:2;height:942" coordorigin="1440,2560" coordsize="2,942">
              <v:shape style="position:absolute;left:1440;top:2560;width:2;height:942" coordorigin="1440,2560" coordsize="0,942" path="m1440,2560l1440,3502e" filled="f" stroked="t" strokeweight=".1pt" strokecolor="#000000">
                <v:path arrowok="t"/>
              </v:shape>
            </v:group>
            <v:group style="position:absolute;left:10790;top:2560;width:10;height:942" coordorigin="10790,2560" coordsize="10,942">
              <v:shape style="position:absolute;left:10790;top:2560;width:10;height:942" coordorigin="10790,2560" coordsize="10,942" path="m10800,2560l10800,2560e" filled="f" stroked="t" strokeweight=".1pt" strokecolor="#000000">
                <v:path arrowok="t"/>
              </v:shape>
            </v:group>
            <v:group style="position:absolute;left:1440;top:2560;width:9360;height:2" coordorigin="1440,2560" coordsize="9360,2">
              <v:shape style="position:absolute;left:1440;top:2560;width:9360;height:2" coordorigin="1440,2560" coordsize="9360,0" path="m1440,2560l10800,2560e" filled="f" stroked="t" strokeweight=".1pt" strokecolor="#000000">
                <v:path arrowok="t"/>
              </v:shape>
            </v:group>
            <v:group style="position:absolute;left:1450;top:3492;width:9340;height:2" coordorigin="1450,3492" coordsize="9340,2">
              <v:shape style="position:absolute;left:1450;top:3492;width:9340;height:2" coordorigin="1450,3492" coordsize="9340,0" path="m1450,3492l10790,349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aw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/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/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:”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574" w:right="4342" w:firstLine="-43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PATIENT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&lt;Space&gt;&lt;Enter&gt;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FMPATIENT,TWENTY­FOUR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FMPATIENT,TWENTY­FOUR//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6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ay!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cal</w:t>
      </w:r>
      <w:r>
        <w:rPr>
          <w:rFonts w:ascii="Times New Roman" w:hAnsi="Times New Roman" w:cs="Times New Roman" w:eastAsia="Times New Roman"/>
          <w:sz w:val="32"/>
          <w:szCs w:val="32"/>
          <w:spacing w:val="7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9"/>
          <w:b/>
          <w:bCs/>
        </w:rPr>
        <w:t>ess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29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1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335.2pt;mso-position-horizontal-relative:page;mso-position-vertical-relative:paragraph;z-index:-4339" coordorigin="1439,1279" coordsize="9362,6704">
            <v:group style="position:absolute;left:1440;top:1280;width:2;height:6702" coordorigin="1440,1280" coordsize="2,6702">
              <v:shape style="position:absolute;left:1440;top:1280;width:2;height:6702" coordorigin="1440,1280" coordsize="0,6702" path="m1440,1280l1440,7982e" filled="f" stroked="t" strokeweight=".1pt" strokecolor="#000000">
                <v:path arrowok="t"/>
              </v:shape>
            </v:group>
            <v:group style="position:absolute;left:10790;top:1280;width:10;height:6702" coordorigin="10790,1280" coordsize="10,6702">
              <v:shape style="position:absolute;left:10790;top:1280;width:10;height:6702" coordorigin="10790,1280" coordsize="10,6702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7972;width:9340;height:2" coordorigin="1450,7972" coordsize="9340,2">
              <v:shape style="position:absolute;left:1450;top:7972;width:9340;height:2" coordorigin="1450,7972" coordsize="9340,0" path="m1450,7972l10790,797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7340" w:val="left"/>
          <w:tab w:pos="82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Patient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SSN):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FMPATIENT,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01­12­41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20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000456789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COLLATERAL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607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Height: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5'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4"//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Weight: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150#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2182"/>
        <w:jc w:val="left"/>
        <w:tabs>
          <w:tab w:pos="532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Weight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Taken: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TODAY//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(MAY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17,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2013)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Usual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Weight: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145#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Wrist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Circumference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(cm):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Size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(SMALL,MEDIUM,LARGE)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MED//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Calculation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Ideal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Body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Weight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58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Hamwi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58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Metropolitan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83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58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Spinal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Injury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58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Manually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570" w:lineRule="atLeast"/>
        <w:ind w:left="142" w:right="693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Method: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Extent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Injury: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15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Paraplegic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112" w:right="6356"/>
        <w:jc w:val="center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Q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Quadriplegic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88" w:lineRule="auto"/>
        <w:ind w:left="142" w:right="261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Ideal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Weight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(109­118)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114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lb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Patient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have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Amputation?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576" w:lineRule="auto"/>
        <w:ind w:left="142" w:right="203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wish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Anthropometric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Assessment?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Collecting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laboratory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…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Calculate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Energy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Requirements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Based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Actual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Body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Weight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Ideal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Body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Weight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Obese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Calculation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570" w:lineRule="atLeast"/>
        <w:ind w:left="142" w:right="693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Comments: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existing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text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wish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Assessment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pict>
          <v:group style="position:absolute;margin-left:71.949997pt;margin-top:-302.212494pt;width:468.1pt;height:277.6pt;mso-position-horizontal-relative:page;mso-position-vertical-relative:paragraph;z-index:-4338" coordorigin="1439,-6044" coordsize="9362,5552">
            <v:group style="position:absolute;left:1440;top:-6043;width:2;height:5550" coordorigin="1440,-6043" coordsize="2,5550">
              <v:shape style="position:absolute;left:1440;top:-6043;width:2;height:5550" coordorigin="1440,-6043" coordsize="0,5550" path="m1440,-6043l1440,-493e" filled="f" stroked="t" strokeweight=".1pt" strokecolor="#000000">
                <v:path arrowok="t"/>
              </v:shape>
            </v:group>
            <v:group style="position:absolute;left:10790;top:-6043;width:10;height:5550" coordorigin="10790,-6043" coordsize="10,5550">
              <v:shape style="position:absolute;left:10790;top:-6043;width:10;height:5550" coordorigin="10790,-6043" coordsize="10,5550" path="m10800,-6043l10800,-6043e" filled="f" stroked="t" strokeweight=".1pt" strokecolor="#000000">
                <v:path arrowok="t"/>
              </v:shape>
            </v:group>
            <v:group style="position:absolute;left:1440;top:-6043;width:9360;height:2" coordorigin="1440,-6043" coordsize="9360,2">
              <v:shape style="position:absolute;left:1440;top:-6043;width:9360;height:2" coordorigin="1440,-6043" coordsize="9360,0" path="m1440,-6043l10800,-6043e" filled="f" stroked="t" strokeweight=".1pt" strokecolor="#000000">
                <v:path arrowok="t"/>
              </v:shape>
            </v:group>
            <v:group style="position:absolute;left:1450;top:-503;width:9340;height:2" coordorigin="1450,-503" coordsize="9340,2">
              <v:shape style="position:absolute;left:1450;top:-503;width:9340;height:2" coordorigin="1450,-503" coordsize="9340,0" path="m1450,-503l10790,-50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32"/>
          <w:szCs w:val="32"/>
          <w:spacing w:val="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3" w:lineRule="exact"/>
        <w:ind w:left="102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48"/>
          <w:szCs w:val="48"/>
          <w:spacing w:val="118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48"/>
          <w:szCs w:val="4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5"/>
        </w:rPr>
        <w:t>Su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5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r­U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26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6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5"/>
        </w:rPr>
        <w:t>rs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4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2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5"/>
          <w:w w:val="11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8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1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4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3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age”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e;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y­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akes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­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ser</w:t>
      </w:r>
      <w:r>
        <w:rPr>
          <w:rFonts w:ascii="Times New Roman" w:hAnsi="Times New Roman" w:cs="Times New Roman" w:eastAsia="Times New Roman"/>
          <w:sz w:val="32"/>
          <w:szCs w:val="32"/>
          <w:spacing w:val="11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9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1"/>
          <w:b/>
          <w:bCs/>
        </w:rPr>
        <w:t>ccess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gy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!)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6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headerReference w:type="odd" r:id="rId24"/>
          <w:headerReference w:type="even" r:id="rId25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54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8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ages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7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ile;”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kel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ken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422" w:right="1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320" w:lineRule="exact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320" w:lineRule="exact"/>
        <w:ind w:left="42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0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1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e—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1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y’s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5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71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q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-1"/>
          <w:w w:val="71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nqu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49997pt;width:468.1pt;height:61.2pt;mso-position-horizontal-relative:page;mso-position-vertical-relative:paragraph;z-index:-4337" coordorigin="1439,1919" coordsize="9362,1224">
            <v:group style="position:absolute;left:1440;top:1920;width:2;height:1222" coordorigin="1440,1920" coordsize="2,1222">
              <v:shape style="position:absolute;left:1440;top:1920;width:2;height:1222" coordorigin="1440,1920" coordsize="0,1222" path="m1440,1920l1440,3142e" filled="f" stroked="t" strokeweight=".1pt" strokecolor="#000000">
                <v:path arrowok="t"/>
              </v:shape>
            </v:group>
            <v:group style="position:absolute;left:10790;top:1920;width:10;height:1222" coordorigin="10790,1920" coordsize="10,1222">
              <v:shape style="position:absolute;left:10790;top:1920;width:10;height:1222" coordorigin="10790,1920" coordsize="10,1222" path="m10800,1920l10800,1920e" filled="f" stroked="t" strokeweight=".1pt" strokecolor="#000000">
                <v:path arrowok="t"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3132;width:9340;height:2" coordorigin="1450,3132" coordsize="9340,2">
              <v:shape style="position:absolute;left:1450;top:3132;width:9340;height:2" coordorigin="1450,3132" coordsize="9340,0" path="m1450,3132l10790,313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2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2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2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92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Q,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INQquire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47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30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e)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1800.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INQ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47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MOZART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47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75.550003pt;width:468.1pt;height:61.6pt;mso-position-horizontal-relative:page;mso-position-vertical-relative:paragraph;z-index:-4336" coordorigin="1439,-1511" coordsize="9362,1232">
            <v:group style="position:absolute;left:1440;top:-1510;width:2;height:1230" coordorigin="1440,-1510" coordsize="2,1230">
              <v:shape style="position:absolute;left:1440;top:-1510;width:2;height:1230" coordorigin="1440,-1510" coordsize="0,1230" path="m1440,-1510l1440,-280e" filled="f" stroked="t" strokeweight=".1pt" strokecolor="#000000">
                <v:path arrowok="t"/>
              </v:shape>
            </v:group>
            <v:group style="position:absolute;left:10790;top:-1510;width:10;height:1230" coordorigin="10790,-1510" coordsize="10,1230">
              <v:shape style="position:absolute;left:10790;top:-1510;width:10;height:1230" coordorigin="10790,-1510" coordsize="10,1230" path="m10800,-1510l10800,-1510e" filled="f" stroked="t" strokeweight=".1pt" strokecolor="#000000">
                <v:path arrowok="t"/>
              </v:shape>
            </v:group>
            <v:group style="position:absolute;left:1440;top:-1510;width:9360;height:2" coordorigin="1440,-1510" coordsize="9360,2">
              <v:shape style="position:absolute;left:1440;top:-1510;width:9360;height:2" coordorigin="1440,-1510" coordsize="9360,0" path="m1440,-1510l10800,-1510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949997pt;margin-top:63.950001pt;width:468.1pt;height:119.2pt;mso-position-horizontal-relative:page;mso-position-vertical-relative:paragraph;z-index:-4335" coordorigin="1439,1279" coordsize="9362,2384">
            <v:group style="position:absolute;left:1440;top:1280;width:2;height:2382" coordorigin="1440,1280" coordsize="2,2382">
              <v:shape style="position:absolute;left:1440;top:1280;width:2;height:2382" coordorigin="1440,1280" coordsize="0,2382" path="m1440,1280l1440,3662e" filled="f" stroked="t" strokeweight=".1pt" strokecolor="#000000">
                <v:path arrowok="t"/>
              </v:shape>
            </v:group>
            <v:group style="position:absolute;left:10790;top:1280;width:10;height:2382" coordorigin="10790,1280" coordsize="10,2382">
              <v:shape style="position:absolute;left:10790;top:1280;width:10;height:2382" coordorigin="10790,1280" coordsize="10,2382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3652;width:9340;height:2" coordorigin="1450,3652" coordsize="9340,2">
              <v:shape style="position:absolute;left:1450;top:3652;width:9340;height:2" coordorigin="1450,3652" coordsize="9340,0" path="m1450,3652l10790,365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75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MOZART,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WOLFGANG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AMADEUS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Another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HAYDN,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JOSEPH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Another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CARL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PHILIPP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EMANUEL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CHRISTIAN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SEBASTIAN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419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1­3: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SEBASTIAN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Another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8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key,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10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8.099995pt;width:468.1pt;height:32.8pt;mso-position-horizontal-relative:page;mso-position-vertical-relative:paragraph;z-index:-4334" coordorigin="1439,962" coordsize="9362,656">
            <v:group style="position:absolute;left:1440;top:963;width:2;height:654" coordorigin="1440,963" coordsize="2,654">
              <v:shape style="position:absolute;left:1440;top:963;width:2;height:654" coordorigin="1440,963" coordsize="0,654" path="m1440,963l1440,1617e" filled="f" stroked="t" strokeweight=".1pt" strokecolor="#000000">
                <v:path arrowok="t"/>
              </v:shape>
            </v:group>
            <v:group style="position:absolute;left:10790;top:963;width:10;height:654" coordorigin="10790,963" coordsize="10,654">
              <v:shape style="position:absolute;left:10790;top:963;width:10;height:654" coordorigin="10790,963" coordsize="10,654" path="m10800,963l10800,963e" filled="f" stroked="t" strokeweight=".1pt" strokecolor="#000000">
                <v:path arrowok="t"/>
              </v:shape>
            </v:group>
            <v:group style="position:absolute;left:1440;top:963;width:9360;height:2" coordorigin="1440,963" coordsize="9360,2">
              <v:shape style="position:absolute;left:1440;top:963;width:9360;height:2" coordorigin="1440,963" coordsize="9360,0" path="m1440,963l10800,963e" filled="f" stroked="t" strokeweight=".1pt" strokecolor="#000000">
                <v:path arrowok="t"/>
              </v:shape>
            </v:group>
            <v:group style="position:absolute;left:1450;top:1607;width:9340;height:2" coordorigin="1450,1607" coordsize="9340,2">
              <v:shape style="position:absolute;left:1450;top:1607;width:9340;height:2" coordorigin="1450,1607" coordsize="9340,0" path="m1450,1607l10790,1607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Standard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Captioned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Yes//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Include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COMPUTED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fields: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(N/Y/R/B)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Display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audit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trail?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32.349987pt;width:468.1pt;height:18.4pt;mso-position-horizontal-relative:page;mso-position-vertical-relative:paragraph;z-index:-4333" coordorigin="1439,-647" coordsize="9362,368">
            <v:group style="position:absolute;left:1440;top:-646;width:10;height:366" coordorigin="1440,-646" coordsize="10,366">
              <v:shape style="position:absolute;left:1440;top:-646;width:10;height:366" coordorigin="1440,-646" coordsize="10,366" path="m1440,-646l1440,-280,1444,-286,1450,-290,1450,-636,1440,-646e" filled="t" fillcolor="#000000" stroked="f">
                <v:path arrowok="t"/>
                <v:fill/>
              </v:shape>
            </v:group>
            <v:group style="position:absolute;left:10790;top:-646;width:10;height:366" coordorigin="10790,-646" coordsize="10,366">
              <v:shape style="position:absolute;left:10790;top:-646;width:10;height:366" coordorigin="10790,-646" coordsize="10,366" path="m10800,-646l10794,-642,10790,-636,10790,-290,10800,-280,10800,-646e" filled="t" fillcolor="#000000" stroked="f">
                <v:path arrowok="t"/>
                <v:fill/>
              </v:shape>
            </v:group>
            <v:group style="position:absolute;left:1440;top:-646;width:9360;height:2" coordorigin="1440,-646" coordsize="9360,2">
              <v:shape style="position:absolute;left:1440;top:-646;width:9360;height:2" coordorigin="1440,-646" coordsize="9360,0" path="m1440,-646l10800,-646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25pt;width:468.1pt;height:148.0pt;mso-position-horizontal-relative:page;mso-position-vertical-relative:paragraph;z-index:-4332" coordorigin="1439,644" coordsize="9362,2960">
            <v:group style="position:absolute;left:1440;top:645;width:2;height:2958" coordorigin="1440,645" coordsize="2,2958">
              <v:shape style="position:absolute;left:1440;top:645;width:2;height:2958" coordorigin="1440,645" coordsize="0,2958" path="m1440,645l1440,3603e" filled="f" stroked="t" strokeweight=".1pt" strokecolor="#000000">
                <v:path arrowok="t"/>
              </v:shape>
            </v:group>
            <v:group style="position:absolute;left:10790;top:645;width:10;height:2958" coordorigin="10790,645" coordsize="10,2958">
              <v:shape style="position:absolute;left:10790;top:645;width:10;height:2958" coordorigin="10790,645" coordsize="10,2958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3593;width:9340;height:2" coordorigin="1450,3593" coordsize="9340,2">
              <v:shape style="position:absolute;left:1450;top:3593;width:9340;height:2" coordorigin="1450,3593" coordsize="9340,0" path="m1450,3593l10790,359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02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SEBASTIAN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1685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3478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EISENACH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BAROQUE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DIED: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JULY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28,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1750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2" w:right="-20"/>
        <w:jc w:val="left"/>
        <w:tabs>
          <w:tab w:pos="502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HAYDN,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JOSEPH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1732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ROHRAU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DIED: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1809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02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MOZART,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WOLFGANG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AMADEUS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JANUARY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27,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1756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319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SALZBURG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CLASSICAL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DIED: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DECEMBER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5,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1791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6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ri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7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5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4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7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320" w:lineRule="exact"/>
        <w:ind w:left="102" w:right="6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4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7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au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7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3" w:after="0" w:line="560" w:lineRule="atLeast"/>
        <w:ind w:left="142" w:right="347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/>
        <w:pict>
          <v:group style="position:absolute;margin-left:71.949997pt;margin-top:15.914441pt;width:468.1pt;height:162.0pt;mso-position-horizontal-relative:page;mso-position-vertical-relative:paragraph;z-index:-4331" coordorigin="1439,318" coordsize="9362,3240">
            <v:group style="position:absolute;left:1440;top:319;width:2;height:3238" coordorigin="1440,319" coordsize="2,3238">
              <v:shape style="position:absolute;left:1440;top:319;width:2;height:3238" coordorigin="1440,319" coordsize="0,3238" path="m1440,319l1440,3557e" filled="f" stroked="t" strokeweight=".1pt" strokecolor="#000000">
                <v:path arrowok="t"/>
              </v:shape>
            </v:group>
            <v:group style="position:absolute;left:10790;top:319;width:10;height:3238" coordorigin="10790,319" coordsize="10,3238">
              <v:shape style="position:absolute;left:10790;top:319;width:10;height:3238" coordorigin="10790,319" coordsize="10,3238" path="m10800,319l10800,319e" filled="f" stroked="t" strokeweight=".1pt" strokecolor="#000000">
                <v:path arrowok="t"/>
              </v:shape>
            </v:group>
            <v:group style="position:absolute;left:1440;top:319;width:9360;height:2" coordorigin="1440,319" coordsize="9360,2">
              <v:shape style="position:absolute;left:1440;top:319;width:9360;height:2" coordorigin="1440,319" coordsize="9360,0" path="m1440,319l10800,319e" filled="f" stroked="t" strokeweight=".1pt" strokecolor="#000000">
                <v:path arrowok="t"/>
              </v:shape>
            </v:group>
            <v:group style="position:absolute;left:1450;top:3547;width:9340;height:2" coordorigin="1450,3547" coordsize="9340,2">
              <v:shape style="position:absolute;left:1450;top:3547;width:9340;height:2" coordorigin="1450,3547" coordsize="9340,0" path="m1450,3547l10790,3547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477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19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391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DEVICE: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4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4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9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341" w:hRule="exact"/>
        </w:trPr>
        <w:tc>
          <w:tcPr>
            <w:tcW w:w="4074" w:type="dxa"/>
            <w:tcBorders>
              <w:top w:val="single" w:sz=".8" w:space="0" w:color="000000"/>
              <w:bottom w:val="nil" w:sz="6" w:space="0" w:color="auto"/>
              <w:left w:val="single" w:sz=".8" w:space="0" w:color="000000"/>
              <w:right w:val="nil" w:sz="6" w:space="0" w:color="auto"/>
            </w:tcBorders>
          </w:tcPr>
          <w:p>
            <w:pPr>
              <w:spacing w:before="62" w:after="0" w:line="240" w:lineRule="auto"/>
              <w:ind w:left="41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COMPOSER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1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LIST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32" w:type="dxa"/>
            <w:tcBorders>
              <w:top w:val="single" w:sz=".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NOV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14,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2012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single" w:sz=".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216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10:32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.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86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PAGE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4074" w:type="dxa"/>
            <w:tcBorders>
              <w:top w:val="nil" w:sz="6" w:space="0" w:color="auto"/>
              <w:bottom w:val="nil" w:sz="6" w:space="0" w:color="auto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240" w:lineRule="auto"/>
              <w:ind w:left="41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BIRTHDATE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BIRTHPLACE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12" w:hRule="exact"/>
        </w:trPr>
        <w:tc>
          <w:tcPr>
            <w:tcW w:w="9360" w:type="dxa"/>
            <w:gridSpan w:val="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3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­­­­­­­­­­­­­­­­­­­­­­­­­­­­­­­­­­­­­­­­­­­­­­­­­­­­­­­­­­­­­­­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40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BACH,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CARL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PHILIPP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EMANUEL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1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MARCH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8,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1714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WEIMAR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40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BACH,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JOHANN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CHRISTIAN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1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SEPTEMBER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5,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1735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LEIPZIG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40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BACH,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JOHANN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SEBASTIAN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1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MARCH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31,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1685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EISENACH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40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BARBER,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SAMUEL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1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MARCH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9,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1910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WEST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CHESTER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40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BEETHOVEN,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LUDVIG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VAN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1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DECEMBER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1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1770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BONN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4074" w:type="dxa"/>
            <w:tcBorders>
              <w:top w:val="nil" w:sz="6" w:space="0" w:color="auto"/>
              <w:bottom w:val="single" w:sz=".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BERNSTEIN,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LEONARD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12" w:type="dxa"/>
            <w:gridSpan w:val="2"/>
            <w:tcBorders>
              <w:top w:val="nil" w:sz="6" w:space="0" w:color="auto"/>
              <w:bottom w:val="single" w:sz=".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28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AUGUST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25,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1918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nil" w:sz="6" w:space="0" w:color="auto"/>
              <w:bottom w:val="single" w:sz=".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44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LAWRENCE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39.5pt;margin-top:-146.399994pt;width:.5pt;height:133.5pt;mso-position-horizontal-relative:page;mso-position-vertical-relative:paragraph;z-index:-4330" coordorigin="10790,-2928" coordsize="10,2670">
            <v:shape style="position:absolute;left:10790;top:-2928;width:10;height:2670" coordorigin="10790,-2928" coordsize="10,2670" path="m10800,-2928l10800,-2928e" filled="f" stroked="t" strokeweight=".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ke.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9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6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32"/>
          <w:szCs w:val="3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2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61.6pt;mso-position-horizontal-relative:page;mso-position-vertical-relative:paragraph;z-index:-4329" coordorigin="1439,1599" coordsize="9362,1232">
            <v:group style="position:absolute;left:1440;top:1600;width:2;height:1230" coordorigin="1440,1600" coordsize="2,1230">
              <v:shape style="position:absolute;left:1440;top:1600;width:2;height:1230" coordorigin="1440,1600" coordsize="0,1230" path="m1440,1600l1440,2830e" filled="f" stroked="t" strokeweight=".1pt" strokecolor="#000000">
                <v:path arrowok="t"/>
              </v:shape>
            </v:group>
            <v:group style="position:absolute;left:10790;top:1600;width:10;height:1230" coordorigin="10790,1600" coordsize="10,1230">
              <v:shape style="position:absolute;left:10790;top:1600;width:10;height:1230" coordorigin="10790,1600" coordsize="10,1230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2820;width:9340;height:2" coordorigin="1450,2820" coordsize="9340,2">
              <v:shape style="position:absolute;left:1450;top:2820;width:9340;height:2" coordorigin="1450,2820" coordsize="9340,0" path="m1450,2820l10790,282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1900: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175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JANUARY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1901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419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6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75.550003pt;width:468.1pt;height:61.6pt;mso-position-horizontal-relative:page;mso-position-vertical-relative:paragraph;z-index:-4328" coordorigin="1439,-1511" coordsize="9362,1232">
            <v:group style="position:absolute;left:1440;top:-1510;width:2;height:1230" coordorigin="1440,-1510" coordsize="2,1230">
              <v:shape style="position:absolute;left:1440;top:-1510;width:2;height:1230" coordorigin="1440,-1510" coordsize="0,1230" path="m1440,-1510l1440,-280e" filled="f" stroked="t" strokeweight=".1pt" strokecolor="#000000">
                <v:path arrowok="t"/>
              </v:shape>
            </v:group>
            <v:group style="position:absolute;left:10790;top:-1510;width:10;height:1230" coordorigin="10790,-1510" coordsize="10,1230">
              <v:shape style="position:absolute;left:10790;top:-1510;width:10;height:1230" coordorigin="10790,-1510" coordsize="10,1230" path="m10800,-1510l10800,-1510e" filled="f" stroked="t" strokeweight=".1pt" strokecolor="#000000">
                <v:path arrowok="t"/>
              </v:shape>
            </v:group>
            <v:group style="position:absolute;left:1440;top:-1510;width:9360;height:2" coordorigin="1440,-1510" coordsize="9360,2">
              <v:shape style="position:absolute;left:1440;top:-1510;width:9360;height:2" coordorigin="1440,-1510" coordsize="9360,0" path="m1440,-1510l10800,-1510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“w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1901.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341" w:hRule="exact"/>
        </w:trPr>
        <w:tc>
          <w:tcPr>
            <w:tcW w:w="3570" w:type="dxa"/>
            <w:tcBorders>
              <w:top w:val="single" w:sz=".8" w:space="0" w:color="000000"/>
              <w:bottom w:val="nil" w:sz="6" w:space="0" w:color="auto"/>
              <w:left w:val="single" w:sz=".8" w:space="0" w:color="000000"/>
              <w:right w:val="nil" w:sz="6" w:space="0" w:color="auto"/>
            </w:tcBorders>
          </w:tcPr>
          <w:p>
            <w:pPr>
              <w:spacing w:before="62" w:after="0" w:line="240" w:lineRule="auto"/>
              <w:ind w:left="41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COMPOSER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single" w:sz=".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79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NOV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14,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2012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single" w:sz=".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360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11:51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46" w:type="dxa"/>
            <w:tcBorders>
              <w:top w:val="single" w:sz=".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2" w:after="0" w:line="240" w:lineRule="auto"/>
              <w:ind w:left="936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PAGE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3570" w:type="dxa"/>
            <w:tcBorders>
              <w:top w:val="nil" w:sz="6" w:space="0" w:color="auto"/>
              <w:bottom w:val="nil" w:sz="6" w:space="0" w:color="auto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240" w:lineRule="auto"/>
              <w:ind w:left="41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64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BIRTHDATE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BIRTHPLACE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12" w:hRule="exact"/>
        </w:trPr>
        <w:tc>
          <w:tcPr>
            <w:tcW w:w="9360" w:type="dxa"/>
            <w:gridSpan w:val="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3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­­­­­­­­­­­­­­­­­­­­­­­­­­­­­­­­­­­­­­­­­­­­­­­­­­­­­­­­­­­­­­­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35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KHACHATURIAN,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ARAM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64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JUNE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6,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1903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TBLISI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35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SHOSTAKOVICH,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DMITRI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64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SEPTEMBER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25,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1906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PETERSBURG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35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BARBER,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SAMUEL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64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MARCH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9,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1910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0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WEST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CHESTER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88" w:hRule="exact"/>
        </w:trPr>
        <w:tc>
          <w:tcPr>
            <w:tcW w:w="35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BRITTEN,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1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BENJAMIN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744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64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NOVEMBER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1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22,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1913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LOWESTOFT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3570" w:type="dxa"/>
            <w:tcBorders>
              <w:top w:val="nil" w:sz="6" w:space="0" w:color="auto"/>
              <w:bottom w:val="single" w:sz=".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4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BERNSTEIN,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LEONARD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744" w:type="dxa"/>
            <w:gridSpan w:val="2"/>
            <w:tcBorders>
              <w:top w:val="nil" w:sz="6" w:space="0" w:color="auto"/>
              <w:bottom w:val="single" w:sz=".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648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AUGUST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25,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1918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046" w:type="dxa"/>
            <w:tcBorders>
              <w:top w:val="nil" w:sz="6" w:space="0" w:color="auto"/>
              <w:bottom w:val="single" w:sz=".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72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LAWRENCE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39.5pt;margin-top:-132.029694pt;width:.5pt;height:119.1pt;mso-position-horizontal-relative:page;mso-position-vertical-relative:paragraph;z-index:-4327" coordorigin="10790,-2641" coordsize="10,2382">
            <v:shape style="position:absolute;left:10790;top:-2641;width:10;height:2382" coordorigin="10790,-2641" coordsize="10,2382" path="m10800,-2641l10800,-2641e" filled="f" stroked="t" strokeweight=".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uts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33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  <w:i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1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e—w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3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0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7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33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i/>
        </w:rPr>
        <w:t>ubh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ads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OQ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e’d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ear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94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6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90.4pt;mso-position-horizontal-relative:page;mso-position-vertical-relative:paragraph;z-index:-4326" coordorigin="1439,959" coordsize="9362,1808">
            <v:group style="position:absolute;left:1440;top:960;width:2;height:1806" coordorigin="1440,960" coordsize="2,1806">
              <v:shape style="position:absolute;left:1440;top:960;width:2;height:1806" coordorigin="1440,960" coordsize="0,1806" path="m1440,960l1440,2766e" filled="f" stroked="t" strokeweight=".1pt" strokecolor="#000000">
                <v:path arrowok="t"/>
              </v:shape>
            </v:group>
            <v:group style="position:absolute;left:10790;top:960;width:10;height:1806" coordorigin="10790,960" coordsize="10,1806">
              <v:shape style="position:absolute;left:10790;top:960;width:10;height:1806" coordorigin="10790,960" coordsize="10,1806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2756;width:9340;height:2" coordorigin="1450,2756" coordsize="9340,2">
              <v:shape style="position:absolute;left:1450;top:2756;width:9340;height:2" coordorigin="1450,2756" coordsize="9340,0" path="m1450,2756l10790,275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63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34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13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12pt;width:468.1pt;height:119.2pt;mso-position-horizontal-relative:page;mso-position-vertical-relative:paragraph;z-index:-4325" coordorigin="1439,959" coordsize="9362,2384">
            <v:group style="position:absolute;left:1440;top:960;width:2;height:2382" coordorigin="1440,960" coordsize="2,2382">
              <v:shape style="position:absolute;left:1440;top:960;width:2;height:2382" coordorigin="1440,960" coordsize="0,2382" path="m1440,960l1440,3342e" filled="f" stroked="t" strokeweight=".1pt" strokecolor="#000000">
                <v:path arrowok="t"/>
              </v:shape>
            </v:group>
            <v:group style="position:absolute;left:10790;top:960;width:10;height:2382" coordorigin="10790,960" coordsize="10,2382">
              <v:shape style="position:absolute;left:10790;top:960;width:10;height:2382" coordorigin="10790,960" coordsize="10,2382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3332;width:9340;height:2" coordorigin="1450,3332" coordsize="9340,2">
              <v:shape style="position:absolute;left:1450;top:3332;width:9340;height:2" coordorigin="1450,3332" coordsize="9340,0" path="m1450,3332l10790,333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4460" w:val="left"/>
          <w:tab w:pos="6620" w:val="left"/>
          <w:tab w:pos="834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15,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2012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09:36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PAGE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726" w:right="310" w:firstLine="-158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­­­­­­­­­­­­­­­­­­­­­­­­­­­­­­­­­­­­­­­­­­­­­­­­­­­­­­­­­­­­­­­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BAROQUE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SEBASTIAN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1685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CORELLI,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ARCANGELO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FEBRUARY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17,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1653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HANDEL,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GEORGE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FRIDERIC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FEBRUARY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23,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1685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PACHELBEL,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AUGUST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1653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4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avi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ts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5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i/>
        </w:rPr>
        <w:t>ates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18pt;width:468.1pt;height:76.0pt;mso-position-horizontal-relative:page;mso-position-vertical-relative:paragraph;z-index:-4324" coordorigin="1439,644" coordsize="9362,1520">
            <v:group style="position:absolute;left:1440;top:645;width:2;height:1518" coordorigin="1440,645" coordsize="2,1518">
              <v:shape style="position:absolute;left:1440;top:645;width:2;height:1518" coordorigin="1440,645" coordsize="0,1518" path="m1440,645l1440,2163e" filled="f" stroked="t" strokeweight=".1pt" strokecolor="#000000">
                <v:path arrowok="t"/>
              </v:shape>
            </v:group>
            <v:group style="position:absolute;left:10790;top:645;width:10;height:1518" coordorigin="10790,645" coordsize="10,1518">
              <v:shape style="position:absolute;left:10790;top:645;width:10;height:1518" coordorigin="10790,645" coordsize="10,1518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2153;width:9340;height:2" coordorigin="1450,2153" coordsize="9340,2">
              <v:shape style="position:absolute;left:1450;top:2153;width:9340;height:2" coordorigin="1450,2153" coordsize="9340,0" path="m1450,2153l10790,215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91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88" w:lineRule="auto"/>
        <w:ind w:left="142" w:right="477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46.479698pt;width:468.1pt;height:32.8pt;mso-position-horizontal-relative:page;mso-position-vertical-relative:paragraph;z-index:-4323" coordorigin="1439,-930" coordsize="9362,656">
            <v:group style="position:absolute;left:1440;top:-929;width:2;height:654" coordorigin="1440,-929" coordsize="2,654">
              <v:shape style="position:absolute;left:1440;top:-929;width:2;height:654" coordorigin="1440,-929" coordsize="0,654" path="m1440,-929l1440,-275e" filled="f" stroked="t" strokeweight=".1pt" strokecolor="#000000">
                <v:path arrowok="t"/>
              </v:shape>
            </v:group>
            <v:group style="position:absolute;left:10790;top:-929;width:10;height:654" coordorigin="10790,-929" coordsize="10,654">
              <v:shape style="position:absolute;left:10790;top:-929;width:10;height:654" coordorigin="10790,-929" coordsize="10,654" path="m10800,-929l10800,-929e" filled="f" stroked="t" strokeweight=".1pt" strokecolor="#000000">
                <v:path arrowok="t"/>
              </v:shape>
            </v:group>
            <v:group style="position:absolute;left:1440;top:-929;width:9360;height:2" coordorigin="1440,-929" coordsize="9360,2">
              <v:shape style="position:absolute;left:1440;top:-929;width:9360;height:2" coordorigin="1440,-929" coordsize="9360,0" path="m1440,-929l10800,-929e" filled="f" stroked="t" strokeweight=".1pt" strokecolor="#000000">
                <v:path arrowok="t"/>
              </v:shape>
            </v:group>
            <v:group style="position:absolute;left:1450;top:-285;width:9340;height:2" coordorigin="1450,-285" coordsize="9340,2">
              <v:shape style="position:absolute;left:1450;top:-285;width:9340;height:2" coordorigin="1450,-285" coordsize="9340,0" path="m1450,-285l10790,-285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Wai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lex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6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4.099991pt;width:468.1pt;height:90.4pt;mso-position-horizontal-relative:page;mso-position-vertical-relative:paragraph;z-index:-4322" coordorigin="1439,1282" coordsize="9362,1808">
            <v:group style="position:absolute;left:1440;top:1283;width:2;height:1806" coordorigin="1440,1283" coordsize="2,1806">
              <v:shape style="position:absolute;left:1440;top:1283;width:2;height:1806" coordorigin="1440,1283" coordsize="0,1806" path="m1440,1283l1440,3089e" filled="f" stroked="t" strokeweight=".1pt" strokecolor="#000000">
                <v:path arrowok="t"/>
              </v:shape>
            </v:group>
            <v:group style="position:absolute;left:10790;top:1283;width:10;height:1806" coordorigin="10790,1283" coordsize="10,1806">
              <v:shape style="position:absolute;left:10790;top:1283;width:10;height:1806" coordorigin="10790,1283" coordsize="10,1806" path="m10800,1283l10800,1283e" filled="f" stroked="t" strokeweight=".1pt" strokecolor="#000000">
                <v:path arrowok="t"/>
              </v:shape>
            </v:group>
            <v:group style="position:absolute;left:1440;top:1283;width:9360;height:2" coordorigin="1440,1283" coordsize="9360,2">
              <v:shape style="position:absolute;left:1440;top:1283;width:9360;height:2" coordorigin="1440,1283" coordsize="9360,0" path="m1440,1283l10800,1283e" filled="f" stroked="t" strokeweight=".1pt" strokecolor="#000000">
                <v:path arrowok="t"/>
              </v:shape>
            </v:group>
            <v:group style="position:absolute;left:1450;top:3079;width:9340;height:2" coordorigin="1450,3079" coordsize="9340,2">
              <v:shape style="position:absolute;left:1450;top:3079;width:9340;height:2" coordorigin="1450,3079" coordsize="9340,0" path="m1450,3079l10790,3079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166" w:firstLine="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new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DESCRIPTION: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430" w:right="650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existing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text.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3" w:after="0" w:line="570" w:lineRule="atLeast"/>
        <w:ind w:left="142" w:right="347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/>
        <w:pict>
          <v:group style="position:absolute;margin-left:71.949997pt;margin-top:15.914456pt;width:468.1pt;height:75.6pt;mso-position-horizontal-relative:page;mso-position-vertical-relative:paragraph;z-index:-4321" coordorigin="1439,318" coordsize="9362,1512">
            <v:group style="position:absolute;left:1440;top:319;width:2;height:1510" coordorigin="1440,319" coordsize="2,1510">
              <v:shape style="position:absolute;left:1440;top:319;width:2;height:1510" coordorigin="1440,319" coordsize="0,1510" path="m1440,319l1440,1829e" filled="f" stroked="t" strokeweight=".1pt" strokecolor="#000000">
                <v:path arrowok="t"/>
              </v:shape>
            </v:group>
            <v:group style="position:absolute;left:10790;top:319;width:10;height:1510" coordorigin="10790,319" coordsize="10,1510">
              <v:shape style="position:absolute;left:10790;top:319;width:10;height:1510" coordorigin="10790,319" coordsize="10,1510" path="m10800,319l10800,319e" filled="f" stroked="t" strokeweight=".1pt" strokecolor="#000000">
                <v:path arrowok="t"/>
              </v:shape>
            </v:group>
            <v:group style="position:absolute;left:1440;top:319;width:9360;height:2" coordorigin="1440,319" coordsize="9360,2">
              <v:shape style="position:absolute;left:1440;top:319;width:9360;height:2" coordorigin="1440,319" coordsize="9360,0" path="m1440,319l10800,319e" filled="f" stroked="t" strokeweight=".1pt" strokecolor="#000000">
                <v:path arrowok="t"/>
              </v:shape>
            </v:group>
            <v:group style="position:absolute;left:1450;top:1819;width:9340;height:2" coordorigin="1450,1819" coordsize="9340,2">
              <v:shape style="position:absolute;left:1450;top:1819;width:9340;height:2" coordorigin="1450,1819" coordsize="9340,0" path="m1450,1819l10790,1819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578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8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81.050003pt;width:468.1pt;height:90.4pt;mso-position-horizontal-relative:page;mso-position-vertical-relative:paragraph;z-index:-4320" coordorigin="1439,1621" coordsize="9362,1808">
            <v:group style="position:absolute;left:1440;top:1622;width:2;height:1806" coordorigin="1440,1622" coordsize="2,1806">
              <v:shape style="position:absolute;left:1440;top:1622;width:2;height:1806" coordorigin="1440,1622" coordsize="0,1806" path="m1440,1622l1440,3428e" filled="f" stroked="t" strokeweight=".1pt" strokecolor="#000000">
                <v:path arrowok="t"/>
              </v:shape>
            </v:group>
            <v:group style="position:absolute;left:10790;top:1622;width:10;height:1806" coordorigin="10790,1622" coordsize="10,1806">
              <v:shape style="position:absolute;left:10790;top:1622;width:10;height:1806" coordorigin="10790,1622" coordsize="10,1806" path="m10800,1622l10800,1622e" filled="f" stroked="t" strokeweight=".1pt" strokecolor="#000000">
                <v:path arrowok="t"/>
              </v:shape>
            </v:group>
            <v:group style="position:absolute;left:1440;top:1622;width:9360;height:2" coordorigin="1440,1622" coordsize="9360,2">
              <v:shape style="position:absolute;left:1440;top:1622;width:9360;height:2" coordorigin="1440,1622" coordsize="9360,0" path="m1440,1622l10800,1622e" filled="f" stroked="t" strokeweight=".1pt" strokecolor="#000000">
                <v:path arrowok="t"/>
              </v:shape>
            </v:group>
            <v:group style="position:absolute;left:1450;top:3418;width:9340;height:2" coordorigin="1450,3418" coordsize="9340,2">
              <v:shape style="position:absolute;left:1450;top:3418;width:9340;height:2" coordorigin="1450,3418" coordsize="9340,0" path="m1450,3418l10790,341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91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63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3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50012pt;width:468.1pt;height:176.8pt;mso-position-horizontal-relative:page;mso-position-vertical-relative:paragraph;z-index:-4319" coordorigin="1439,1599" coordsize="9362,3536">
            <v:group style="position:absolute;left:1440;top:1600;width:2;height:3534" coordorigin="1440,1600" coordsize="2,3534">
              <v:shape style="position:absolute;left:1440;top:1600;width:2;height:3534" coordorigin="1440,1600" coordsize="0,3534" path="m1440,1600l1440,5134e" filled="f" stroked="t" strokeweight=".1pt" strokecolor="#000000">
                <v:path arrowok="t"/>
              </v:shape>
            </v:group>
            <v:group style="position:absolute;left:10790;top:1600;width:10;height:3534" coordorigin="10790,1600" coordsize="10,3534">
              <v:shape style="position:absolute;left:10790;top:1600;width:10;height:3534" coordorigin="10790,1600" coordsize="10,3534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5124;width:9340;height:2" coordorigin="1450,5124" coordsize="9340,2">
              <v:shape style="position:absolute;left:1450;top:5124;width:9340;height:2" coordorigin="1450,5124" coordsize="9340,0" path="m1450,5124l10790,512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549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63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@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63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886" w:firstLine="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new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DESCRIPTION: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430" w:right="650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existing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text.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Should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user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asked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'FROM­TO'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range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1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eusi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33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6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9.049999pt;width:468.1pt;height:76.0pt;mso-position-horizontal-relative:page;mso-position-vertical-relative:paragraph;z-index:-4318" coordorigin="1439,981" coordsize="9362,1520">
            <v:group style="position:absolute;left:1440;top:982;width:2;height:1518" coordorigin="1440,982" coordsize="2,1518">
              <v:shape style="position:absolute;left:1440;top:982;width:2;height:1518" coordorigin="1440,982" coordsize="0,1518" path="m1440,982l1440,2500e" filled="f" stroked="t" strokeweight=".1pt" strokecolor="#000000">
                <v:path arrowok="t"/>
              </v:shape>
            </v:group>
            <v:group style="position:absolute;left:10790;top:982;width:10;height:1518" coordorigin="10790,982" coordsize="10,1518">
              <v:shape style="position:absolute;left:10790;top:982;width:10;height:1518" coordorigin="10790,982" coordsize="10,1518" path="m10800,982l10800,982e" filled="f" stroked="t" strokeweight=".1pt" strokecolor="#000000">
                <v:path arrowok="t"/>
              </v:shape>
            </v:group>
            <v:group style="position:absolute;left:1440;top:982;width:9360;height:2" coordorigin="1440,982" coordsize="9360,2">
              <v:shape style="position:absolute;left:1440;top:982;width:9360;height:2" coordorigin="1440,982" coordsize="9360,0" path="m1440,982l10800,982e" filled="f" stroked="t" strokeweight=".1pt" strokecolor="#000000">
                <v:path arrowok="t"/>
              </v:shape>
            </v:group>
            <v:group style="position:absolute;left:1450;top:2490;width:9340;height:2" coordorigin="1450,2490" coordsize="9340,2">
              <v:shape style="position:absolute;left:1450;top:2490;width:9340;height:2" coordorigin="1450,2490" coordsize="9340,0" path="m1450,2490l10790,24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742" w:firstLine="302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16,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2012@09:17)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User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#XX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#YYY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1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Tec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34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5pt;width:468.1pt;height:133.6pt;mso-position-horizontal-relative:page;mso-position-vertical-relative:paragraph;z-index:-4317" coordorigin="1439,1279" coordsize="9362,2672">
            <v:group style="position:absolute;left:1440;top:1280;width:2;height:2670" coordorigin="1440,1280" coordsize="2,2670">
              <v:shape style="position:absolute;left:1440;top:1280;width:2;height:2670" coordorigin="1440,1280" coordsize="0,2670" path="m1440,1280l1440,3950e" filled="f" stroked="t" strokeweight=".1pt" strokecolor="#000000">
                <v:path arrowok="t"/>
              </v:shape>
            </v:group>
            <v:group style="position:absolute;left:10790;top:1280;width:10;height:2670" coordorigin="10790,1280" coordsize="10,2670">
              <v:shape style="position:absolute;left:10790;top:1280;width:10;height:2670" coordorigin="10790,1280" coordsize="10,2670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3940;width:9340;height:2" coordorigin="1450,3940" coordsize="9340,2">
              <v:shape style="position:absolute;left:1450;top:3940;width:9340;height:2" coordorigin="1450,3940" coordsize="9340,0" path="m1450,3940l10790,394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Answer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189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entire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FROM: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430" w:right="722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CAROL'S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KATHY'S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RICK'S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69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7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6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4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4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1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5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e)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121681pt;width:468.1pt;height:18.4pt;mso-position-horizontal-relative:page;mso-position-vertical-relative:paragraph;z-index:-4316" coordorigin="1439,642" coordsize="9362,368">
            <v:group style="position:absolute;left:1440;top:643;width:10;height:366" coordorigin="1440,643" coordsize="10,366">
              <v:shape style="position:absolute;left:1440;top:643;width:10;height:366" coordorigin="1440,643" coordsize="10,366" path="m1440,643l1440,1009,1444,1003,1450,999,1450,653,1440,643e" filled="t" fillcolor="#000000" stroked="f">
                <v:path arrowok="t"/>
                <v:fill/>
              </v:shape>
            </v:group>
            <v:group style="position:absolute;left:10790;top:643;width:10;height:366" coordorigin="10790,643" coordsize="10,366">
              <v:shape style="position:absolute;left:10790;top:643;width:10;height:366" coordorigin="10790,643" coordsize="10,366" path="m10800,643l10794,647,10790,653,10790,999,10800,1009,10800,643e" filled="t" fillcolor="#000000" stroked="f">
                <v:path arrowok="t"/>
                <v:fill/>
              </v:shape>
            </v:group>
            <v:group style="position:absolute;left:1440;top:643;width:9360;height:2" coordorigin="1440,643" coordsize="9360,2">
              <v:shape style="position:absolute;left:1440;top:643;width:9360;height:2" coordorigin="1440,643" coordsize="9360,0" path="m1440,643l10800,643e" filled="f" stroked="t" strokeweight=".1pt" strokecolor="#000000">
                <v:path arrowok="t"/>
              </v:shape>
            </v:group>
            <v:group style="position:absolute;left:1450;top:999;width:9340;height:2" coordorigin="1450,999" coordsize="9340,2">
              <v:shape style="position:absolute;left:1450;top:999;width:9340;height:2" coordorigin="1450,999" coordsize="9340,0" path="m1450,999l10790,999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avi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nt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nt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9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i/>
        </w:rPr>
        <w:t>ates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7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18.4pt;mso-position-horizontal-relative:page;mso-position-vertical-relative:paragraph;z-index:-4315" coordorigin="1439,1599" coordsize="9362,368">
            <v:group style="position:absolute;left:1440;top:1600;width:10;height:366" coordorigin="1440,1600" coordsize="10,366">
              <v:shape style="position:absolute;left:1440;top:1600;width:10;height:366" coordorigin="1440,1600" coordsize="10,366" path="m1440,1600l1440,1966,1444,1960,1450,1956,1450,1610,1440,1600e" filled="t" fillcolor="#000000" stroked="f">
                <v:path arrowok="t"/>
                <v:fill/>
              </v:shape>
            </v:group>
            <v:group style="position:absolute;left:10790;top:1600;width:10;height:366" coordorigin="10790,1600" coordsize="10,366">
              <v:shape style="position:absolute;left:10790;top:1600;width:10;height:366" coordorigin="10790,1600" coordsize="10,366" path="m10800,1600l10794,1604,10790,1610,10790,1956,10800,1966,10800,1600e" filled="t" fillcolor="#000000" stroked="f">
                <v:path arrowok="t"/>
                <v:fill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1956;width:9340;height:2" coordorigin="1450,1956" coordsize="9340,2">
              <v:shape style="position:absolute;left:1450;top:1956;width:9340;height:2" coordorigin="1450,1956" coordsize="9340,0" path="m1450,1956l10790,195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’d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]&lt;Enter&gt;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88" w:lineRule="auto"/>
        <w:ind w:left="142" w:right="506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48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BIRTHDATE&lt;Enter&gt;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logic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PRINT&lt;Enter&gt;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104.349991pt;width:468.1pt;height:90.4pt;mso-position-horizontal-relative:page;mso-position-vertical-relative:paragraph;z-index:-4314" coordorigin="1439,-2087" coordsize="9362,1808">
            <v:group style="position:absolute;left:1440;top:-2086;width:2;height:1806" coordorigin="1440,-2086" coordsize="2,1806">
              <v:shape style="position:absolute;left:1440;top:-2086;width:2;height:1806" coordorigin="1440,-2086" coordsize="0,1806" path="m1440,-2086l1440,-280e" filled="f" stroked="t" strokeweight=".1pt" strokecolor="#000000">
                <v:path arrowok="t"/>
              </v:shape>
            </v:group>
            <v:group style="position:absolute;left:10790;top:-2086;width:10;height:1806" coordorigin="10790,-2086" coordsize="10,1806">
              <v:shape style="position:absolute;left:10790;top:-2086;width:10;height:1806" coordorigin="10790,-2086" coordsize="10,1806" path="m10800,-2086l10800,-2086e" filled="f" stroked="t" strokeweight=".1pt" strokecolor="#000000">
                <v:path arrowok="t"/>
              </v:shape>
            </v:group>
            <v:group style="position:absolute;left:1440;top:-2086;width:9360;height:2" coordorigin="1440,-2086" coordsize="9360,2">
              <v:shape style="position:absolute;left:1440;top:-2086;width:9360;height:2" coordorigin="1440,-2086" coordsize="9360,0" path="m1440,-2086l10800,-2086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  <w:i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si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nt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50012pt;width:468.1pt;height:104.8pt;mso-position-horizontal-relative:page;mso-position-vertical-relative:paragraph;z-index:-4313" coordorigin="1439,1919" coordsize="9362,2096">
            <v:group style="position:absolute;left:1440;top:1920;width:2;height:2094" coordorigin="1440,1920" coordsize="2,2094">
              <v:shape style="position:absolute;left:1440;top:1920;width:2;height:2094" coordorigin="1440,1920" coordsize="0,2094" path="m1440,1920l1440,4014e" filled="f" stroked="t" strokeweight=".1pt" strokecolor="#000000">
                <v:path arrowok="t"/>
              </v:shape>
            </v:group>
            <v:group style="position:absolute;left:10790;top:1920;width:10;height:2094" coordorigin="10790,1920" coordsize="10,2094">
              <v:shape style="position:absolute;left:10790;top:1920;width:10;height:2094" coordorigin="10790,1920" coordsize="10,2094" path="m10800,1920l10800,1920e" filled="f" stroked="t" strokeweight=".1pt" strokecolor="#000000">
                <v:path arrowok="t"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4004;width:9340;height:2" coordorigin="1450,4004" coordsize="9340,2">
              <v:shape style="position:absolute;left:1450;top:4004;width:9340;height:2" coordorigin="1450,4004" coordsize="9340,0" path="m1450,4004l10790,400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535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[?&lt;Enter&gt;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Answer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175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entire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FROM: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430" w:right="722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CAPTIONED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PRACICE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5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5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  <w:i/>
        </w:rPr>
        <w:t>ION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5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nt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9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  <w:i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3.020313pt;width:468.1pt;height:32.8pt;mso-position-horizontal-relative:page;mso-position-vertical-relative:paragraph;z-index:-4312" coordorigin="1439,660" coordsize="9362,656">
            <v:group style="position:absolute;left:1440;top:661;width:2;height:654" coordorigin="1440,661" coordsize="2,654">
              <v:shape style="position:absolute;left:1440;top:661;width:2;height:654" coordorigin="1440,661" coordsize="0,654" path="m1440,661l1440,1315e" filled="f" stroked="t" strokeweight=".1pt" strokecolor="#000000">
                <v:path arrowok="t"/>
              </v:shape>
            </v:group>
            <v:group style="position:absolute;left:10790;top:661;width:10;height:654" coordorigin="10790,661" coordsize="10,654">
              <v:shape style="position:absolute;left:10790;top:661;width:10;height:654" coordorigin="10790,661" coordsize="10,654" path="m10800,661l10800,661e" filled="f" stroked="t" strokeweight=".1pt" strokecolor="#000000">
                <v:path arrowok="t"/>
              </v:shape>
            </v:group>
            <v:group style="position:absolute;left:1440;top:661;width:9360;height:2" coordorigin="1440,661" coordsize="9360,2">
              <v:shape style="position:absolute;left:1440;top:661;width:9360;height:2" coordorigin="1440,661" coordsize="9360,0" path="m1440,661l10800,661e" filled="f" stroked="t" strokeweight=".1pt" strokecolor="#000000">
                <v:path arrowok="t"/>
              </v:shape>
            </v:group>
            <v:group style="position:absolute;left:1450;top:1305;width:9340;height:2" coordorigin="1450,1305" coordsize="9340,2">
              <v:shape style="position:absolute;left:1450;top:1305;width:9340;height:2" coordorigin="1450,1305" coordsize="9340,0" path="m1450,1305l10790,1305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[CAPTIONED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Include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COMPUTED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(N/Y/R/B):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44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O.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1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11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6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32"/>
          <w:szCs w:val="32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6"/>
          <w:b/>
          <w:bCs/>
        </w:rPr>
        <w:t>ch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eadi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ngs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142" w:right="-20"/>
        <w:jc w:val="left"/>
        <w:tabs>
          <w:tab w:pos="5320" w:val="left"/>
          <w:tab w:pos="7180" w:val="left"/>
          <w:tab w:pos="84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21,2012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11:10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PAGE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16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­­­­­­­­­­­­­­­­­­­­­­­­­­­­­­­­­­­­­­­­­­­­­­­­­­­­­­­­­­­­­­­­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61.149975pt;width:468.1pt;height:47.2pt;mso-position-horizontal-relative:page;mso-position-vertical-relative:paragraph;z-index:-4311" coordorigin="1439,-1223" coordsize="9362,944">
            <v:group style="position:absolute;left:1440;top:-1222;width:2;height:942" coordorigin="1440,-1222" coordsize="2,942">
              <v:shape style="position:absolute;left:1440;top:-1222;width:2;height:942" coordorigin="1440,-1222" coordsize="0,942" path="m1440,-1222l1440,-280e" filled="f" stroked="t" strokeweight=".1pt" strokecolor="#000000">
                <v:path arrowok="t"/>
              </v:shape>
            </v:group>
            <v:group style="position:absolute;left:10790;top:-1222;width:10;height:942" coordorigin="10790,-1222" coordsize="10,942">
              <v:shape style="position:absolute;left:10790;top:-1222;width:10;height:942" coordorigin="10790,-1222" coordsize="10,942" path="m10800,-1222l10800,-1222e" filled="f" stroked="t" strokeweight=".1pt" strokecolor="#000000">
                <v:path arrowok="t"/>
              </v:shape>
            </v:group>
            <v:group style="position:absolute;left:1440;top:-1222;width:9360;height:2" coordorigin="1440,-1222" coordsize="9360,2">
              <v:shape style="position:absolute;left:1440;top:-1222;width:9360;height:2" coordorigin="1440,-1222" coordsize="9360,0" path="m1440,-1222l10800,-1222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24pt;width:468.1pt;height:61.6pt;mso-position-horizontal-relative:page;mso-position-vertical-relative:paragraph;z-index:-4310" coordorigin="1439,959" coordsize="9362,1232">
            <v:group style="position:absolute;left:1440;top:960;width:2;height:1230" coordorigin="1440,960" coordsize="2,1230">
              <v:shape style="position:absolute;left:1440;top:960;width:2;height:1230" coordorigin="1440,960" coordsize="0,1230" path="m1440,960l1440,2190e" filled="f" stroked="t" strokeweight=".1pt" strokecolor="#000000">
                <v:path arrowok="t"/>
              </v:shape>
            </v:group>
            <v:group style="position:absolute;left:10790;top:960;width:10;height:1230" coordorigin="10790,960" coordsize="10,1230">
              <v:shape style="position:absolute;left:10790;top:960;width:10;height:1230" coordorigin="10790,960" coordsize="10,1230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2180;width:9340;height:2" coordorigin="1450,2180" coordsize="9340,2">
              <v:shape style="position:absolute;left:1450;top:2180;width:9340;height:2" coordorigin="1450,2180" coordsize="9340,0" path="m1450,2180l10790,21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320" w:val="left"/>
          <w:tab w:pos="7180" w:val="left"/>
          <w:tab w:pos="848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21,2012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11:10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PAGE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1750"/>
        <w:jc w:val="left"/>
        <w:tabs>
          <w:tab w:pos="416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Criteria: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January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1901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LAST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­­­­­­­­­­­­­­­­­­­­­­­­­­­­­­­­­­­­­­­­­­­­­­­­­­­­­­­­­­­­­­­­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3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96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6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6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ace....w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…)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2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ey!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ustom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eadi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ngs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“ye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6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1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104.8pt;mso-position-horizontal-relative:page;mso-position-vertical-relative:paragraph;z-index:-4309" coordorigin="1439,959" coordsize="9362,2096">
            <v:group style="position:absolute;left:1440;top:960;width:2;height:2094" coordorigin="1440,960" coordsize="2,2094">
              <v:shape style="position:absolute;left:1440;top:960;width:2;height:2094" coordorigin="1440,960" coordsize="0,2094" path="m1440,960l1440,3054e" filled="f" stroked="t" strokeweight=".1pt" strokecolor="#000000">
                <v:path arrowok="t"/>
              </v:shape>
            </v:group>
            <v:group style="position:absolute;left:10790;top:960;width:10;height:2094" coordorigin="10790,960" coordsize="10,2094">
              <v:shape style="position:absolute;left:10790;top:960;width:10;height:2094" coordorigin="10790,960" coordsize="10,2094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3044;width:9340;height:2" coordorigin="1450,3044" coordsize="9340,2">
              <v:shape style="position:absolute;left:1450;top:3044;width:9340;height:2" coordorigin="1450,3044" coordsize="9340,0" path="m1450,3044l10790,304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2326"/>
        <w:jc w:val="left"/>
        <w:tabs>
          <w:tab w:pos="5460" w:val="left"/>
          <w:tab w:pos="59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"This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"I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myself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"Hooray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me!"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logic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g”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^)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headerReference w:type="odd" r:id="rId26"/>
          <w:headerReference w:type="even" r:id="rId27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5.050003pt;width:468.1pt;height:18.4pt;mso-position-horizontal-relative:page;mso-position-vertical-relative:paragraph;z-index:-4308" coordorigin="1439,1301" coordsize="9362,368">
            <v:group style="position:absolute;left:1440;top:1302;width:10;height:366" coordorigin="1440,1302" coordsize="10,366">
              <v:shape style="position:absolute;left:1440;top:1302;width:10;height:366" coordorigin="1440,1302" coordsize="10,366" path="m1440,1302l1440,1668,1444,1662,1450,1658,1450,1312,1440,1302e" filled="t" fillcolor="#000000" stroked="f">
                <v:path arrowok="t"/>
                <v:fill/>
              </v:shape>
            </v:group>
            <v:group style="position:absolute;left:10790;top:1302;width:10;height:366" coordorigin="10790,1302" coordsize="10,366">
              <v:shape style="position:absolute;left:10790;top:1302;width:10;height:366" coordorigin="10790,1302" coordsize="10,366" path="m10800,1302l10794,1306,10790,1312,10790,1658,10800,1668,10800,1302e" filled="t" fillcolor="#000000" stroked="f">
                <v:path arrowok="t"/>
                <v:fill/>
              </v:shape>
            </v:group>
            <v:group style="position:absolute;left:1440;top:1302;width:9360;height:2" coordorigin="1440,1302" coordsize="9360,2">
              <v:shape style="position:absolute;left:1440;top:1302;width:9360;height:2" coordorigin="1440,1302" coordsize="9360,0" path="m1440,1302l10800,1302e" filled="f" stroked="t" strokeweight=".1pt" strokecolor="#000000">
                <v:path arrowok="t"/>
              </v:shape>
            </v:group>
            <v:group style="position:absolute;left:1450;top:1658;width:9340;height:2" coordorigin="1450,1658" coordsize="9340,2">
              <v:shape style="position:absolute;left:1450;top:1658;width:9340;height:2" coordorigin="1450,1658" coordsize="9340,0" path="m1450,1658l10790,165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25pt;width:468.1pt;height:18.4pt;mso-position-horizontal-relative:page;mso-position-vertical-relative:paragraph;z-index:-4307" coordorigin="1439,644" coordsize="9362,368">
            <v:group style="position:absolute;left:1440;top:645;width:10;height:366" coordorigin="1440,645" coordsize="10,366">
              <v:shape style="position:absolute;left:1440;top:645;width:10;height:366" coordorigin="1440,645" coordsize="10,366" path="m1440,645l1440,1011,1444,1005,1450,1001,1450,655,1440,645e" filled="t" fillcolor="#000000" stroked="f">
                <v:path arrowok="t"/>
                <v:fill/>
              </v:shape>
            </v:group>
            <v:group style="position:absolute;left:10790;top:645;width:10;height:366" coordorigin="10790,645" coordsize="10,366">
              <v:shape style="position:absolute;left:10790;top:645;width:10;height:366" coordorigin="10790,645" coordsize="10,366" path="m10800,645l10794,649,10790,655,10790,1001,10800,1011,10800,645e" filled="t" fillcolor="#000000" stroked="f">
                <v:path arrowok="t"/>
                <v:fill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001;width:9340;height:2" coordorigin="1450,1001" coordsize="9340,2">
              <v:shape style="position:absolute;left:1450;top:1001;width:9340;height:2" coordorigin="1450,1001" coordsize="9340,0" path="m1450,1001l10790,1001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3440" w:val="left"/>
          <w:tab w:pos="646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made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myself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Hooray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me!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2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6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ge!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8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Index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5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  <w:i/>
        </w:rPr>
        <w:t>adi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  <w:i/>
        </w:rPr>
        <w:t>ngs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6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"Composer: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"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logic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INDEX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104.349991pt;width:468.1pt;height:90.4pt;mso-position-horizontal-relative:page;mso-position-vertical-relative:paragraph;z-index:-4306" coordorigin="1439,-2087" coordsize="9362,1808">
            <v:group style="position:absolute;left:1440;top:-2086;width:2;height:1806" coordorigin="1440,-2086" coordsize="2,1806">
              <v:shape style="position:absolute;left:1440;top:-2086;width:2;height:1806" coordorigin="1440,-2086" coordsize="0,1806" path="m1440,-2086l1440,-280e" filled="f" stroked="t" strokeweight=".1pt" strokecolor="#000000">
                <v:path arrowok="t"/>
              </v:shape>
            </v:group>
            <v:group style="position:absolute;left:10790;top:-2086;width:10;height:1806" coordorigin="10790,-2086" coordsize="10,1806">
              <v:shape style="position:absolute;left:10790;top:-2086;width:10;height:1806" coordorigin="10790,-2086" coordsize="10,1806" path="m10800,-2086l10800,-2086e" filled="f" stroked="t" strokeweight=".1pt" strokecolor="#000000">
                <v:path arrowok="t"/>
              </v:shape>
            </v:group>
            <v:group style="position:absolute;left:1440;top:-2086;width:9360;height:2" coordorigin="1440,-2086" coordsize="9360,2">
              <v:shape style="position:absolute;left:1440;top:-2086;width:9360;height:2" coordorigin="1440,-2086" coordsize="9360,0" path="m1440,-2086l10800,-2086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3" w:after="0" w:line="560" w:lineRule="atLeast"/>
        <w:ind w:left="142" w:right="4198"/>
        <w:jc w:val="left"/>
        <w:tabs>
          <w:tab w:pos="416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/>
        <w:pict>
          <v:group style="position:absolute;margin-left:71.949997pt;margin-top:15.914454pt;width:468.1pt;height:90pt;mso-position-horizontal-relative:page;mso-position-vertical-relative:paragraph;z-index:-4305" coordorigin="1439,318" coordsize="9362,1800">
            <v:group style="position:absolute;left:1440;top:319;width:2;height:1798" coordorigin="1440,319" coordsize="2,1798">
              <v:shape style="position:absolute;left:1440;top:319;width:2;height:1798" coordorigin="1440,319" coordsize="0,1798" path="m1440,319l1440,2117e" filled="f" stroked="t" strokeweight=".1pt" strokecolor="#000000">
                <v:path arrowok="t"/>
              </v:shape>
            </v:group>
            <v:group style="position:absolute;left:10790;top:319;width:10;height:1798" coordorigin="10790,319" coordsize="10,1798">
              <v:shape style="position:absolute;left:10790;top:319;width:10;height:1798" coordorigin="10790,319" coordsize="10,1798" path="m10800,319l10800,319e" filled="f" stroked="t" strokeweight=".1pt" strokecolor="#000000">
                <v:path arrowok="t"/>
              </v:shape>
            </v:group>
            <v:group style="position:absolute;left:1440;top:319;width:9360;height:2" coordorigin="1440,319" coordsize="9360,2">
              <v:shape style="position:absolute;left:1440;top:319;width:9360;height:2" coordorigin="1440,319" coordsize="9360,0" path="m1440,319l10800,319e" filled="f" stroked="t" strokeweight=".1pt" strokecolor="#000000">
                <v:path arrowok="t"/>
              </v:shape>
            </v:group>
            <v:group style="position:absolute;left:1450;top:2107;width:9340;height:2" coordorigin="1450,2107" coordsize="9340,2">
              <v:shape style="position:absolute;left:1450;top:2107;width:9340;height:2" coordorigin="1450,2107" coordsize="9340,0" path="m1450,2107l10790,2107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MENDELSSOHN,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FELIX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MENDELSSOHN,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FELIX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ROMANTIC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4054"/>
        <w:jc w:val="left"/>
        <w:tabs>
          <w:tab w:pos="416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MONTEVERDI,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CLAUDIO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BAROQUE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MOZART,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WOLFGANG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AMADEUS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CLASSICAL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OFFENBACH,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JACQUES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ROMANTIC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ustom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oo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8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49989pt;width:468.1pt;height:18.4pt;mso-position-horizontal-relative:page;mso-position-vertical-relative:paragraph;z-index:-4304" coordorigin="1439,1279" coordsize="9362,368">
            <v:group style="position:absolute;left:1440;top:1280;width:10;height:366" coordorigin="1440,1280" coordsize="10,366">
              <v:shape style="position:absolute;left:1440;top:1280;width:10;height:366" coordorigin="1440,1280" coordsize="10,366" path="m1440,1280l1440,1646,1444,1640,1450,1636,1450,1290,1440,1280e" filled="t" fillcolor="#000000" stroked="f">
                <v:path arrowok="t"/>
                <v:fill/>
              </v:shape>
            </v:group>
            <v:group style="position:absolute;left:10790;top:1280;width:10;height:366" coordorigin="10790,1280" coordsize="10,366">
              <v:shape style="position:absolute;left:10790;top:1280;width:10;height:366" coordorigin="10790,1280" coordsize="10,366" path="m10800,1280l10794,1284,10790,1290,10790,1636,10800,1646,10800,1280e" filled="t" fillcolor="#000000" stroked="f">
                <v:path arrowok="t"/>
                <v:fill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1636;width:9340;height:2" coordorigin="1450,1636" coordsize="9340,2">
              <v:shape style="position:absolute;left:1450;top:1636;width:9340;height:2" coordorigin="1450,1636" coordsize="9340,0" path="m1450,1636l10790,163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­[MY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FOOTER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18.4pt;mso-position-horizontal-relative:page;mso-position-vertical-relative:paragraph;z-index:-4303" coordorigin="1439,1279" coordsize="9362,368">
            <v:group style="position:absolute;left:1440;top:1280;width:10;height:366" coordorigin="1440,1280" coordsize="10,366">
              <v:shape style="position:absolute;left:1440;top:1280;width:10;height:366" coordorigin="1440,1280" coordsize="10,366" path="m1440,1280l1440,1646,1444,1640,1450,1636,1450,1290,1440,1280e" filled="t" fillcolor="#000000" stroked="f">
                <v:path arrowok="t"/>
                <v:fill/>
              </v:shape>
            </v:group>
            <v:group style="position:absolute;left:10790;top:1280;width:10;height:366" coordorigin="10790,1280" coordsize="10,366">
              <v:shape style="position:absolute;left:10790;top:1280;width:10;height:366" coordorigin="10790,1280" coordsize="10,366" path="m10800,1280l10794,1284,10790,1290,10790,1636,10800,1646,10800,1280e" filled="t" fillcolor="#000000" stroked="f">
                <v:path arrowok="t"/>
                <v:fill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1636;width:9340;height:2" coordorigin="1450,1636" coordsize="9340,2">
              <v:shape style="position:absolute;left:1450;top:1636;width:9340;height:2" coordorigin="1450,1636" coordsize="9340,0" path="m1450,1636l10790,163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(S/C):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HEADING]­[MY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FOOTER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g­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7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40"/>
          <w:szCs w:val="40"/>
          <w:spacing w:val="7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71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q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40"/>
          <w:szCs w:val="40"/>
          <w:spacing w:val="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40"/>
          <w:szCs w:val="40"/>
          <w:spacing w:val="9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7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7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2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4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176.8pt;mso-position-horizontal-relative:page;mso-position-vertical-relative:paragraph;z-index:-4302" coordorigin="1439,959" coordsize="9362,3536">
            <v:group style="position:absolute;left:1440;top:960;width:2;height:3534" coordorigin="1440,960" coordsize="2,3534">
              <v:shape style="position:absolute;left:1440;top:960;width:2;height:3534" coordorigin="1440,960" coordsize="0,3534" path="m1440,960l1440,4494e" filled="f" stroked="t" strokeweight=".1pt" strokecolor="#000000">
                <v:path arrowok="t"/>
              </v:shape>
            </v:group>
            <v:group style="position:absolute;left:10790;top:960;width:10;height:3534" coordorigin="10790,960" coordsize="10,3534">
              <v:shape style="position:absolute;left:10790;top:960;width:10;height:3534" coordorigin="10790,960" coordsize="10,3534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4484;width:9340;height:2" coordorigin="1450,4484" coordsize="9340,2">
              <v:shape style="position:absolute;left:1450;top:4484;width:9340;height:2" coordorigin="1450,4484" coordsize="9340,0" path="m1450,4484l10790,448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INQ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75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MOZART,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WOLFGANG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AMADEUS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Another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HAYDN,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JOSEPH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Another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CARL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PHILIPP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EMANUEL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CHRISTIAN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SEBASTIAN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419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1­3: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BACH,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SEBASTIAN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Another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Standard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Captioned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Yes//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49989pt;width:468.1pt;height:32.8pt;mso-position-horizontal-relative:page;mso-position-vertical-relative:paragraph;z-index:-4301" coordorigin="1439,959" coordsize="9362,656">
            <v:group style="position:absolute;left:1440;top:960;width:2;height:654" coordorigin="1440,960" coordsize="2,654">
              <v:shape style="position:absolute;left:1440;top:960;width:2;height:654" coordorigin="1440,960" coordsize="0,654" path="m1440,960l1440,1614e" filled="f" stroked="t" strokeweight=".1pt" strokecolor="#000000">
                <v:path arrowok="t"/>
              </v:shape>
            </v:group>
            <v:group style="position:absolute;left:10790;top:960;width:10;height:654" coordorigin="10790,960" coordsize="10,654">
              <v:shape style="position:absolute;left:10790;top:960;width:10;height:654" coordorigin="10790,960" coordsize="10,654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604;width:9340;height:2" coordorigin="1450,1604" coordsize="9340,2">
              <v:shape style="position:absolute;left:1450;top:1604;width:9340;height:2" coordorigin="1450,1604" coordsize="9340,0" path="m1450,1604l10790,160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O?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19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Standard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Captioned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Yes//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0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k!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[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“ye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9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ed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5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2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8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0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4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4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oo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4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4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1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ev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5"/>
          <w:b/>
          <w:bCs/>
        </w:rPr>
        <w:t>ce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6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9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9.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lifi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49997pt;width:468.1pt;height:18.4pt;mso-position-horizontal-relative:page;mso-position-vertical-relative:paragraph;z-index:-4300" coordorigin="1439,1919" coordsize="9362,368">
            <v:group style="position:absolute;left:1440;top:1920;width:10;height:366" coordorigin="1440,1920" coordsize="10,366">
              <v:shape style="position:absolute;left:1440;top:1920;width:10;height:366" coordorigin="1440,1920" coordsize="10,366" path="m1440,1920l1440,2286,1444,2280,1450,2276,1450,1930,1440,1920e" filled="t" fillcolor="#000000" stroked="f">
                <v:path arrowok="t"/>
                <v:fill/>
              </v:shape>
            </v:group>
            <v:group style="position:absolute;left:10790;top:1920;width:10;height:366" coordorigin="10790,1920" coordsize="10,366">
              <v:shape style="position:absolute;left:10790;top:1920;width:10;height:366" coordorigin="10790,1920" coordsize="10,366" path="m10800,1920l10794,1924,10790,1930,10790,2276,10800,2286,10800,1920e" filled="t" fillcolor="#000000" stroked="f">
                <v:path arrowok="t"/>
                <v:fill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2276;width:9340;height:2" coordorigin="1450,2276" coordsize="9340,2">
              <v:shape style="position:absolute;left:1450;top:2276;width:9340;height:2" coordorigin="1450,2276" coordsize="9340,0" path="m1450,2276l10790,227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—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e/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1900.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3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5.050003pt;width:468.1pt;height:18.4pt;mso-position-horizontal-relative:page;mso-position-vertical-relative:paragraph;z-index:-4299" coordorigin="1439,1301" coordsize="9362,368">
            <v:group style="position:absolute;left:1440;top:1302;width:10;height:366" coordorigin="1440,1302" coordsize="10,366">
              <v:shape style="position:absolute;left:1440;top:1302;width:10;height:366" coordorigin="1440,1302" coordsize="10,366" path="m1440,1302l1440,1668,1444,1662,1450,1658,1450,1312,1440,1302e" filled="t" fillcolor="#000000" stroked="f">
                <v:path arrowok="t"/>
                <v:fill/>
              </v:shape>
            </v:group>
            <v:group style="position:absolute;left:10790;top:1302;width:10;height:366" coordorigin="10790,1302" coordsize="10,366">
              <v:shape style="position:absolute;left:10790;top:1302;width:10;height:366" coordorigin="10790,1302" coordsize="10,366" path="m10800,1302l10794,1306,10790,1312,10790,1658,10800,1668,10800,1302e" filled="t" fillcolor="#000000" stroked="f">
                <v:path arrowok="t"/>
                <v:fill/>
              </v:shape>
            </v:group>
            <v:group style="position:absolute;left:1440;top:1302;width:9360;height:2" coordorigin="1440,1302" coordsize="9360,2">
              <v:shape style="position:absolute;left:1440;top:1302;width:9360;height:2" coordorigin="1440,1302" coordsize="9360,0" path="m1440,1302l10800,1302e" filled="f" stroked="t" strokeweight=".1pt" strokecolor="#000000">
                <v:path arrowok="t"/>
              </v:shape>
            </v:group>
            <v:group style="position:absolute;left:1450;top:1658;width:9340;height:2" coordorigin="1450,1658" coordsize="9340,2">
              <v:shape style="position:absolute;left:1450;top:1658;width:9340;height:2" coordorigin="1450,1658" coordsize="9340,0" path="m1450,1658l10790,165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1900,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50012pt;width:468.1pt;height:133.6pt;mso-position-horizontal-relative:page;mso-position-vertical-relative:paragraph;z-index:-4298" coordorigin="1439,1919" coordsize="9362,2672">
            <v:group style="position:absolute;left:1440;top:1920;width:2;height:2670" coordorigin="1440,1920" coordsize="2,2670">
              <v:shape style="position:absolute;left:1440;top:1920;width:2;height:2670" coordorigin="1440,1920" coordsize="0,2670" path="m1440,1920l1440,4590e" filled="f" stroked="t" strokeweight=".1pt" strokecolor="#000000">
                <v:path arrowok="t"/>
              </v:shape>
            </v:group>
            <v:group style="position:absolute;left:10790;top:1920;width:10;height:2670" coordorigin="10790,1920" coordsize="10,2670">
              <v:shape style="position:absolute;left:10790;top:1920;width:10;height:2670" coordorigin="10790,1920" coordsize="10,2670" path="m10800,1920l10800,1920e" filled="f" stroked="t" strokeweight=".1pt" strokecolor="#000000">
                <v:path arrowok="t"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4580;width:9340;height:2" coordorigin="1450,4580" coordsize="9340,2">
              <v:shape style="position:absolute;left:1450;top:4580;width:9340;height:2" coordorigin="1450,4580" coordsize="9340,0" path="m1450,4580l10790,45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97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We’d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4460" w:val="left"/>
          <w:tab w:pos="6620" w:val="left"/>
          <w:tab w:pos="834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20,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2012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08:39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PAGE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726" w:right="310" w:firstLine="-158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­­­­­­­­­­­­­­­­­­­­­­­­­­­­­­­­­­­­­­­­­­­­­­­­­­­­­­­­­­­­­­­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FEBRUARY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17,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1653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726" w:right="3910" w:firstLine="-1584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CORELLI,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ARCANGELO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FUSIGNANO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1660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726" w:right="4198" w:firstLine="-1584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SCARLATTI,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ALESSANDRO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PALERMO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4,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1678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tabs>
          <w:tab w:pos="4300" w:val="left"/>
        </w:tabs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VIVALDI,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ANTONIO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-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ab/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VENICE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1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12pt;width:468.1pt;height:18.4pt;mso-position-horizontal-relative:page;mso-position-vertical-relative:paragraph;z-index:-4297" coordorigin="1439,959" coordsize="9362,368">
            <v:group style="position:absolute;left:1440;top:960;width:10;height:366" coordorigin="1440,960" coordsize="10,366">
              <v:shape style="position:absolute;left:1440;top:960;width:10;height:366" coordorigin="1440,960" coordsize="10,366" path="m1440,960l1440,1326,1444,1320,1450,1316,1450,970,1440,960e" filled="t" fillcolor="#000000" stroked="f">
                <v:path arrowok="t"/>
                <v:fill/>
              </v:shape>
            </v:group>
            <v:group style="position:absolute;left:10790;top:960;width:10;height:366" coordorigin="10790,960" coordsize="10,366">
              <v:shape style="position:absolute;left:10790;top:960;width:10;height:366" coordorigin="10790,960" coordsize="10,366" path="m10800,960l10794,964,10790,970,10790,1316,10800,1326,10800,960e" filled="t" fillcolor="#000000" stroked="f">
                <v:path arrowok="t"/>
                <v:fill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316;width:9340;height:2" coordorigin="1450,1316" coordsize="9340,2">
              <v:shape style="position:absolute;left:1450;top:1316;width:9340;height:2" coordorigin="1450,1316" coordsize="9340,0" path="m1450,1316l10790,13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@BIRTHDATE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7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3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3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61.6pt;mso-position-horizontal-relative:page;mso-position-vertical-relative:paragraph;z-index:-4296" coordorigin="1439,959" coordsize="9362,1232">
            <v:group style="position:absolute;left:1440;top:960;width:2;height:1230" coordorigin="1440,960" coordsize="2,1230">
              <v:shape style="position:absolute;left:1440;top:960;width:2;height:1230" coordorigin="1440,960" coordsize="0,1230" path="m1440,960l1440,2190e" filled="f" stroked="t" strokeweight=".1pt" strokecolor="#000000">
                <v:path arrowok="t"/>
              </v:shape>
            </v:group>
            <v:group style="position:absolute;left:10790;top:960;width:10;height:1230" coordorigin="10790,960" coordsize="10,1230">
              <v:shape style="position:absolute;left:10790;top:960;width:10;height:1230" coordorigin="10790,960" coordsize="10,1230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2180;width:9340;height:2" coordorigin="1450,2180" coordsize="9340,2">
              <v:shape style="position:absolute;left:1450;top:2180;width:9340;height:2" coordorigin="1450,2180" coordsize="9340,0" path="m1450,2180l10790,21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77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ERA;C20&lt;Enter&gt;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BIRTHDATE;C­15&lt;Enter&gt;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“;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eger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ega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eger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g?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0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61.6pt;mso-position-horizontal-relative:page;mso-position-vertical-relative:paragraph;z-index:-4295" coordorigin="1439,959" coordsize="9362,1232">
            <v:group style="position:absolute;left:1440;top:960;width:2;height:1230" coordorigin="1440,960" coordsize="2,1230">
              <v:shape style="position:absolute;left:1440;top:960;width:2;height:1230" coordorigin="1440,960" coordsize="0,1230" path="m1440,960l1440,2190e" filled="f" stroked="t" strokeweight=".1pt" strokecolor="#000000">
                <v:path arrowok="t"/>
              </v:shape>
            </v:group>
            <v:group style="position:absolute;left:10790;top:960;width:10;height:1230" coordorigin="10790,960" coordsize="10,1230">
              <v:shape style="position:absolute;left:10790;top:960;width:10;height:1230" coordorigin="10790,960" coordsize="10,1230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2180;width:9340;height:2" coordorigin="1450,2180" coordsize="9340,2">
              <v:shape style="position:absolute;left:1450;top:2180;width:9340;height:2" coordorigin="1450,2180" coordsize="9340,0" path="m1450,2180l10790,21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48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NAME;L18&lt;Enter&gt;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ERA;C20&lt;Enter&gt;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376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BIRTHDATE;C­15&lt;Enter&gt;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20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ee.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5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61.6pt;mso-position-horizontal-relative:page;mso-position-vertical-relative:paragraph;z-index:-4294" coordorigin="1439,1279" coordsize="9362,1232">
            <v:group style="position:absolute;left:1440;top:1280;width:2;height:1230" coordorigin="1440,1280" coordsize="2,1230">
              <v:shape style="position:absolute;left:1440;top:1280;width:2;height:1230" coordorigin="1440,1280" coordsize="0,1230" path="m1440,1280l1440,2510e" filled="f" stroked="t" strokeweight=".1pt" strokecolor="#000000">
                <v:path arrowok="t"/>
              </v:shape>
            </v:group>
            <v:group style="position:absolute;left:10790;top:1280;width:10;height:1230" coordorigin="10790,1280" coordsize="10,1230">
              <v:shape style="position:absolute;left:10790;top:1280;width:10;height:1230" coordorigin="10790,1280" coordsize="10,1230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2500;width:9340;height:2" coordorigin="1450,2500" coordsize="9340,2">
              <v:shape style="position:absolute;left:1450;top:2500;width:9340;height:2" coordorigin="1450,2500" coordsize="9340,0" path="m1450,2500l10790,250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kw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189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BIRTHDATE;”Date_of_Birth”&lt;Enter&gt;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BIRTHPLACE;”Place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Birth”&lt;Enter&gt;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e_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_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;”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7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61.6pt;mso-position-horizontal-relative:page;mso-position-vertical-relative:paragraph;z-index:-4293" coordorigin="1439,1279" coordsize="9362,1232">
            <v:group style="position:absolute;left:1440;top:1280;width:2;height:1230" coordorigin="1440,1280" coordsize="2,1230">
              <v:shape style="position:absolute;left:1440;top:1280;width:2;height:1230" coordorigin="1440,1280" coordsize="0,1230" path="m1440,1280l1440,2510e" filled="f" stroked="t" strokeweight=".1pt" strokecolor="#000000">
                <v:path arrowok="t"/>
              </v:shape>
            </v:group>
            <v:group style="position:absolute;left:10790;top:1280;width:10;height:1230" coordorigin="10790,1280" coordsize="10,1230">
              <v:shape style="position:absolute;left:10790;top:1280;width:10;height:1230" coordorigin="10790,1280" coordsize="10,1230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2500;width:9340;height:2" coordorigin="1450,2500" coordsize="9340,2">
              <v:shape style="position:absolute;left:1450;top:2500;width:9340;height:2" coordorigin="1450,2500" coordsize="9340,0" path="m1450,2500l10790,250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“ye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42" w:firstLine="302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26,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2012@13:43)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User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#XX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#YYY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YES//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SORT//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6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b/>
          <w:bCs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8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681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5.050003pt;width:468.1pt;height:32.8pt;mso-position-horizontal-relative:page;mso-position-vertical-relative:paragraph;z-index:-4292" coordorigin="1439,1301" coordsize="9362,656">
            <v:group style="position:absolute;left:1440;top:1302;width:2;height:654" coordorigin="1440,1302" coordsize="2,654">
              <v:shape style="position:absolute;left:1440;top:1302;width:2;height:654" coordorigin="1440,1302" coordsize="0,654" path="m1440,1302l1440,1956e" filled="f" stroked="t" strokeweight=".1pt" strokecolor="#000000">
                <v:path arrowok="t"/>
              </v:shape>
            </v:group>
            <v:group style="position:absolute;left:10790;top:1302;width:10;height:654" coordorigin="10790,1302" coordsize="10,654">
              <v:shape style="position:absolute;left:10790;top:1302;width:10;height:654" coordorigin="10790,1302" coordsize="10,654" path="m10800,1302l10800,1302e" filled="f" stroked="t" strokeweight=".1pt" strokecolor="#000000">
                <v:path arrowok="t"/>
              </v:shape>
            </v:group>
            <v:group style="position:absolute;left:1440;top:1302;width:9360;height:2" coordorigin="1440,1302" coordsize="9360,2">
              <v:shape style="position:absolute;left:1440;top:1302;width:9360;height:2" coordorigin="1440,1302" coordsize="9360,0" path="m1440,1302l10800,1302e" filled="f" stroked="t" strokeweight=".1pt" strokecolor="#000000">
                <v:path arrowok="t"/>
              </v:shape>
            </v:group>
            <v:group style="position:absolute;left:1450;top:1946;width:9340;height:2" coordorigin="1450,1946" coordsize="9340,2">
              <v:shape style="position:absolute;left:1450;top:1946;width:9340;height:2" coordorigin="1450,1946" coordsize="9340,0" path="m1450,1946l10790,194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189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YES//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SORT//DEMO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49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299pt;width:468.1pt;height:90.4pt;mso-position-horizontal-relative:page;mso-position-vertical-relative:paragraph;z-index:-4291" coordorigin="1439,644" coordsize="9362,1808">
            <v:group style="position:absolute;left:1440;top:645;width:2;height:1806" coordorigin="1440,645" coordsize="2,1806">
              <v:shape style="position:absolute;left:1440;top:645;width:2;height:1806" coordorigin="1440,645" coordsize="0,1806" path="m1440,645l1440,2451e" filled="f" stroked="t" strokeweight=".1pt" strokecolor="#000000">
                <v:path arrowok="t"/>
              </v:shape>
            </v:group>
            <v:group style="position:absolute;left:10790;top:645;width:10;height:1806" coordorigin="10790,645" coordsize="10,1806">
              <v:shape style="position:absolute;left:10790;top:645;width:10;height:1806" coordorigin="10790,645" coordsize="10,1806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2441;width:9340;height:2" coordorigin="1450,2441" coordsize="9340,2">
              <v:shape style="position:absolute;left:1450;top:2441;width:9340;height:2" coordorigin="1450,2441" coordsize="9340,0" path="m1450,2441l10790,2441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42" w:firstLine="302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(Nov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26,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2012@13:43)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User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#XX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#YYY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YES//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520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Read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access: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Write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access: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47.2pt;mso-position-horizontal-relative:page;mso-position-vertical-relative:paragraph;z-index:-4290" coordorigin="1439,959" coordsize="9362,944">
            <v:group style="position:absolute;left:1440;top:960;width:2;height:942" coordorigin="1440,960" coordsize="2,942">
              <v:shape style="position:absolute;left:1440;top:960;width:2;height:942" coordorigin="1440,960" coordsize="0,942" path="m1440,960l1440,1902e" filled="f" stroked="t" strokeweight=".1pt" strokecolor="#000000">
                <v:path arrowok="t"/>
              </v:shape>
            </v:group>
            <v:group style="position:absolute;left:10790;top:960;width:10;height:942" coordorigin="10790,960" coordsize="10,942">
              <v:shape style="position:absolute;left:10790;top:960;width:10;height:942" coordorigin="10790,960" coordsize="10,942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892;width:9340;height:2" coordorigin="1450,1892" coordsize="9340,2">
              <v:shape style="position:absolute;left:1450;top:1892;width:9340;height:2" coordorigin="1450,1892" coordsize="9340,0" path="m1450,1892l10790,189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.)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430" w:right="4918" w:firstLine="-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4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ges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61.6pt;mso-position-horizontal-relative:page;mso-position-vertical-relative:paragraph;z-index:-4289" coordorigin="1439,1279" coordsize="9362,1232">
            <v:group style="position:absolute;left:1440;top:1280;width:2;height:1230" coordorigin="1440,1280" coordsize="2,1230">
              <v:shape style="position:absolute;left:1440;top:1280;width:2;height:1230" coordorigin="1440,1280" coordsize="0,1230" path="m1440,1280l1440,2510e" filled="f" stroked="t" strokeweight=".1pt" strokecolor="#000000">
                <v:path arrowok="t"/>
              </v:shape>
            </v:group>
            <v:group style="position:absolute;left:10790;top:1280;width:10;height:1230" coordorigin="10790,1280" coordsize="10,1230">
              <v:shape style="position:absolute;left:10790;top:1280;width:10;height:1230" coordorigin="10790,1280" coordsize="10,1230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2500;width:9340;height:2" coordorigin="1450,2500" coordsize="9340,2">
              <v:shape style="position:absolute;left:1450;top:2500;width:9340;height:2" coordorigin="1450,2500" coordsize="9340,0" path="m1450,2500l10790,250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63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^BIRTHPLACE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8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61.6pt;mso-position-horizontal-relative:page;mso-position-vertical-relative:paragraph;z-index:-4288" coordorigin="1439,1599" coordsize="9362,1232">
            <v:group style="position:absolute;left:1440;top:1600;width:2;height:1230" coordorigin="1440,1600" coordsize="2,1230">
              <v:shape style="position:absolute;left:1440;top:1600;width:2;height:1230" coordorigin="1440,1600" coordsize="0,1230" path="m1440,1600l1440,2830e" filled="f" stroked="t" strokeweight=".1pt" strokecolor="#000000">
                <v:path arrowok="t"/>
              </v:shape>
            </v:group>
            <v:group style="position:absolute;left:10790;top:1600;width:10;height:1230" coordorigin="10790,1600" coordsize="10,1230">
              <v:shape style="position:absolute;left:10790;top:1600;width:10;height:1230" coordorigin="10790,1600" coordsize="10,1230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2820;width:9340;height:2" coordorigin="1450,2820" coordsize="9340,2">
              <v:shape style="position:absolute;left:1450;top:2820;width:9340;height:2" coordorigin="1450,2820" coordsize="9340,0" path="m1450,2820l10790,282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463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247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6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We’d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7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18.4pt;mso-position-horizontal-relative:page;mso-position-vertical-relative:paragraph;z-index:-4287" coordorigin="1439,959" coordsize="9362,368">
            <v:group style="position:absolute;left:1440;top:960;width:10;height:366" coordorigin="1440,960" coordsize="10,366">
              <v:shape style="position:absolute;left:1440;top:960;width:10;height:366" coordorigin="1440,960" coordsize="10,366" path="m1440,960l1440,1326,1444,1320,1450,1316,1450,970,1440,960e" filled="t" fillcolor="#000000" stroked="f">
                <v:path arrowok="t"/>
                <v:fill/>
              </v:shape>
            </v:group>
            <v:group style="position:absolute;left:10790;top:960;width:10;height:366" coordorigin="10790,960" coordsize="10,366">
              <v:shape style="position:absolute;left:10790;top:960;width:10;height:366" coordorigin="10790,960" coordsize="10,366" path="m10800,960l10794,964,10790,970,10790,1316,10800,1326,10800,960e" filled="t" fillcolor="#000000" stroked="f">
                <v:path arrowok="t"/>
                <v:fill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316;width:9340;height:2" coordorigin="1450,1316" coordsize="9340,2">
              <v:shape style="position:absolute;left:1450;top:1316;width:9340;height:2" coordorigin="1450,1316" coordsize="9340,0" path="m1450,1316l10790,13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eat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9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dit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“ye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2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9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6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0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eekl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5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g!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yo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eam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8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9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1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rc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6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4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”)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1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ea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ch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3"/>
          <w:b/>
          <w:bCs/>
        </w:rPr>
        <w:t>Wo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7"/>
          <w:b/>
          <w:bCs/>
        </w:rPr>
        <w:t>ks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14pt;width:468.1pt;height:47.2pt;mso-position-horizontal-relative:page;mso-position-vertical-relative:paragraph;z-index:-4286" coordorigin="1439,644" coordsize="9362,944">
            <v:group style="position:absolute;left:1440;top:645;width:2;height:942" coordorigin="1440,645" coordsize="2,942">
              <v:shape style="position:absolute;left:1440;top:645;width:2;height:942" coordorigin="1440,645" coordsize="0,942" path="m1440,645l1440,1587e" filled="f" stroked="t" strokeweight=".1pt" strokecolor="#000000">
                <v:path arrowok="t"/>
              </v:shape>
            </v:group>
            <v:group style="position:absolute;left:10790;top:645;width:10;height:942" coordorigin="10790,645" coordsize="10,942">
              <v:shape style="position:absolute;left:10790;top:645;width:10;height:942" coordorigin="10790,645" coordsize="10,942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577;width:9340;height:2" coordorigin="1450,1577" coordsize="9340,2">
              <v:shape style="position:absolute;left:1450;top:1577;width:9340;height:2" coordorigin="1450,1577" coordsize="9340,0" path="m1450,1577l10790,1577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33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nd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“yes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2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“A.”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“A,”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7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3"/>
        </w:rPr>
        <w:t>‘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’?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.)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14pt;width:468.1pt;height:47.2pt;mso-position-horizontal-relative:page;mso-position-vertical-relative:paragraph;z-index:-4285" coordorigin="1439,644" coordsize="9362,944">
            <v:group style="position:absolute;left:1440;top:645;width:2;height:942" coordorigin="1440,645" coordsize="2,942">
              <v:shape style="position:absolute;left:1440;top:645;width:2;height:942" coordorigin="1440,645" coordsize="0,942" path="m1440,645l1440,1587e" filled="f" stroked="t" strokeweight=".1pt" strokecolor="#000000">
                <v:path arrowok="t"/>
              </v:shape>
            </v:group>
            <v:group style="position:absolute;left:10790;top:645;width:10;height:942" coordorigin="10790,645" coordsize="10,942">
              <v:shape style="position:absolute;left:10790;top:645;width:10;height:942" coordorigin="10790,645" coordsize="10,942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577;width:9340;height:2" coordorigin="1450,1577" coordsize="9340,2">
              <v:shape style="position:absolute;left:1450;top:1577;width:9340;height:2" coordorigin="1450,1577" coordsize="9340,0" path="m1450,1577l10790,1577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“c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32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Typ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430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g.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752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[</w:t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5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750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3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e/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752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&lt;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7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e/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430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=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g.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752" w:hRule="exact"/>
        </w:trPr>
        <w:tc>
          <w:tcPr>
            <w:tcW w:w="167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66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&gt;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0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7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e/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46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121681pt;width:468.1pt;height:75.6pt;mso-position-horizontal-relative:page;mso-position-vertical-relative:paragraph;z-index:-4284" coordorigin="1439,642" coordsize="9362,1512">
            <v:group style="position:absolute;left:1440;top:643;width:2;height:1510" coordorigin="1440,643" coordsize="2,1510">
              <v:shape style="position:absolute;left:1440;top:643;width:2;height:1510" coordorigin="1440,643" coordsize="0,1510" path="m1440,643l1440,2153e" filled="f" stroked="t" strokeweight=".1pt" strokecolor="#000000">
                <v:path arrowok="t"/>
              </v:shape>
            </v:group>
            <v:group style="position:absolute;left:10790;top:643;width:10;height:1510" coordorigin="10790,643" coordsize="10,1510">
              <v:shape style="position:absolute;left:10790;top:643;width:10;height:1510" coordorigin="10790,643" coordsize="10,1510" path="m10800,643l10800,643e" filled="f" stroked="t" strokeweight=".1pt" strokecolor="#000000">
                <v:path arrowok="t"/>
              </v:shape>
            </v:group>
            <v:group style="position:absolute;left:1440;top:643;width:9360;height:2" coordorigin="1440,643" coordsize="9360,2">
              <v:shape style="position:absolute;left:1440;top:643;width:9360;height:2" coordorigin="1440,643" coordsize="9360,0" path="m1440,643l10800,643e" filled="f" stroked="t" strokeweight=".1pt" strokecolor="#000000">
                <v:path arrowok="t"/>
              </v:shape>
            </v:group>
            <v:group style="position:absolute;left:1450;top:2143;width:9340;height:2" coordorigin="1450,2143" coordsize="9340,2">
              <v:shape style="position:absolute;left:1450;top:2143;width:9340;height:2" coordorigin="1450,2143" coordsize="9340,0" path="m1450,2143l10790,214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­B­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0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8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8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8"/>
          <w:b/>
          <w:bCs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8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8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8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8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8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14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nd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90.0pt;mso-position-horizontal-relative:page;mso-position-vertical-relative:paragraph;z-index:-4283" coordorigin="1439,1279" coordsize="9362,1800">
            <v:group style="position:absolute;left:1440;top:1280;width:2;height:1798" coordorigin="1440,1280" coordsize="2,1798">
              <v:shape style="position:absolute;left:1440;top:1280;width:2;height:1798" coordorigin="1440,1280" coordsize="0,1798" path="m1440,1280l1440,3078e" filled="f" stroked="t" strokeweight=".1pt" strokecolor="#000000">
                <v:path arrowok="t"/>
              </v:shape>
            </v:group>
            <v:group style="position:absolute;left:10790;top:1280;width:10;height:1798" coordorigin="10790,1280" coordsize="10,1798">
              <v:shape style="position:absolute;left:10790;top:1280;width:10;height:1798" coordorigin="10790,1280" coordsize="10,1798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3068;width:9340;height:2" coordorigin="1450,3068" coordsize="9340,2">
              <v:shape style="position:absolute;left:1450;top:3068;width:9340;height:2" coordorigin="1450,3068" coordsize="9340,0" path="m1450,3068l10790,306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574" w:right="3622" w:firstLine="-14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­B­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IF: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3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kay,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4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‘A’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3"/>
        </w:rPr>
        <w:t>‘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1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1"/>
          <w:b/>
          <w:bCs/>
        </w:rPr>
        <w:t>'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A.”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1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5.050003pt;width:468.1pt;height:32.8pt;mso-position-horizontal-relative:page;mso-position-vertical-relative:paragraph;z-index:-4282" coordorigin="1439,1301" coordsize="9362,656">
            <v:group style="position:absolute;left:1440;top:1302;width:2;height:654" coordorigin="1440,1302" coordsize="2,654">
              <v:shape style="position:absolute;left:1440;top:1302;width:2;height:654" coordorigin="1440,1302" coordsize="0,654" path="m1440,1302l1440,1956e" filled="f" stroked="t" strokeweight=".1pt" strokecolor="#000000">
                <v:path arrowok="t"/>
              </v:shape>
            </v:group>
            <v:group style="position:absolute;left:10790;top:1302;width:10;height:654" coordorigin="10790,1302" coordsize="10,654">
              <v:shape style="position:absolute;left:10790;top:1302;width:10;height:654" coordorigin="10790,1302" coordsize="10,654" path="m10800,1302l10800,1302e" filled="f" stroked="t" strokeweight=".1pt" strokecolor="#000000">
                <v:path arrowok="t"/>
              </v:shape>
            </v:group>
            <v:group style="position:absolute;left:1440;top:1302;width:9360;height:2" coordorigin="1440,1302" coordsize="9360,2">
              <v:shape style="position:absolute;left:1440;top:1302;width:9360;height:2" coordorigin="1440,1302" coordsize="9360,0" path="m1440,1302l10800,1302e" filled="f" stroked="t" strokeweight=".1pt" strokecolor="#000000">
                <v:path arrowok="t"/>
              </v:shape>
            </v:group>
            <v:group style="position:absolute;left:1450;top:1946;width:9340;height:2" coordorigin="1450,1946" coordsize="9340,2">
              <v:shape style="position:absolute;left:1450;top:1946;width:9340;height:2" coordorigin="1450,1946" coordsize="9340,0" path="m1450,1946l10790,194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574" w:right="707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IF: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ett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xa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5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2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0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1850,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lex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e.)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1850....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7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a”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1850”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2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5pt;width:468.1pt;height:18.4pt;mso-position-horizontal-relative:page;mso-position-vertical-relative:paragraph;z-index:-4281" coordorigin="1439,959" coordsize="9362,368">
            <v:group style="position:absolute;left:1440;top:960;width:10;height:366" coordorigin="1440,960" coordsize="10,366">
              <v:shape style="position:absolute;left:1440;top:960;width:10;height:366" coordorigin="1440,960" coordsize="10,366" path="m1440,960l1440,1326,1444,1320,1450,1316,1450,970,1440,960e" filled="t" fillcolor="#000000" stroked="f">
                <v:path arrowok="t"/>
                <v:fill/>
              </v:shape>
            </v:group>
            <v:group style="position:absolute;left:10790;top:960;width:10;height:366" coordorigin="10790,960" coordsize="10,366">
              <v:shape style="position:absolute;left:10790;top:960;width:10;height:366" coordorigin="10790,960" coordsize="10,366" path="m10800,960l10794,964,10790,970,10790,1316,10800,1326,10800,960e" filled="t" fillcolor="#000000" stroked="f">
                <v:path arrowok="t"/>
                <v:fill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316;width:9340;height:2" coordorigin="1450,1316" coordsize="9340,2">
              <v:shape style="position:absolute;left:1450;top:1316;width:9340;height:2" coordorigin="1450,1316" coordsize="9340,0" path="m1450,1316l10790,13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y)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JOHAN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­B­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­B­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=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Equals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­B­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Equals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BIRTHPLACE: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LONDON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­C­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­C­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=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Equals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­C­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Equals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ROMANTIC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­D­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­D­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Greater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than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­D­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Greater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than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12/31/1850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68" w:lineRule="auto"/>
        <w:ind w:left="574" w:right="3622" w:firstLine="-14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/>
        <w:pict>
          <v:group style="position:absolute;margin-left:71.949997pt;margin-top:-217.635559pt;width:468.1pt;height:261.2pt;mso-position-horizontal-relative:page;mso-position-vertical-relative:paragraph;z-index:-4280" coordorigin="1439,-4353" coordsize="9362,5224">
            <v:group style="position:absolute;left:1440;top:-4352;width:2;height:5222" coordorigin="1440,-4352" coordsize="2,5222">
              <v:shape style="position:absolute;left:1440;top:-4352;width:2;height:5222" coordorigin="1440,-4352" coordsize="0,5222" path="m1440,-4352l1440,870e" filled="f" stroked="t" strokeweight=".1pt" strokecolor="#000000">
                <v:path arrowok="t"/>
              </v:shape>
            </v:group>
            <v:group style="position:absolute;left:10790;top:-4352;width:10;height:5222" coordorigin="10790,-4352" coordsize="10,5222">
              <v:shape style="position:absolute;left:10790;top:-4352;width:10;height:5222" coordorigin="10790,-4352" coordsize="10,5222" path="m10800,-4352l10800,-4352e" filled="f" stroked="t" strokeweight=".1pt" strokecolor="#000000">
                <v:path arrowok="t"/>
              </v:shape>
            </v:group>
            <v:group style="position:absolute;left:1440;top:-4352;width:9360;height:2" coordorigin="1440,-4352" coordsize="9360,2">
              <v:shape style="position:absolute;left:1440;top:-4352;width:9360;height:2" coordorigin="1440,-4352" coordsize="9360,0" path="m1440,-4352l10800,-4352e" filled="f" stroked="t" strokeweight=".1pt" strokecolor="#000000">
                <v:path arrowok="t"/>
              </v:shape>
            </v:group>
            <v:group style="position:absolute;left:1450;top:860;width:9340;height:2" coordorigin="1450,860" coordsize="9340,2">
              <v:shape style="position:absolute;left:1450;top:860;width:9340;height:2" coordorigin="1450,860" coordsize="9340,0" path="m1450,860l10790,86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­E­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IF: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320" w:lineRule="exact"/>
        <w:ind w:left="102" w:right="7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=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9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a”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4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9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10.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8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ay,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1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61.6pt;mso-position-horizontal-relative:page;mso-position-vertical-relative:paragraph;z-index:-4279" coordorigin="1439,959" coordsize="9362,1232">
            <v:group style="position:absolute;left:1440;top:960;width:2;height:1230" coordorigin="1440,960" coordsize="2,1230">
              <v:shape style="position:absolute;left:1440;top:960;width:2;height:1230" coordorigin="1440,960" coordsize="0,1230" path="m1440,960l1440,2190e" filled="f" stroked="t" strokeweight=".1pt" strokecolor="#000000">
                <v:path arrowok="t"/>
              </v:shape>
            </v:group>
            <v:group style="position:absolute;left:10790;top:960;width:10;height:1230" coordorigin="10790,960" coordsize="10,1230">
              <v:shape style="position:absolute;left:10790;top:960;width:10;height:1230" coordorigin="10790,960" coordsize="10,1230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2180;width:9340;height:2" coordorigin="1450,2180" coordsize="9340,2">
              <v:shape style="position:absolute;left:1450;top:2180;width:9340;height:2" coordorigin="1450,2180" coordsize="9340,0" path="m1450,2180l10790,21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574" w:right="679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IF: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C&amp;D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3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44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1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3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391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&amp;</w:t>
            </w:r>
          </w:p>
        </w:tc>
        <w:tc>
          <w:tcPr>
            <w:tcW w:w="44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3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“&amp;”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.e.,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&amp;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  <w:tc>
          <w:tcPr>
            <w:tcW w:w="21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&amp;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07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OT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­</w:t>
            </w:r>
          </w:p>
        </w:tc>
        <w:tc>
          <w:tcPr>
            <w:tcW w:w="44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59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OT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1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15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w w:val="100"/>
              </w:rPr>
            </w:r>
          </w:p>
        </w:tc>
      </w:tr>
      <w:tr>
        <w:trPr>
          <w:trHeight w:val="75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</w:p>
        </w:tc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6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44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46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1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7"/>
              </w:rPr>
              <w:t>&lt;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&gt;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75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44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26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1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7"/>
              </w:rPr>
              <w:t>&lt;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&gt;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320" w:lineRule="exact"/>
        <w:ind w:left="102" w:right="23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ea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ch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2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18.4pt;mso-position-horizontal-relative:page;mso-position-vertical-relative:paragraph;z-index:-4278" coordorigin="1439,1599" coordsize="9362,368">
            <v:group style="position:absolute;left:1440;top:1600;width:10;height:366" coordorigin="1440,1600" coordsize="10,366">
              <v:shape style="position:absolute;left:1440;top:1600;width:10;height:366" coordorigin="1440,1600" coordsize="10,366" path="m1440,1600l1440,1966,1444,1960,1450,1956,1450,1610,1440,1600e" filled="t" fillcolor="#000000" stroked="f">
                <v:path arrowok="t"/>
                <v:fill/>
              </v:shape>
            </v:group>
            <v:group style="position:absolute;left:10790;top:1600;width:10;height:366" coordorigin="10790,1600" coordsize="10,366">
              <v:shape style="position:absolute;left:10790;top:1600;width:10;height:366" coordorigin="10790,1600" coordsize="10,366" path="m10800,1600l10794,1604,10790,1610,10790,1956,10800,1966,10800,1600e" filled="t" fillcolor="#000000" stroked="f">
                <v:path arrowok="t"/>
                <v:fill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1956;width:9340;height:2" coordorigin="1450,1956" coordsize="9340,2">
              <v:shape style="position:absolute;left:1450;top:1956;width:9340;height:2" coordorigin="1450,1956" coordsize="9340,0" path="m1450,1956l10790,195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results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50005pt;width:468.1pt;height:61.6pt;mso-position-horizontal-relative:page;mso-position-vertical-relative:paragraph;z-index:-4277" coordorigin="1439,1919" coordsize="9362,1232">
            <v:group style="position:absolute;left:1440;top:1920;width:2;height:1230" coordorigin="1440,1920" coordsize="2,1230">
              <v:shape style="position:absolute;left:1440;top:1920;width:2;height:1230" coordorigin="1440,1920" coordsize="0,1230" path="m1440,1920l1440,3150e" filled="f" stroked="t" strokeweight=".1pt" strokecolor="#000000">
                <v:path arrowok="t"/>
              </v:shape>
            </v:group>
            <v:group style="position:absolute;left:10790;top:1920;width:10;height:1230" coordorigin="10790,1920" coordsize="10,1230">
              <v:shape style="position:absolute;left:10790;top:1920;width:10;height:1230" coordorigin="10790,1920" coordsize="10,1230" path="m10800,1920l10800,1920e" filled="f" stroked="t" strokeweight=".1pt" strokecolor="#000000">
                <v:path arrowok="t"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3140;width:9340;height:2" coordorigin="1450,3140" coordsize="9340,2">
              <v:shape style="position:absolute;left:1450;top:3140;width:9340;height:2" coordorigin="1450,3140" coordsize="9340,0" path="m1450,3140l10790,314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results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adding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'PRACTICE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SEARCH'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new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765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Description: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38" w:after="0" w:line="640" w:lineRule="exact"/>
        <w:ind w:left="102" w:right="6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a!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Wai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53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  <w:position w:val="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position w:val="1"/>
        </w:rPr>
        <w:t>e!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e.”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Inqu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25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i/>
        </w:rPr>
        <w:t>ates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118.4pt;mso-position-horizontal-relative:page;mso-position-vertical-relative:paragraph;z-index:-4276" coordorigin="1439,959" coordsize="9362,2368">
            <v:group style="position:absolute;left:1440;top:960;width:2;height:2366" coordorigin="1440,960" coordsize="2,2366">
              <v:shape style="position:absolute;left:1440;top:960;width:2;height:2366" coordorigin="1440,960" coordsize="0,2366" path="m1440,960l1440,3326e" filled="f" stroked="t" strokeweight=".1pt" strokecolor="#000000">
                <v:path arrowok="t"/>
              </v:shape>
            </v:group>
            <v:group style="position:absolute;left:10790;top:960;width:10;height:2366" coordorigin="10790,960" coordsize="10,2366">
              <v:shape style="position:absolute;left:10790;top:960;width:10;height:2366" coordorigin="10790,960" coordsize="10,2366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3316;width:9340;height:2" coordorigin="1450,3316" coordsize="9340,2">
              <v:shape style="position:absolute;left:1450;top:3316;width:9340;height:2" coordorigin="1450,3316" coordsize="9340,0" path="m1450,3316l10790,33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574" w:right="679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IF: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C&amp;D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68" w:lineRule="auto"/>
        <w:ind w:left="142" w:right="304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results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69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6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i/>
        </w:rPr>
        <w:t>nt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ber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atc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und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5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3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47.2pt;mso-position-horizontal-relative:page;mso-position-vertical-relative:paragraph;z-index:-4275" coordorigin="1439,959" coordsize="9362,944">
            <v:group style="position:absolute;left:1440;top:960;width:2;height:942" coordorigin="1440,960" coordsize="2,942">
              <v:shape style="position:absolute;left:1440;top:960;width:2;height:942" coordorigin="1440,960" coordsize="0,942" path="m1440,960l1440,1902e" filled="f" stroked="t" strokeweight=".1pt" strokecolor="#000000">
                <v:path arrowok="t"/>
              </v:shape>
            </v:group>
            <v:group style="position:absolute;left:10790;top:960;width:10;height:942" coordorigin="10790,960" coordsize="10,942">
              <v:shape style="position:absolute;left:10790;top:960;width:10;height:942" coordorigin="10790,960" coordsize="10,942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892;width:9340;height:2" coordorigin="1450,1892" coordsize="9340,2">
              <v:shape style="position:absolute;left:1450;top:1892;width:9340;height:2" coordorigin="1450,1892" coordsize="9340,0" path="m1450,1892l10790,189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33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62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SEARCH]&lt;Enter&gt;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11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75.149979pt;width:468.1pt;height:61.2pt;mso-position-horizontal-relative:page;mso-position-vertical-relative:paragraph;z-index:-4274" coordorigin="1439,-1503" coordsize="9362,1224">
            <v:group style="position:absolute;left:1440;top:-1502;width:2;height:1222" coordorigin="1440,-1502" coordsize="2,1222">
              <v:shape style="position:absolute;left:1440;top:-1502;width:2;height:1222" coordorigin="1440,-1502" coordsize="0,1222" path="m1440,-1502l1440,-280e" filled="f" stroked="t" strokeweight=".1pt" strokecolor="#000000">
                <v:path arrowok="t"/>
              </v:shape>
            </v:group>
            <v:group style="position:absolute;left:10790;top:-1502;width:10;height:1222" coordorigin="10790,-1502" coordsize="10,1222">
              <v:shape style="position:absolute;left:10790;top:-1502;width:10;height:1222" coordorigin="10790,-1502" coordsize="10,1222" path="m10800,-1502l10800,-1502e" filled="f" stroked="t" strokeweight=".1pt" strokecolor="#000000">
                <v:path arrowok="t"/>
              </v:shape>
            </v:group>
            <v:group style="position:absolute;left:1440;top:-1502;width:9360;height:2" coordorigin="1440,-1502" coordsize="9360,2">
              <v:shape style="position:absolute;left:1440;top:-1502;width:9360;height:2" coordorigin="1440,-1502" coordsize="9360,0" path="m1440,-1502l10800,-1502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yo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ur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4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4"/>
          <w:i/>
        </w:rPr>
        <w:t>ch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94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7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97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ime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3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pdati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33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napshot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3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49993pt;width:468.1pt;height:61.6pt;mso-position-horizontal-relative:page;mso-position-vertical-relative:paragraph;z-index:-4273" coordorigin="1439,959" coordsize="9362,1232">
            <v:group style="position:absolute;left:1440;top:960;width:2;height:1230" coordorigin="1440,960" coordsize="2,1230">
              <v:shape style="position:absolute;left:1440;top:960;width:2;height:1230" coordorigin="1440,960" coordsize="0,1230" path="m1440,960l1440,2190e" filled="f" stroked="t" strokeweight=".1pt" strokecolor="#000000">
                <v:path arrowok="t"/>
              </v:shape>
            </v:group>
            <v:group style="position:absolute;left:10790;top:960;width:10;height:1230" coordorigin="10790,960" coordsize="10,1230">
              <v:shape style="position:absolute;left:10790;top:960;width:10;height:1230" coordorigin="10790,960" coordsize="10,1230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2180;width:9340;height:2" coordorigin="1450,2180" coordsize="9340,2">
              <v:shape style="position:absolute;left:1450;top:2180;width:9340;height:2" coordorigin="1450,2180" coordsize="9340,0" path="m1450,2180l10790,218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334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OUTPUT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FROM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1030" w:firstLine="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results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6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47.2pt;mso-position-horizontal-relative:page;mso-position-vertical-relative:paragraph;z-index:-4272" coordorigin="1439,959" coordsize="9362,944">
            <v:group style="position:absolute;left:1440;top:960;width:2;height:942" coordorigin="1440,960" coordsize="2,942">
              <v:shape style="position:absolute;left:1440;top:960;width:2;height:942" coordorigin="1440,960" coordsize="0,942" path="m1440,960l1440,1902e" filled="f" stroked="t" strokeweight=".1pt" strokecolor="#000000">
                <v:path arrowok="t"/>
              </v:shape>
            </v:group>
            <v:group style="position:absolute;left:10790;top:960;width:10;height:942" coordorigin="10790,960" coordsize="10,942">
              <v:shape style="position:absolute;left:10790;top:960;width:10;height:942" coordorigin="10790,960" coordsize="10,942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892;width:9340;height:2" coordorigin="1450,1892" coordsize="9340,2">
              <v:shape style="position:absolute;left:1450;top:1892;width:9340;height:2" coordorigin="1450,1892" coordsize="9340,0" path="m1450,1892l10790,189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742" w:firstLine="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SEARCH]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results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template: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PRACTICE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already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stored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there...OK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purge?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NO//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5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ea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ch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2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2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8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8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320" w:lineRule="exact"/>
        <w:ind w:left="102" w:right="14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ipl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392" w:right="2900"/>
        <w:jc w:val="center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sub­field: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71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[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71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Contains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SYMPHONY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#9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-89.550003pt;width:468.1pt;height:75.6pt;mso-position-horizontal-relative:page;mso-position-vertical-relative:paragraph;z-index:-4271" coordorigin="1439,-1791" coordsize="9362,1512">
            <v:group style="position:absolute;left:1440;top:-1790;width:2;height:1510" coordorigin="1440,-1790" coordsize="2,1510">
              <v:shape style="position:absolute;left:1440;top:-1790;width:2;height:1510" coordorigin="1440,-1790" coordsize="0,1510" path="m1440,-1790l1440,-280e" filled="f" stroked="t" strokeweight=".1pt" strokecolor="#000000">
                <v:path arrowok="t"/>
              </v:shape>
            </v:group>
            <v:group style="position:absolute;left:10790;top:-1790;width:10;height:1510" coordorigin="10790,-1790" coordsize="10,1510">
              <v:shape style="position:absolute;left:10790;top:-1790;width:10;height:1510" coordorigin="10790,-1790" coordsize="10,1510" path="m10800,-1790l10800,-1790e" filled="f" stroked="t" strokeweight=".1pt" strokecolor="#000000">
                <v:path arrowok="t"/>
              </v:shape>
            </v:group>
            <v:group style="position:absolute;left:1440;top:-1790;width:9360;height:2" coordorigin="1440,-1790" coordsize="9360,2">
              <v:shape style="position:absolute;left:1440;top:-1790;width:9360;height:2" coordorigin="1440,-1790" coordsize="9360,0" path="m1440,-1790l10800,-1790e" filled="f" stroked="t" strokeweight=".1pt" strokecolor="#000000">
                <v:path arrowok="t"/>
              </v:shape>
            </v:group>
            <v:group style="position:absolute;left:1450;top:-290;width:9340;height:2" coordorigin="1450,-290" coordsize="9340,2">
              <v:shape style="position:absolute;left:1450;top:-290;width:9340;height:2" coordorigin="1450,-290" coordsize="9340,0" path="m1450,-290l10790,-290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949997pt;margin-top:63.950001pt;width:468.1pt;height:118.8pt;mso-position-horizontal-relative:page;mso-position-vertical-relative:paragraph;z-index:-4270" coordorigin="1439,1279" coordsize="9362,2376">
            <v:group style="position:absolute;left:1440;top:1280;width:2;height:2374" coordorigin="1440,1280" coordsize="2,2374">
              <v:shape style="position:absolute;left:1440;top:1280;width:2;height:2374" coordorigin="1440,1280" coordsize="0,2374" path="m1440,1280l1440,3654e" filled="f" stroked="t" strokeweight=".1pt" strokecolor="#000000">
                <v:path arrowok="t"/>
              </v:shape>
            </v:group>
            <v:group style="position:absolute;left:10790;top:1280;width:10;height:2374" coordorigin="10790,1280" coordsize="10,2374">
              <v:shape style="position:absolute;left:10790;top:1280;width:10;height:2374" coordorigin="10790,1280" coordsize="10,2374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3644;width:9340;height:2" coordorigin="1450,3644" coordsize="9340,2">
              <v:shape style="position:absolute;left:1450;top:3644;width:9340;height:2" coordorigin="1450,3644" coordsize="9340,0" path="m1450,3644l10790,364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751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IF: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142" w:right="31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you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search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specification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considered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true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condition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­A­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least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one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multiples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satisfies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it?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142" w:right="304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2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OPUS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multiples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satisfy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it?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Choose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1­2: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1//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34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#9,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29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#9.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9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4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4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-41"/>
          <w:w w:val="114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4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rt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60"/>
          <w:w w:val="114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7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9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8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6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4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9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  <w:b/>
          <w:bCs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7"/>
          <w:b/>
          <w:bCs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7"/>
          <w:b/>
          <w:bCs/>
        </w:rPr>
        <w:t>ser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een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3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5.713462pt;height:262.3725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8"/>
          <w:b/>
          <w:bCs/>
        </w:rPr>
        <w:t>B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7"/>
          <w:b/>
          <w:bCs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7"/>
          <w:b/>
          <w:bCs/>
        </w:rPr>
        <w:t>ser</w:t>
      </w:r>
      <w:r>
        <w:rPr>
          <w:rFonts w:ascii="Times New Roman" w:hAnsi="Times New Roman" w:cs="Times New Roman" w:eastAsia="Times New Roman"/>
          <w:sz w:val="32"/>
          <w:szCs w:val="3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8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w w:val="104"/>
          <w:i/>
        </w:rPr>
        <w:t>avi</w:t>
      </w:r>
      <w:r>
        <w:rPr>
          <w:rFonts w:ascii="Times New Roman" w:hAnsi="Times New Roman" w:cs="Times New Roman" w:eastAsia="Times New Roman"/>
          <w:sz w:val="28"/>
          <w:szCs w:val="28"/>
          <w:w w:val="103"/>
          <w:i/>
        </w:rPr>
        <w:t>gati</w:t>
      </w:r>
      <w:r>
        <w:rPr>
          <w:rFonts w:ascii="Times New Roman" w:hAnsi="Times New Roman" w:cs="Times New Roman" w:eastAsia="Times New Roman"/>
          <w:sz w:val="28"/>
          <w:szCs w:val="28"/>
          <w:w w:val="111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4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F1&gt;H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8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w w:val="80"/>
          <w:i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w w:val="111"/>
          <w:i/>
        </w:rPr>
        <w:t>pbo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4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6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50001pt;width:468.1pt;height:18.4pt;mso-position-horizontal-relative:page;mso-position-vertical-relative:paragraph;z-index:-4269" coordorigin="1439,959" coordsize="9362,368">
            <v:group style="position:absolute;left:1440;top:960;width:10;height:366" coordorigin="1440,960" coordsize="10,366">
              <v:shape style="position:absolute;left:1440;top:960;width:10;height:366" coordorigin="1440,960" coordsize="10,366" path="m1440,960l1440,1326,1444,1320,1450,1316,1450,970,1440,960e" filled="t" fillcolor="#000000" stroked="f">
                <v:path arrowok="t"/>
                <v:fill/>
              </v:shape>
            </v:group>
            <v:group style="position:absolute;left:10790;top:960;width:10;height:366" coordorigin="10790,960" coordsize="10,366">
              <v:shape style="position:absolute;left:10790;top:960;width:10;height:366" coordorigin="10790,960" coordsize="10,366" path="m10800,960l10794,964,10790,970,10790,1316,10800,1326,10800,960e" filled="t" fillcolor="#000000" stroked="f">
                <v:path arrowok="t"/>
                <v:fill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316;width:9340;height:2" coordorigin="1450,1316" coordsize="9340,2">
              <v:shape style="position:absolute;left:1450;top:1316;width:9340;height:2" coordorigin="1450,1316" coordsize="9340,0" path="m1450,1316l10790,13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&lt;F1&gt;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Copy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Text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Line(s)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Paste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Buffer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0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49997pt;width:468.1pt;height:18.4pt;mso-position-horizontal-relative:page;mso-position-vertical-relative:paragraph;z-index:-4268" coordorigin="1439,1279" coordsize="9362,368">
            <v:group style="position:absolute;left:1440;top:1280;width:10;height:366" coordorigin="1440,1280" coordsize="10,366">
              <v:shape style="position:absolute;left:1440;top:1280;width:10;height:366" coordorigin="1440,1280" coordsize="10,366" path="m1440,1280l1440,1646,1444,1640,1450,1636,1450,1290,1440,1280e" filled="t" fillcolor="#000000" stroked="f">
                <v:path arrowok="t"/>
                <v:fill/>
              </v:shape>
            </v:group>
            <v:group style="position:absolute;left:10790;top:1280;width:10;height:366" coordorigin="10790,1280" coordsize="10,366">
              <v:shape style="position:absolute;left:10790;top:1280;width:10;height:366" coordorigin="10790,1280" coordsize="10,366" path="m10800,1280l10794,1284,10790,1290,10790,1636,10800,1646,10800,1280e" filled="t" fillcolor="#000000" stroked="f">
                <v:path arrowok="t"/>
                <v:fill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1636;width:9340;height:2" coordorigin="1450,1636" coordsize="9340,2">
              <v:shape style="position:absolute;left:1450;top:1636;width:9340;height:2" coordorigin="1450,1636" coordsize="9340,0" path="m1450,1636l10790,163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91"/>
        </w:rPr>
        <w:t>*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9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Copy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Text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Line(s)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Paste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Buffer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&gt;3:10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8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9.049999pt;width:468.1pt;height:18.4pt;mso-position-horizontal-relative:page;mso-position-vertical-relative:paragraph;z-index:-4267" coordorigin="1439,981" coordsize="9362,368">
            <v:group style="position:absolute;left:1440;top:982;width:10;height:366" coordorigin="1440,982" coordsize="10,366">
              <v:shape style="position:absolute;left:1440;top:982;width:10;height:366" coordorigin="1440,982" coordsize="10,366" path="m1440,982l1440,1348,1444,1342,1450,1338,1450,992,1440,982e" filled="t" fillcolor="#000000" stroked="f">
                <v:path arrowok="t"/>
                <v:fill/>
              </v:shape>
            </v:group>
            <v:group style="position:absolute;left:10790;top:982;width:10;height:366" coordorigin="10790,982" coordsize="10,366">
              <v:shape style="position:absolute;left:10790;top:982;width:10;height:366" coordorigin="10790,982" coordsize="10,366" path="m10800,982l10794,986,10790,992,10790,1338,10800,1348,10800,982e" filled="t" fillcolor="#000000" stroked="f">
                <v:path arrowok="t"/>
                <v:fill/>
              </v:shape>
            </v:group>
            <v:group style="position:absolute;left:1440;top:982;width:9360;height:2" coordorigin="1440,982" coordsize="9360,2">
              <v:shape style="position:absolute;left:1440;top:982;width:9360;height:2" coordorigin="1440,982" coordsize="9360,0" path="m1440,982l10800,982e" filled="f" stroked="t" strokeweight=".1pt" strokecolor="#000000">
                <v:path arrowok="t"/>
              </v:shape>
            </v:group>
            <v:group style="position:absolute;left:1450;top:1338;width:9340;height:2" coordorigin="1450,1338" coordsize="9340,2">
              <v:shape style="position:absolute;left:1450;top:1338;width:9340;height:2" coordorigin="1450,1338" coordsize="9340,0" path="m1450,1338l10790,133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“A”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Copy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Text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Line(s)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Paste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Buffer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&gt;3:10A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“A”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102" w:right="26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&lt;F1&gt;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&lt;F1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&gt;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&lt;F1&gt;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33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ch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F1&gt;F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&lt;A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Up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&gt;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&gt;.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3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&lt;F1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&gt;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03"/>
          <w:i/>
        </w:rPr>
        <w:t>Onl</w:t>
      </w:r>
      <w:r>
        <w:rPr>
          <w:rFonts w:ascii="Times New Roman" w:hAnsi="Times New Roman" w:cs="Times New Roman" w:eastAsia="Times New Roman"/>
          <w:sz w:val="28"/>
          <w:szCs w:val="28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w w:val="117"/>
          <w:i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i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F1&gt;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&lt;F1&gt;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2"/>
          <w:b/>
          <w:bCs/>
        </w:rPr>
        <w:t>&lt;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  <w:b/>
          <w:bCs/>
        </w:rPr>
        <w:t>F1&gt;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1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8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8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  <w:i/>
        </w:rPr>
        <w:t>Opti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7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77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both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13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3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3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10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5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9"/>
          <w:w w:val="11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8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25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2"/>
          <w:b/>
          <w:bCs/>
          <w:i/>
        </w:rPr>
        <w:t>rd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4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TA’s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01</w:t>
      </w:r>
      <w:r>
        <w:rPr>
          <w:rFonts w:ascii="Times New Roman" w:hAnsi="Times New Roman" w:cs="Times New Roman" w:eastAsia="Times New Roman"/>
          <w:sz w:val="32"/>
          <w:szCs w:val="32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3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88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8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8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y’s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32"/>
          <w:szCs w:val="32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87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22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49997pt;width:468.1pt;height:32.8pt;mso-position-horizontal-relative:page;mso-position-vertical-relative:paragraph;z-index:-4266" coordorigin="1439,1919" coordsize="9362,656">
            <v:group style="position:absolute;left:1440;top:1920;width:2;height:654" coordorigin="1440,1920" coordsize="2,654">
              <v:shape style="position:absolute;left:1440;top:1920;width:2;height:654" coordorigin="1440,1920" coordsize="0,654" path="m1440,1920l1440,2574e" filled="f" stroked="t" strokeweight=".1pt" strokecolor="#000000">
                <v:path arrowok="t"/>
              </v:shape>
            </v:group>
            <v:group style="position:absolute;left:10790;top:1920;width:10;height:654" coordorigin="10790,1920" coordsize="10,654">
              <v:shape style="position:absolute;left:10790;top:1920;width:10;height:654" coordorigin="10790,1920" coordsize="10,654" path="m10800,1920l10800,1920e" filled="f" stroked="t" strokeweight=".1pt" strokecolor="#000000">
                <v:path arrowok="t"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2564;width:9340;height:2" coordorigin="1450,2564" coordsize="9340,2">
              <v:shape style="position:absolute;left:1450;top:2564;width:9340;height:2" coordorigin="1450,2564" coordsize="9340,0" path="m1450,2564l10790,256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eep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6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26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9.049999pt;width:468.1pt;height:47.2pt;mso-position-horizontal-relative:page;mso-position-vertical-relative:paragraph;z-index:-4265" coordorigin="1439,981" coordsize="9362,944">
            <v:group style="position:absolute;left:1440;top:982;width:2;height:942" coordorigin="1440,982" coordsize="2,942">
              <v:shape style="position:absolute;left:1440;top:982;width:2;height:942" coordorigin="1440,982" coordsize="0,942" path="m1440,982l1440,1924e" filled="f" stroked="t" strokeweight=".1pt" strokecolor="#000000">
                <v:path arrowok="t"/>
              </v:shape>
            </v:group>
            <v:group style="position:absolute;left:10790;top:982;width:10;height:942" coordorigin="10790,982" coordsize="10,942">
              <v:shape style="position:absolute;left:10790;top:982;width:10;height:942" coordorigin="10790,982" coordsize="10,942" path="m10800,982l10800,982e" filled="f" stroked="t" strokeweight=".1pt" strokecolor="#000000">
                <v:path arrowok="t"/>
              </v:shape>
            </v:group>
            <v:group style="position:absolute;left:1440;top:982;width:9360;height:2" coordorigin="1440,982" coordsize="9360,2">
              <v:shape style="position:absolute;left:1440;top:982;width:9360;height:2" coordorigin="1440,982" coordsize="9360,0" path="m1440,982l10800,982e" filled="f" stroked="t" strokeweight=".1pt" strokecolor="#000000">
                <v:path arrowok="t"/>
              </v:shape>
            </v:group>
            <v:group style="position:absolute;left:1450;top:1914;width:9340;height:2" coordorigin="1450,1914" coordsize="9340,2">
              <v:shape style="position:absolute;left:1450;top:1914;width:9340;height:2" coordorigin="1450,1914" coordsize="9340,0" path="m1450,1914l10790,191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y)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e’d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ALL//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3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06pt;width:468.1pt;height:61.6pt;mso-position-horizontal-relative:page;mso-position-vertical-relative:paragraph;z-index:-4264" coordorigin="1439,644" coordsize="9362,1232">
            <v:group style="position:absolute;left:1440;top:645;width:2;height:1230" coordorigin="1440,645" coordsize="2,1230">
              <v:shape style="position:absolute;left:1440;top:645;width:2;height:1230" coordorigin="1440,645" coordsize="0,1230" path="m1440,645l1440,1875e" filled="f" stroked="t" strokeweight=".1pt" strokecolor="#000000">
                <v:path arrowok="t"/>
              </v:shape>
            </v:group>
            <v:group style="position:absolute;left:10790;top:645;width:10;height:1230" coordorigin="10790,645" coordsize="10,1230">
              <v:shape style="position:absolute;left:10790;top:645;width:10;height:1230" coordorigin="10790,645" coordsize="10,1230" path="m10800,645l10800,645e" filled="f" stroked="t" strokeweight=".1pt" strokecolor="#000000">
                <v:path arrowok="t"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865;width:9340;height:2" coordorigin="1450,1865" coordsize="9340,2">
              <v:shape style="position:absolute;left:1450;top:1865;width:9340;height:2" coordorigin="1450,1865" coordsize="9340,0" path="m1450,1865l10790,1865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RACHMANINOFF,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SERGEI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5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77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Wai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TA?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3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^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8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113.050003pt;width:468.1pt;height:76.0pt;mso-position-horizontal-relative:page;mso-position-vertical-relative:paragraph;z-index:-4263" coordorigin="1439,2261" coordsize="9362,1520">
            <v:group style="position:absolute;left:1440;top:2262;width:2;height:1518" coordorigin="1440,2262" coordsize="2,1518">
              <v:shape style="position:absolute;left:1440;top:2262;width:2;height:1518" coordorigin="1440,2262" coordsize="0,1518" path="m1440,2262l1440,3780e" filled="f" stroked="t" strokeweight=".1pt" strokecolor="#000000">
                <v:path arrowok="t"/>
              </v:shape>
            </v:group>
            <v:group style="position:absolute;left:10790;top:2262;width:10;height:1518" coordorigin="10790,2262" coordsize="10,1518">
              <v:shape style="position:absolute;left:10790;top:2262;width:10;height:1518" coordorigin="10790,2262" coordsize="10,1518" path="m10800,2262l10800,2262e" filled="f" stroked="t" strokeweight=".1pt" strokecolor="#000000">
                <v:path arrowok="t"/>
              </v:shape>
            </v:group>
            <v:group style="position:absolute;left:1440;top:2262;width:9360;height:2" coordorigin="1440,2262" coordsize="9360,2">
              <v:shape style="position:absolute;left:1440;top:2262;width:9360;height:2" coordorigin="1440,2262" coordsize="9360,0" path="m1440,2262l10800,2262e" filled="f" stroked="t" strokeweight=".1pt" strokecolor="#000000">
                <v:path arrowok="t"/>
              </v:shape>
            </v:group>
            <v:group style="position:absolute;left:1450;top:3770;width:9340;height:2" coordorigin="1450,3770" coordsize="9340,2">
              <v:shape style="position:absolute;left:1450;top:3770;width:9340;height:2" coordorigin="1450,3770" coordsize="9340,0" path="m1450,3770l10790,377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34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^LOOP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121685pt;width:468.1pt;height:133.6pt;mso-position-horizontal-relative:page;mso-position-vertical-relative:paragraph;z-index:-4262" coordorigin="1439,642" coordsize="9362,2672">
            <v:group style="position:absolute;left:1440;top:643;width:2;height:2670" coordorigin="1440,643" coordsize="2,2670">
              <v:shape style="position:absolute;left:1440;top:643;width:2;height:2670" coordorigin="1440,643" coordsize="0,2670" path="m1440,643l1440,3313e" filled="f" stroked="t" strokeweight=".1pt" strokecolor="#000000">
                <v:path arrowok="t"/>
              </v:shape>
            </v:group>
            <v:group style="position:absolute;left:10790;top:643;width:10;height:2670" coordorigin="10790,643" coordsize="10,2670">
              <v:shape style="position:absolute;left:10790;top:643;width:10;height:2670" coordorigin="10790,643" coordsize="10,2670" path="m10800,643l10800,643e" filled="f" stroked="t" strokeweight=".1pt" strokecolor="#000000">
                <v:path arrowok="t"/>
              </v:shape>
            </v:group>
            <v:group style="position:absolute;left:1440;top:643;width:9360;height:2" coordorigin="1440,643" coordsize="9360,2">
              <v:shape style="position:absolute;left:1440;top:643;width:9360;height:2" coordorigin="1440,643" coordsize="9360,0" path="m1440,643l10800,643e" filled="f" stroked="t" strokeweight=".1pt" strokecolor="#000000">
                <v:path arrowok="t"/>
              </v:shape>
            </v:group>
            <v:group style="position:absolute;left:1450;top:3303;width:9340;height:2" coordorigin="1450,3303" coordsize="9340,2">
              <v:shape style="position:absolute;left:1450;top:3303;width:9340;height:2" coordorigin="1450,3303" coordsize="9340,0" path="m1450,3303l10790,3303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419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88" w:lineRule="auto"/>
        <w:ind w:left="430" w:right="4054" w:firstLine="-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COMPOSER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^LOOP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@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5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e’d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We’d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e’d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9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T;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g”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2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49997pt;width:468.1pt;height:47.2pt;mso-position-horizontal-relative:page;mso-position-vertical-relative:paragraph;z-index:-4261" coordorigin="1439,1599" coordsize="9362,944">
            <v:group style="position:absolute;left:1440;top:1600;width:2;height:942" coordorigin="1440,1600" coordsize="2,942">
              <v:shape style="position:absolute;left:1440;top:1600;width:2;height:942" coordorigin="1440,1600" coordsize="0,942" path="m1440,1600l1440,2542e" filled="f" stroked="t" strokeweight=".1pt" strokecolor="#000000">
                <v:path arrowok="t"/>
              </v:shape>
            </v:group>
            <v:group style="position:absolute;left:10790;top:1600;width:10;height:942" coordorigin="10790,1600" coordsize="10,942">
              <v:shape style="position:absolute;left:10790;top:1600;width:10;height:942" coordorigin="10790,1600" coordsize="10,942" path="m10800,1600l10800,1600e" filled="f" stroked="t" strokeweight=".1pt" strokecolor="#000000">
                <v:path arrowok="t"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2532;width:9340;height:2" coordorigin="1450,2532" coordsize="9340,2">
              <v:shape style="position:absolute;left:1450;top:2532;width:9340;height:2" coordorigin="1450,2532" coordsize="9340,0" path="m1450,2532l10790,253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391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ERA//ROMANTIC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6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NumType w:start="77"/>
          <w:pgMar w:footer="1491" w:header="1509" w:top="1740" w:bottom="1680" w:left="1340" w:right="1320"/>
          <w:footerReference w:type="odd" r:id="rId29"/>
          <w:footerReference w:type="even" r:id="rId3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8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e.”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18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50001pt;width:468.1pt;height:119.2pt;mso-position-horizontal-relative:page;mso-position-vertical-relative:paragraph;z-index:-4260" coordorigin="1439,1279" coordsize="9362,2384">
            <v:group style="position:absolute;left:1440;top:1280;width:2;height:2382" coordorigin="1440,1280" coordsize="2,2382">
              <v:shape style="position:absolute;left:1440;top:1280;width:2;height:2382" coordorigin="1440,1280" coordsize="0,2382" path="m1440,1280l1440,3662e" filled="f" stroked="t" strokeweight=".1pt" strokecolor="#000000">
                <v:path arrowok="t"/>
              </v:shape>
            </v:group>
            <v:group style="position:absolute;left:10790;top:1280;width:10;height:2382" coordorigin="10790,1280" coordsize="10,2382">
              <v:shape style="position:absolute;left:10790;top:1280;width:10;height:2382" coordorigin="10790,1280" coordsize="10,2382" path="m10800,1280l10800,1280e" filled="f" stroked="t" strokeweight=".1pt" strokecolor="#000000">
                <v:path arrowok="t"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3652;width:9340;height:2" coordorigin="1450,3652" coordsize="9340,2">
              <v:shape style="position:absolute;left:1450;top:3652;width:9340;height:2" coordorigin="1450,3652" coordsize="9340,0" path="m1450,3652l10790,3652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ee.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ike: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142" w:right="2326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OPTION: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Enter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or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Input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what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file: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DEMO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PATIENT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142" w:right="2182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ALL//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CITY///ALBUQUERQUE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88" w:lineRule="auto"/>
        <w:ind w:left="430" w:right="3622" w:firstLine="-28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Select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DEMO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PATIENT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^LOOP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entries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CITY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CITY: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ALBAQ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Go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to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CITY: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LAST//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ALBAQZ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0" w:lineRule="exact"/>
        <w:ind w:left="102" w:right="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e”</w:t>
      </w:r>
      <w:r>
        <w:rPr>
          <w:rFonts w:ascii="Times New Roman" w:hAnsi="Times New Roman" w:cs="Times New Roman" w:eastAsia="Times New Roman"/>
          <w:sz w:val="28"/>
          <w:szCs w:val="28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AQ,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3"/>
        </w:rPr>
        <w:t>!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7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7.949993pt;width:468.1pt;height:32.8pt;mso-position-horizontal-relative:page;mso-position-vertical-relative:paragraph;z-index:-4259" coordorigin="1439,959" coordsize="9362,656">
            <v:group style="position:absolute;left:1440;top:960;width:2;height:654" coordorigin="1440,960" coordsize="2,654">
              <v:shape style="position:absolute;left:1440;top:960;width:2;height:654" coordorigin="1440,960" coordsize="0,654" path="m1440,960l1440,1614e" filled="f" stroked="t" strokeweight=".1pt" strokecolor="#000000">
                <v:path arrowok="t"/>
              </v:shape>
            </v:group>
            <v:group style="position:absolute;left:10790;top:960;width:10;height:654" coordorigin="10790,960" coordsize="10,654">
              <v:shape style="position:absolute;left:10790;top:960;width:10;height:654" coordorigin="10790,960" coordsize="10,654" path="m10800,960l10800,960e" filled="f" stroked="t" strokeweight=".1pt" strokecolor="#000000">
                <v:path arrowok="t"/>
              </v:shape>
            </v:group>
            <v:group style="position:absolute;left:1440;top:960;width:9360;height:2" coordorigin="1440,960" coordsize="9360,2">
              <v:shape style="position:absolute;left:1440;top:960;width:9360;height:2" coordorigin="1440,960" coordsize="9360,0" path="m1440,960l10800,960e" filled="f" stroked="t" strokeweight=".1pt" strokecolor="#000000">
                <v:path arrowok="t"/>
              </v:shape>
            </v:group>
            <v:group style="position:absolute;left:1450;top:1604;width:9340;height:2" coordorigin="1450,1604" coordsize="9340,2">
              <v:shape style="position:absolute;left:1450;top:1604;width:9340;height:2" coordorigin="1450,1604" coordsize="9340,0" path="m1450,1604l10790,160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85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5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8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ERA///@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430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WARNING: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THIS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MEANS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AUTOMATIC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DELETION!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3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1"/>
        </w:rPr>
        <w:t>@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13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33"/>
          <w:b/>
          <w:bCs/>
        </w:rPr>
        <w:t>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1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OOP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24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Input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9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pl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  <w:i/>
        </w:rPr>
        <w:t>ates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2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86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4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“^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6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7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7"/>
          <w:b/>
          <w:bCs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6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6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3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752" w:hRule="exact"/>
        </w:trPr>
        <w:tc>
          <w:tcPr>
            <w:tcW w:w="1828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13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753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04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070" w:hRule="exact"/>
        </w:trPr>
        <w:tc>
          <w:tcPr>
            <w:tcW w:w="1828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5"/>
              </w:rPr>
              <w:t>;"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3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3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753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76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’s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1072" w:hRule="exact"/>
        </w:trPr>
        <w:tc>
          <w:tcPr>
            <w:tcW w:w="1828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7"/>
              </w:rPr>
              <w:t>;T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753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94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’s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750" w:hRule="exact"/>
        </w:trPr>
        <w:tc>
          <w:tcPr>
            <w:tcW w:w="1828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7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7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753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752" w:hRule="exact"/>
        </w:trPr>
        <w:tc>
          <w:tcPr>
            <w:tcW w:w="1828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2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UP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753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320" w:lineRule="exact"/>
        <w:ind w:left="102" w:right="2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49.050011pt;width:468.1pt;height:18.4pt;mso-position-horizontal-relative:page;mso-position-vertical-relative:paragraph;z-index:-4258" coordorigin="1439,981" coordsize="9362,368">
            <v:group style="position:absolute;left:1440;top:982;width:10;height:366" coordorigin="1440,982" coordsize="10,366">
              <v:shape style="position:absolute;left:1440;top:982;width:10;height:366" coordorigin="1440,982" coordsize="10,366" path="m1440,982l1440,1348,1444,1342,1450,1338,1450,992,1440,982e" filled="t" fillcolor="#000000" stroked="f">
                <v:path arrowok="t"/>
                <v:fill/>
              </v:shape>
            </v:group>
            <v:group style="position:absolute;left:10790;top:982;width:10;height:366" coordorigin="10790,982" coordsize="10,366">
              <v:shape style="position:absolute;left:10790;top:982;width:10;height:366" coordorigin="10790,982" coordsize="10,366" path="m10800,982l10794,986,10790,992,10790,1338,10800,1348,10800,982e" filled="t" fillcolor="#000000" stroked="f">
                <v:path arrowok="t"/>
                <v:fill/>
              </v:shape>
            </v:group>
            <v:group style="position:absolute;left:1440;top:982;width:9360;height:2" coordorigin="1440,982" coordsize="9360,2">
              <v:shape style="position:absolute;left:1440;top:982;width:9360;height:2" coordorigin="1440,982" coordsize="9360,0" path="m1440,982l10800,982e" filled="f" stroked="t" strokeweight=".1pt" strokecolor="#000000">
                <v:path arrowok="t"/>
              </v:shape>
            </v:group>
            <v:group style="position:absolute;left:1450;top:1338;width:9340;height:2" coordorigin="1450,1338" coordsize="9340,2">
              <v:shape style="position:absolute;left:1450;top:1338;width:9340;height:2" coordorigin="1450,1338" coordsize="9340,0" path="m1450,1338l10790,133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BIRTH;T;REQ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eat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peci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  <w:i/>
        </w:rPr>
        <w:t>pts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  <w:i/>
        </w:rPr>
        <w:t>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3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93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12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81.050003pt;width:468.1pt;height:18.4pt;mso-position-horizontal-relative:page;mso-position-vertical-relative:paragraph;z-index:-4257" coordorigin="1439,1621" coordsize="9362,368">
            <v:group style="position:absolute;left:1440;top:1622;width:10;height:366" coordorigin="1440,1622" coordsize="10,366">
              <v:shape style="position:absolute;left:1440;top:1622;width:10;height:366" coordorigin="1440,1622" coordsize="10,366" path="m1440,1622l1440,1988,1444,1982,1450,1978,1450,1632,1440,1622e" filled="t" fillcolor="#000000" stroked="f">
                <v:path arrowok="t"/>
                <v:fill/>
              </v:shape>
            </v:group>
            <v:group style="position:absolute;left:10790;top:1622;width:10;height:366" coordorigin="10790,1622" coordsize="10,366">
              <v:shape style="position:absolute;left:10790;top:1622;width:10;height:366" coordorigin="10790,1622" coordsize="10,366" path="m10800,1622l10794,1626,10790,1632,10790,1978,10800,1988,10800,1622e" filled="t" fillcolor="#000000" stroked="f">
                <v:path arrowok="t"/>
                <v:fill/>
              </v:shape>
            </v:group>
            <v:group style="position:absolute;left:1440;top:1622;width:9360;height:2" coordorigin="1440,1622" coordsize="9360,2">
              <v:shape style="position:absolute;left:1440;top:1622;width:9360;height:2" coordorigin="1440,1622" coordsize="9360,0" path="m1440,1622l10800,1622e" filled="f" stroked="t" strokeweight=".1pt" strokecolor="#000000">
                <v:path arrowok="t"/>
              </v:shape>
            </v:group>
            <v:group style="position:absolute;left:1450;top:1978;width:9340;height:2" coordorigin="1450,1978" coordsize="9340,2">
              <v:shape style="position:absolute;left:1450;top:1978;width:9340;height:2" coordorigin="1450,1978" coordsize="9340,0" path="m1450,1978l10790,197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BIRTHDATE;"DOB"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220325pt;width:468.1pt;height:18.4pt;mso-position-horizontal-relative:page;mso-position-vertical-relative:paragraph;z-index:-4256" coordorigin="1439,644" coordsize="9362,368">
            <v:group style="position:absolute;left:1440;top:645;width:10;height:366" coordorigin="1440,645" coordsize="10,366">
              <v:shape style="position:absolute;left:1440;top:645;width:10;height:366" coordorigin="1440,645" coordsize="10,366" path="m1440,645l1440,1011,1444,1005,1450,1001,1450,655,1440,645e" filled="t" fillcolor="#000000" stroked="f">
                <v:path arrowok="t"/>
                <v:fill/>
              </v:shape>
            </v:group>
            <v:group style="position:absolute;left:10790;top:645;width:10;height:366" coordorigin="10790,645" coordsize="10,366">
              <v:shape style="position:absolute;left:10790;top:645;width:10;height:366" coordorigin="10790,645" coordsize="10,366" path="m10800,645l10794,649,10790,655,10790,1001,10800,1011,10800,645e" filled="t" fillcolor="#000000" stroked="f">
                <v:path arrowok="t"/>
                <v:fill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50;top:1001;width:9340;height:2" coordorigin="1450,1001" coordsize="9340,2">
              <v:shape style="position:absolute;left:1450;top:1001;width:9340;height:2" coordorigin="1450,1001" coordsize="9340,0" path="m1450,1001l10790,1001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DOB: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9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6"/>
        </w:rPr>
        <w:t>/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2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63.949993pt;width:468.1pt;height:18.4pt;mso-position-horizontal-relative:page;mso-position-vertical-relative:paragraph;z-index:-4255" coordorigin="1439,1279" coordsize="9362,368">
            <v:group style="position:absolute;left:1440;top:1280;width:10;height:366" coordorigin="1440,1280" coordsize="10,366">
              <v:shape style="position:absolute;left:1440;top:1280;width:10;height:366" coordorigin="1440,1280" coordsize="10,366" path="m1440,1280l1440,1646,1444,1640,1450,1636,1450,1290,1440,1280e" filled="t" fillcolor="#000000" stroked="f">
                <v:path arrowok="t"/>
                <v:fill/>
              </v:shape>
            </v:group>
            <v:group style="position:absolute;left:10790;top:1280;width:10;height:366" coordorigin="10790,1280" coordsize="10,366">
              <v:shape style="position:absolute;left:10790;top:1280;width:10;height:366" coordorigin="10790,1280" coordsize="10,366" path="m10800,1280l10794,1284,10790,1290,10790,1636,10800,1646,10800,1280e" filled="t" fillcolor="#000000" stroked="f">
                <v:path arrowok="t"/>
                <v:fill/>
              </v:shape>
            </v:group>
            <v:group style="position:absolute;left:1440;top:1280;width:9360;height:2" coordorigin="1440,1280" coordsize="9360,2">
              <v:shape style="position:absolute;left:1440;top:1280;width:9360;height:2" coordorigin="1440,1280" coordsize="9360,0" path="m1440,1280l10800,1280e" filled="f" stroked="t" strokeweight=".1pt" strokecolor="#000000">
                <v:path arrowok="t"/>
              </v:shape>
            </v:group>
            <v:group style="position:absolute;left:1450;top:1636;width:9340;height:2" coordorigin="1450,1636" coordsize="9340,2">
              <v:shape style="position:absolute;left:1450;top:1636;width:9340;height:2" coordorigin="1450,1636" coordsize="9340,0" path="m1450,1636l10790,163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“T”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BIRTHDATE;T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26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0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61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7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SC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22.2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dva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8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  <w:i/>
        </w:rPr>
        <w:t>nua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1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“T”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w w:val="118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w w:val="109"/>
          <w:i/>
        </w:rPr>
        <w:t>equi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5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  <w:i/>
        </w:rPr>
        <w:t>Input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42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51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95.949997pt;width:468.1pt;height:18.4pt;mso-position-horizontal-relative:page;mso-position-vertical-relative:paragraph;z-index:-4254" coordorigin="1439,1919" coordsize="9362,368">
            <v:group style="position:absolute;left:1440;top:1920;width:10;height:366" coordorigin="1440,1920" coordsize="10,366">
              <v:shape style="position:absolute;left:1440;top:1920;width:10;height:366" coordorigin="1440,1920" coordsize="10,366" path="m1440,1920l1440,2286,1444,2280,1450,2276,1450,1930,1440,1920e" filled="t" fillcolor="#000000" stroked="f">
                <v:path arrowok="t"/>
                <v:fill/>
              </v:shape>
            </v:group>
            <v:group style="position:absolute;left:10790;top:1920;width:10;height:366" coordorigin="10790,1920" coordsize="10,366">
              <v:shape style="position:absolute;left:10790;top:1920;width:10;height:366" coordorigin="10790,1920" coordsize="10,366" path="m10800,1920l10794,1924,10790,1930,10790,2276,10800,2286,10800,1920e" filled="t" fillcolor="#000000" stroked="f">
                <v:path arrowok="t"/>
                <v:fill/>
              </v:shape>
            </v:group>
            <v:group style="position:absolute;left:1440;top:1920;width:9360;height:2" coordorigin="1440,1920" coordsize="9360,2">
              <v:shape style="position:absolute;left:1440;top:1920;width:9360;height:2" coordorigin="1440,1920" coordsize="9360,0" path="m1440,1920l10800,1920e" filled="f" stroked="t" strokeweight=".1pt" strokecolor="#000000">
                <v:path arrowok="t"/>
              </v:shape>
            </v:group>
            <v:group style="position:absolute;left:1450;top:2276;width:9340;height:2" coordorigin="1450,2276" coordsize="9340,2">
              <v:shape style="position:absolute;left:1450;top:2276;width:9340;height:2" coordorigin="1450,2276" coordsize="9340,0" path="m1450,2276l10790,227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ega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NAME;REQ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1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w w:val="104"/>
          <w:i/>
        </w:rPr>
        <w:t>upl</w:t>
      </w:r>
      <w:r>
        <w:rPr>
          <w:rFonts w:ascii="Times New Roman" w:hAnsi="Times New Roman" w:cs="Times New Roman" w:eastAsia="Times New Roman"/>
          <w:sz w:val="28"/>
          <w:szCs w:val="28"/>
          <w:w w:val="8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w w:val="103"/>
          <w:i/>
        </w:rPr>
        <w:t>cati</w:t>
      </w:r>
      <w:r>
        <w:rPr>
          <w:rFonts w:ascii="Times New Roman" w:hAnsi="Times New Roman" w:cs="Times New Roman" w:eastAsia="Times New Roman"/>
          <w:sz w:val="28"/>
          <w:szCs w:val="28"/>
          <w:w w:val="111"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83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i/>
        </w:rPr>
        <w:t>nput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ues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i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i/>
        </w:rPr>
        <w:t>acebar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i/>
        </w:rPr>
        <w:t>ecal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7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79.950012pt;width:468.1pt;height:18.4pt;mso-position-horizontal-relative:page;mso-position-vertical-relative:paragraph;z-index:-4253" coordorigin="1439,1599" coordsize="9362,368">
            <v:group style="position:absolute;left:1440;top:1600;width:10;height:366" coordorigin="1440,1600" coordsize="10,366">
              <v:shape style="position:absolute;left:1440;top:1600;width:10;height:366" coordorigin="1440,1600" coordsize="10,366" path="m1440,1600l1440,1966,1444,1960,1450,1956,1450,1610,1440,1600e" filled="t" fillcolor="#000000" stroked="f">
                <v:path arrowok="t"/>
                <v:fill/>
              </v:shape>
            </v:group>
            <v:group style="position:absolute;left:10790;top:1600;width:10;height:366" coordorigin="10790,1600" coordsize="10,366">
              <v:shape style="position:absolute;left:10790;top:1600;width:10;height:366" coordorigin="10790,1600" coordsize="10,366" path="m10800,1600l10794,1604,10790,1610,10790,1956,10800,1966,10800,1600e" filled="t" fillcolor="#000000" stroked="f">
                <v:path arrowok="t"/>
                <v:fill/>
              </v:shape>
            </v:group>
            <v:group style="position:absolute;left:1440;top:1600;width:9360;height:2" coordorigin="1440,1600" coordsize="9360,2">
              <v:shape style="position:absolute;left:1440;top:1600;width:9360;height:2" coordorigin="1440,1600" coordsize="9360,0" path="m1440,1600l10800,1600e" filled="f" stroked="t" strokeweight=".1pt" strokecolor="#000000">
                <v:path arrowok="t"/>
              </v:shape>
            </v:group>
            <v:group style="position:absolute;left:1450;top:1956;width:9340;height:2" coordorigin="1450,1956" coordsize="9340,2">
              <v:shape style="position:absolute;left:1450;top:1956;width:9340;height:2" coordorigin="1450,1956" coordsize="9340,0" path="m1450,1956l10790,195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ay: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Edit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which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ERA;DUP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399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eat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2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zes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330.350006pt;margin-top:158.550003pt;width:207.0pt;height:18.4pt;mso-position-horizontal-relative:page;mso-position-vertical-relative:page;z-index:-4252" coordorigin="6607,3171" coordsize="4140,368">
            <v:group style="position:absolute;left:6608;top:3172;width:10;height:366" coordorigin="6608,3172" coordsize="10,366">
              <v:shape style="position:absolute;left:6608;top:3172;width:10;height:366" coordorigin="6608,3172" coordsize="10,366" path="m6608,3172l6608,3538,6612,3532,6618,3528,6618,3182,6608,3172e" filled="t" fillcolor="#000000" stroked="f">
                <v:path arrowok="t"/>
                <v:fill/>
              </v:shape>
            </v:group>
            <v:group style="position:absolute;left:10736;top:3172;width:10;height:366" coordorigin="10736,3172" coordsize="10,366">
              <v:shape style="position:absolute;left:10736;top:3172;width:10;height:366" coordorigin="10736,3172" coordsize="10,366" path="m10746,3172l10740,3176,10736,3182,10736,3528,10746,3538,10746,3172e" filled="t" fillcolor="#000000" stroked="f">
                <v:path arrowok="t"/>
                <v:fill/>
              </v:shape>
            </v:group>
            <v:group style="position:absolute;left:6608;top:3172;width:4138;height:2" coordorigin="6608,3172" coordsize="4138,2">
              <v:shape style="position:absolute;left:6608;top:3172;width:4138;height:2" coordorigin="6608,3172" coordsize="4138,0" path="m6608,3172l10746,3172e" filled="f" stroked="t" strokeweight=".1pt" strokecolor="#000000">
                <v:path arrowok="t"/>
              </v:shape>
            </v:group>
            <v:group style="position:absolute;left:6618;top:3528;width:4118;height:2" coordorigin="6618,3528" coordsize="4118,2">
              <v:shape style="position:absolute;left:6618;top:3528;width:4118;height:2" coordorigin="6618,3528" coordsize="4118,0" path="m6618,3528l10736,3528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0.350006pt;margin-top:228.350006pt;width:207.0pt;height:18.4pt;mso-position-horizontal-relative:page;mso-position-vertical-relative:page;z-index:-4251" coordorigin="6607,4567" coordsize="4140,368">
            <v:group style="position:absolute;left:6608;top:4568;width:10;height:366" coordorigin="6608,4568" coordsize="10,366">
              <v:shape style="position:absolute;left:6608;top:4568;width:10;height:366" coordorigin="6608,4568" coordsize="10,366" path="m6608,4568l6608,4934,6612,4928,6618,4924,6618,4578,6608,4568e" filled="t" fillcolor="#000000" stroked="f">
                <v:path arrowok="t"/>
                <v:fill/>
              </v:shape>
            </v:group>
            <v:group style="position:absolute;left:10736;top:4568;width:10;height:366" coordorigin="10736,4568" coordsize="10,366">
              <v:shape style="position:absolute;left:10736;top:4568;width:10;height:366" coordorigin="10736,4568" coordsize="10,366" path="m10746,4568l10740,4572,10736,4578,10736,4924,10746,4934,10746,4568e" filled="t" fillcolor="#000000" stroked="f">
                <v:path arrowok="t"/>
                <v:fill/>
              </v:shape>
            </v:group>
            <v:group style="position:absolute;left:6608;top:4568;width:4138;height:2" coordorigin="6608,4568" coordsize="4138,2">
              <v:shape style="position:absolute;left:6608;top:4568;width:4138;height:2" coordorigin="6608,4568" coordsize="4138,0" path="m6608,4568l10746,4568e" filled="f" stroked="t" strokeweight=".1pt" strokecolor="#000000">
                <v:path arrowok="t"/>
              </v:shape>
            </v:group>
            <v:group style="position:absolute;left:6618;top:4924;width:4118;height:2" coordorigin="6618,4924" coordsize="4118,2">
              <v:shape style="position:absolute;left:6618;top:4924;width:4118;height:2" coordorigin="6618,4924" coordsize="4118,0" path="m6618,4924l10736,4924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0.350006pt;margin-top:298.25pt;width:207.0pt;height:18.4pt;mso-position-horizontal-relative:page;mso-position-vertical-relative:page;z-index:-4250" coordorigin="6607,5965" coordsize="4140,368">
            <v:group style="position:absolute;left:6608;top:5966;width:10;height:366" coordorigin="6608,5966" coordsize="10,366">
              <v:shape style="position:absolute;left:6608;top:5966;width:10;height:366" coordorigin="6608,5966" coordsize="10,366" path="m6608,5966l6608,6332,6612,6326,6618,6322,6618,5976,6608,5966e" filled="t" fillcolor="#000000" stroked="f">
                <v:path arrowok="t"/>
                <v:fill/>
              </v:shape>
            </v:group>
            <v:group style="position:absolute;left:10736;top:5966;width:10;height:366" coordorigin="10736,5966" coordsize="10,366">
              <v:shape style="position:absolute;left:10736;top:5966;width:10;height:366" coordorigin="10736,5966" coordsize="10,366" path="m10746,5966l10740,5970,10736,5976,10736,6322,10746,6332,10746,5966e" filled="t" fillcolor="#000000" stroked="f">
                <v:path arrowok="t"/>
                <v:fill/>
              </v:shape>
            </v:group>
            <v:group style="position:absolute;left:6608;top:5966;width:4138;height:2" coordorigin="6608,5966" coordsize="4138,2">
              <v:shape style="position:absolute;left:6608;top:5966;width:4138;height:2" coordorigin="6608,5966" coordsize="4138,0" path="m6608,5966l10746,5966e" filled="f" stroked="t" strokeweight=".1pt" strokecolor="#000000">
                <v:path arrowok="t"/>
              </v:shape>
            </v:group>
            <v:group style="position:absolute;left:6618;top:6322;width:4118;height:2" coordorigin="6618,6322" coordsize="4118,2">
              <v:shape style="position:absolute;left:6618;top:6322;width:4118;height:2" coordorigin="6618,6322" coordsize="4118,0" path="m6618,6322l10736,6322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0.350006pt;margin-top:368.049988pt;width:207.0pt;height:18.4pt;mso-position-horizontal-relative:page;mso-position-vertical-relative:page;z-index:-4249" coordorigin="6607,7361" coordsize="4140,368">
            <v:group style="position:absolute;left:6608;top:7362;width:10;height:366" coordorigin="6608,7362" coordsize="10,366">
              <v:shape style="position:absolute;left:6608;top:7362;width:10;height:366" coordorigin="6608,7362" coordsize="10,366" path="m6608,7362l6608,7728,6612,7722,6618,7718,6618,7372,6608,7362e" filled="t" fillcolor="#000000" stroked="f">
                <v:path arrowok="t"/>
                <v:fill/>
              </v:shape>
            </v:group>
            <v:group style="position:absolute;left:10736;top:7362;width:10;height:366" coordorigin="10736,7362" coordsize="10,366">
              <v:shape style="position:absolute;left:10736;top:7362;width:10;height:366" coordorigin="10736,7362" coordsize="10,366" path="m10746,7362l10740,7366,10736,7372,10736,7718,10746,7728,10746,7362e" filled="t" fillcolor="#000000" stroked="f">
                <v:path arrowok="t"/>
                <v:fill/>
              </v:shape>
            </v:group>
            <v:group style="position:absolute;left:6608;top:7362;width:4138;height:2" coordorigin="6608,7362" coordsize="4138,2">
              <v:shape style="position:absolute;left:6608;top:7362;width:4138;height:2" coordorigin="6608,7362" coordsize="4138,0" path="m6608,7362l10746,7362e" filled="f" stroked="t" strokeweight=".1pt" strokecolor="#000000">
                <v:path arrowok="t"/>
              </v:shape>
            </v:group>
            <v:group style="position:absolute;left:6618;top:7718;width:4118;height:2" coordorigin="6618,7718" coordsize="4118,2">
              <v:shape style="position:absolute;left:6618;top:7718;width:4118;height:2" coordorigin="6618,7718" coordsize="4118,0" path="m6618,7718l10736,7718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0.350006pt;margin-top:437.950012pt;width:207.0pt;height:18.4pt;mso-position-horizontal-relative:page;mso-position-vertical-relative:page;z-index:-4248" coordorigin="6607,8759" coordsize="4140,368">
            <v:group style="position:absolute;left:6608;top:8760;width:10;height:366" coordorigin="6608,8760" coordsize="10,366">
              <v:shape style="position:absolute;left:6608;top:8760;width:10;height:366" coordorigin="6608,8760" coordsize="10,366" path="m6608,8760l6608,9126,6612,9120,6618,9116,6618,8770,6608,8760e" filled="t" fillcolor="#000000" stroked="f">
                <v:path arrowok="t"/>
                <v:fill/>
              </v:shape>
            </v:group>
            <v:group style="position:absolute;left:10736;top:8760;width:10;height:366" coordorigin="10736,8760" coordsize="10,366">
              <v:shape style="position:absolute;left:10736;top:8760;width:10;height:366" coordorigin="10736,8760" coordsize="10,366" path="m10746,8760l10740,8764,10736,8770,10736,9116,10746,9126,10746,8760e" filled="t" fillcolor="#000000" stroked="f">
                <v:path arrowok="t"/>
                <v:fill/>
              </v:shape>
            </v:group>
            <v:group style="position:absolute;left:6608;top:8760;width:4138;height:2" coordorigin="6608,8760" coordsize="4138,2">
              <v:shape style="position:absolute;left:6608;top:8760;width:4138;height:2" coordorigin="6608,8760" coordsize="4138,0" path="m6608,8760l10746,8760e" filled="f" stroked="t" strokeweight=".1pt" strokecolor="#000000">
                <v:path arrowok="t"/>
              </v:shape>
            </v:group>
            <v:group style="position:absolute;left:6618;top:9116;width:4118;height:2" coordorigin="6618,9116" coordsize="4118,2">
              <v:shape style="position:absolute;left:6618;top:9116;width:4118;height:2" coordorigin="6618,9116" coordsize="4118,0" path="m6618,9116l10736,911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32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......</w:t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397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9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k.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Tw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ERA//ROMANTIC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98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ERA;DUP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96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31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DEPARTMENT///BILLING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98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ERA;REQ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96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81"/>
              </w:rPr>
              <w:t>@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ERA///@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398" w:hRule="exact"/>
        </w:trPr>
        <w:tc>
          <w:tcPr>
            <w:tcW w:w="511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  <w:i/>
              </w:rPr>
              <w:t>nd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0" w:lineRule="exact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  <w:tc>
          <w:tcPr>
            <w:tcW w:w="424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83"/>
              </w:rPr>
              <w:t>!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ERA;REQ;DUP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/>
        <w:pict>
          <v:group style="position:absolute;margin-left:330.350006pt;margin-top:-61.5625pt;width:207.0pt;height:18.4pt;mso-position-horizontal-relative:page;mso-position-vertical-relative:paragraph;z-index:-4247" coordorigin="6607,-1231" coordsize="4140,368">
            <v:group style="position:absolute;left:6608;top:-1230;width:10;height:366" coordorigin="6608,-1230" coordsize="10,366">
              <v:shape style="position:absolute;left:6608;top:-1230;width:10;height:366" coordorigin="6608,-1230" coordsize="10,366" path="m6608,-1230l6608,-864,6612,-870,6618,-874,6618,-1220,6608,-1230e" filled="t" fillcolor="#000000" stroked="f">
                <v:path arrowok="t"/>
                <v:fill/>
              </v:shape>
            </v:group>
            <v:group style="position:absolute;left:10736;top:-1230;width:10;height:366" coordorigin="10736,-1230" coordsize="10,366">
              <v:shape style="position:absolute;left:10736;top:-1230;width:10;height:366" coordorigin="10736,-1230" coordsize="10,366" path="m10746,-1230l10740,-1226,10736,-1220,10736,-874,10746,-864,10746,-1230e" filled="t" fillcolor="#000000" stroked="f">
                <v:path arrowok="t"/>
                <v:fill/>
              </v:shape>
            </v:group>
            <v:group style="position:absolute;left:6608;top:-1230;width:4138;height:2" coordorigin="6608,-1230" coordsize="4138,2">
              <v:shape style="position:absolute;left:6608;top:-1230;width:4138;height:2" coordorigin="6608,-1230" coordsize="4138,0" path="m6608,-1230l10746,-1230e" filled="f" stroked="t" strokeweight=".1pt" strokecolor="#000000">
                <v:path arrowok="t"/>
              </v:shape>
            </v:group>
            <v:group style="position:absolute;left:6618;top:-874;width:4118;height:2" coordorigin="6618,-874" coordsize="4118,2">
              <v:shape style="position:absolute;left:6618;top:-874;width:4118;height:2" coordorigin="6618,-874" coordsize="4118,0" path="m6618,-874l10736,-87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ext</w:t>
      </w:r>
      <w:r>
        <w:rPr>
          <w:rFonts w:ascii="Times New Roman" w:hAnsi="Times New Roman" w:cs="Times New Roman" w:eastAsia="Times New Roman"/>
          <w:sz w:val="32"/>
          <w:szCs w:val="32"/>
          <w:spacing w:val="6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19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42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16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102" w:right="35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kages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dva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nc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7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7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97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8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  <w:i/>
        </w:rPr>
        <w:t>nua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7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eem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7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7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mm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7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  <w:i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97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ing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8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  <w:i/>
        </w:rPr>
        <w:t>nua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56.049988pt;margin-top:511.149994pt;width:281.3pt;height:32.8pt;mso-position-horizontal-relative:page;mso-position-vertical-relative:page;z-index:-4246" coordorigin="5121,10223" coordsize="5626,656">
            <v:group style="position:absolute;left:10736;top:10224;width:10;height:654" coordorigin="10736,10224" coordsize="10,654">
              <v:shape style="position:absolute;left:10736;top:10224;width:10;height:654" coordorigin="10736,10224" coordsize="10,654" path="m10746,10224l10746,10224e" filled="f" stroked="t" strokeweight=".1pt" strokecolor="#000000">
                <v:path arrowok="t"/>
              </v:shape>
            </v:group>
            <v:group style="position:absolute;left:5122;top:10224;width:5624;height:2" coordorigin="5122,10224" coordsize="5624,2">
              <v:shape style="position:absolute;left:5122;top:10224;width:5624;height:2" coordorigin="5122,10224" coordsize="5624,0" path="m5122,10224l10746,10224e" filled="f" stroked="t" strokeweight=".1pt" strokecolor="#000000">
                <v:path arrowok="t"/>
              </v:shape>
            </v:group>
            <v:group style="position:absolute;left:5132;top:10868;width:5604;height:2" coordorigin="5132,10868" coordsize="5604,2">
              <v:shape style="position:absolute;left:5132;top:10868;width:5604;height:2" coordorigin="5132,10868" coordsize="5604,0" path="m5132,10868l10736,1086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3" w:lineRule="exact"/>
        <w:ind w:left="102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</w:rPr>
        <w:t>Ap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25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8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48"/>
          <w:szCs w:val="4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48"/>
          <w:szCs w:val="4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48"/>
          <w:szCs w:val="48"/>
          <w:spacing w:val="89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48"/>
          <w:szCs w:val="48"/>
          <w:spacing w:val="118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9"/>
        </w:rPr>
        <w:t>Q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5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8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8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81"/>
        </w:rPr>
        <w:t>fi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5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5"/>
        </w:rPr>
        <w:t>rs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2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Q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li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8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ce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102" w:right="25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:”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3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13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04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CCCCCC"/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07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8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83"/>
              </w:rPr>
              <w:t>!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2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206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9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07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</w:rPr>
              <w:t>#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9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eak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5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107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5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5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9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2966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7"/>
              </w:rPr>
              <w:t>+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8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9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+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:”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e: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SORT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BY: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+REGION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48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WITHIN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REGION,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SORT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BY: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+STORE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3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</w:p>
          <w:p>
            <w:pPr>
              <w:spacing w:before="0" w:after="0" w:line="320" w:lineRule="exact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.</w:t>
            </w:r>
          </w:p>
        </w:tc>
      </w:tr>
      <w:tr>
        <w:trPr>
          <w:trHeight w:val="75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56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0" w:lineRule="exact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/TI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107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81"/>
              </w:rPr>
              <w:t>@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48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37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y,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9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jc w:val="both"/>
        <w:spacing w:after="0"/>
        <w:sectPr>
          <w:pgMar w:header="1509" w:footer="1491" w:top="1740" w:bottom="1680" w:left="1340" w:right="1320"/>
          <w:headerReference w:type="odd" r:id="rId31"/>
          <w:headerReference w:type="even" r:id="rId32"/>
          <w:pgSz w:w="12240" w:h="1584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256.049988pt;margin-top:206.550003pt;width:281.3pt;height:18.4pt;mso-position-horizontal-relative:page;mso-position-vertical-relative:page;z-index:-4245" coordorigin="5121,4131" coordsize="5626,368">
            <v:group style="position:absolute;left:5122;top:4132;width:10;height:366" coordorigin="5122,4132" coordsize="10,366">
              <v:shape style="position:absolute;left:5122;top:4132;width:10;height:366" coordorigin="5122,4132" coordsize="10,366" path="m5122,4132l5122,4498,5126,4492,5132,4488,5132,4142,5122,4132e" filled="t" fillcolor="#000000" stroked="f">
                <v:path arrowok="t"/>
                <v:fill/>
              </v:shape>
            </v:group>
            <v:group style="position:absolute;left:10736;top:4132;width:10;height:366" coordorigin="10736,4132" coordsize="10,366">
              <v:shape style="position:absolute;left:10736;top:4132;width:10;height:366" coordorigin="10736,4132" coordsize="10,366" path="m10746,4132l10740,4136,10736,4142,10736,4488,10746,4498,10746,4132e" filled="t" fillcolor="#000000" stroked="f">
                <v:path arrowok="t"/>
                <v:fill/>
              </v:shape>
            </v:group>
            <v:group style="position:absolute;left:5122;top:4132;width:5624;height:2" coordorigin="5122,4132" coordsize="5624,2">
              <v:shape style="position:absolute;left:5122;top:4132;width:5624;height:2" coordorigin="5122,4132" coordsize="5624,0" path="m5122,4132l10746,4132e" filled="f" stroked="t" strokeweight=".1pt" strokecolor="#000000">
                <v:path arrowok="t"/>
              </v:shape>
            </v:group>
            <v:group style="position:absolute;left:5132;top:4488;width:5604;height:2" coordorigin="5132,4488" coordsize="5604,2">
              <v:shape style="position:absolute;left:5132;top:4488;width:5604;height:2" coordorigin="5132,4488" coordsize="5604,0" path="m5132,4488l10736,4488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6.049988pt;margin-top:468.350006pt;width:281.3pt;height:47.2pt;mso-position-horizontal-relative:page;mso-position-vertical-relative:page;z-index:-4244" coordorigin="5121,9367" coordsize="5626,944">
            <v:group style="position:absolute;left:10736;top:9368;width:10;height:942" coordorigin="10736,9368" coordsize="10,942">
              <v:shape style="position:absolute;left:10736;top:9368;width:10;height:942" coordorigin="10736,9368" coordsize="10,942" path="m10746,9368l10746,9368e" filled="f" stroked="t" strokeweight=".1pt" strokecolor="#000000">
                <v:path arrowok="t"/>
              </v:shape>
            </v:group>
            <v:group style="position:absolute;left:5122;top:9368;width:5624;height:2" coordorigin="5122,9368" coordsize="5624,2">
              <v:shape style="position:absolute;left:5122;top:9368;width:5624;height:2" coordorigin="5122,9368" coordsize="5624,0" path="m5122,9368l10746,9368e" filled="f" stroked="t" strokeweight=".1pt" strokecolor="#000000">
                <v:path arrowok="t"/>
              </v:shape>
            </v:group>
            <v:group style="position:absolute;left:5132;top:10300;width:5604;height:2" coordorigin="5132,10300" coordsize="5604,2">
              <v:shape style="position:absolute;left:5132;top:10300;width:5604;height:2" coordorigin="5132,10300" coordsize="5604,0" path="m5132,10300l10736,10300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6.049988pt;margin-top:609.450012pt;width:281.3pt;height:32.8pt;mso-position-horizontal-relative:page;mso-position-vertical-relative:page;z-index:-4243" coordorigin="5121,12189" coordsize="5626,656">
            <v:group style="position:absolute;left:10736;top:12190;width:10;height:654" coordorigin="10736,12190" coordsize="10,654">
              <v:shape style="position:absolute;left:10736;top:12190;width:10;height:654" coordorigin="10736,12190" coordsize="10,654" path="m10746,12190l10746,12190e" filled="f" stroked="t" strokeweight=".1pt" strokecolor="#000000">
                <v:path arrowok="t"/>
              </v:shape>
            </v:group>
            <v:group style="position:absolute;left:5122;top:12190;width:5624;height:2" coordorigin="5122,12190" coordsize="5624,2">
              <v:shape style="position:absolute;left:5122;top:12190;width:5624;height:2" coordorigin="5122,12190" coordsize="5624,0" path="m5122,12190l10746,12190e" filled="f" stroked="t" strokeweight=".1pt" strokecolor="#000000">
                <v:path arrowok="t"/>
              </v:shape>
            </v:group>
            <v:group style="position:absolute;left:5132;top:12834;width:5604;height:2" coordorigin="5132,12834" coordsize="5604,2">
              <v:shape style="position:absolute;left:5132;top:12834;width:5604;height:2" coordorigin="5132,12834" coordsize="5604,0" path="m5132,12834l10736,12834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75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38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71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3636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7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7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43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3"/>
              </w:rPr>
              <w:t>y: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SORT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BY: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NAME;L2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20" w:lineRule="exact"/>
              <w:ind w:left="57" w:right="42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le,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key,”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6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le,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7068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2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7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2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“GO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0" w:lineRule="exact"/>
              <w:ind w:left="57" w:right="4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60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“a”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“a”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e.g.,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ay: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88" w:lineRule="auto"/>
              <w:ind w:left="95" w:right="1837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SORT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BY: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NAME;PFROM­TO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START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WITH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NAME: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FIRST//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C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GO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TO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NAME: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LAST//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Dzzzzz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4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320" w:lineRule="exact"/>
              <w:ind w:left="57" w:right="26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g”)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e: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88" w:lineRule="auto"/>
              <w:ind w:left="95" w:right="1117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PARAM("FROM")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PARAM("TO")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256.049988pt;margin-top:494.549988pt;width:281.3pt;height:76pt;mso-position-horizontal-relative:page;mso-position-vertical-relative:page;z-index:-4242" coordorigin="5121,9891" coordsize="5626,1520">
            <v:group style="position:absolute;left:10736;top:9892;width:10;height:1518" coordorigin="10736,9892" coordsize="10,1518">
              <v:shape style="position:absolute;left:10736;top:9892;width:10;height:1518" coordorigin="10736,9892" coordsize="10,1518" path="m10746,9892l10746,9892e" filled="f" stroked="t" strokeweight=".1pt" strokecolor="#000000">
                <v:path arrowok="t"/>
              </v:shape>
            </v:group>
            <v:group style="position:absolute;left:5122;top:9892;width:5624;height:2" coordorigin="5122,9892" coordsize="5624,2">
              <v:shape style="position:absolute;left:5122;top:9892;width:5624;height:2" coordorigin="5122,9892" coordsize="5624,0" path="m5122,9892l10746,9892e" filled="f" stroked="t" strokeweight=".1pt" strokecolor="#000000">
                <v:path arrowok="t"/>
              </v:shape>
            </v:group>
            <v:group style="position:absolute;left:5132;top:11400;width:5604;height:2" coordorigin="5132,11400" coordsize="5604,2">
              <v:shape style="position:absolute;left:5132;top:11400;width:5604;height:2" coordorigin="5132,11400" coordsize="5604,0" path="m5132,11400l10736,1140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555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8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zzzzz”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20" w:lineRule="exact"/>
              <w:ind w:left="57" w:right="-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"a"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0" w:lineRule="exact"/>
              <w:ind w:left="57" w:right="-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320" w:lineRule="exact"/>
              <w:ind w:left="57" w:right="6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4148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3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1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ki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een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ki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le,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17" w:lineRule="exact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88" w:lineRule="auto"/>
              <w:ind w:left="95" w:right="973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Output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from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what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File: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VISIT//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Sort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by: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52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VISIT/ADMIT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26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DATE&amp;TIME//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PATIENT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NAME;S3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88" w:lineRule="auto"/>
              <w:ind w:left="95" w:right="973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Start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with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PATIENT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NAME: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FIRST//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Within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PATIENT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0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NAME,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Sort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by: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71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5"/>
              </w:rPr>
              <w:t>;T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8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564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22" w:after="0" w:line="320" w:lineRule="exact"/>
        <w:ind w:left="1576" w:right="-68" w:firstLine="-141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;"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2" w:after="0" w:line="320" w:lineRule="exact"/>
        <w:ind w:right="22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BIRTH;”Birthdate: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“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right="23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DATE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OF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39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BIRTH;""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right="49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e: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auto"/>
        <w:ind w:left="38" w:right="518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STORE:REGION;”Location:”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START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Location: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FIRST//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0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WITHIN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Location,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13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SORT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BY: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52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&lt;Enter&gt;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91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STORE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8" w:right="-20"/>
        <w:jc w:val="left"/>
        <w:rPr>
          <w:rFonts w:ascii="Anonymous Pro for Powerline" w:hAnsi="Anonymous Pro for Powerline" w:cs="Anonymous Pro for Powerline" w:eastAsia="Anonymous Pro for Powerline"/>
          <w:sz w:val="24"/>
          <w:szCs w:val="24"/>
        </w:rPr>
      </w:pPr>
      <w:rPr/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THEN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65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  <w:b/>
          <w:bCs/>
        </w:rPr>
        <w:t>PRINT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78"/>
          <w:w w:val="100"/>
          <w:b/>
          <w:bCs/>
        </w:rPr>
        <w:t> 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10"/>
          <w:b/>
          <w:bCs/>
        </w:rPr>
        <w:t>FIELD:</w:t>
      </w:r>
      <w:r>
        <w:rPr>
          <w:rFonts w:ascii="Anonymous Pro for Powerline" w:hAnsi="Anonymous Pro for Powerline" w:cs="Anonymous Pro for Powerline" w:eastAsia="Anonymous Pro for Powerline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"/>
          <w:w w:val="107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:”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7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320"/>
          <w:cols w:num="2" w:equalWidth="0">
            <w:col w:w="3537" w:space="247"/>
            <w:col w:w="5796"/>
          </w:cols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49" w:lineRule="exact"/>
        <w:ind w:left="102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/>
        <w:pict>
          <v:group style="position:absolute;margin-left:71.949997pt;margin-top:-479.546997pt;width:468.1pt;height:464.2pt;mso-position-horizontal-relative:page;mso-position-vertical-relative:paragraph;z-index:-4240" coordorigin="1439,-9591" coordsize="9362,9284">
            <v:group style="position:absolute;left:1440;top:-9590;width:9360;height:2" coordorigin="1440,-9590" coordsize="9360,2">
              <v:shape style="position:absolute;left:1440;top:-9590;width:9360;height:2" coordorigin="1440,-9590" coordsize="9360,0" path="m1440,-9590l10800,-9590e" filled="f" stroked="t" strokeweight=".1pt" strokecolor="#000000">
                <v:path arrowok="t"/>
              </v:shape>
            </v:group>
            <v:group style="position:absolute;left:1440;top:-308;width:9360;height:2" coordorigin="1440,-308" coordsize="9360,2">
              <v:shape style="position:absolute;left:1440;top:-308;width:9360;height:2" coordorigin="1440,-308" coordsize="9360,0" path="m1440,-308l10800,-308e" filled="f" stroked="t" strokeweight=".1pt" strokecolor="#000000">
                <v:path arrowok="t"/>
              </v:shape>
            </v:group>
            <v:group style="position:absolute;left:1440;top:-9590;width:2;height:9282" coordorigin="1440,-9590" coordsize="2,9282">
              <v:shape style="position:absolute;left:1440;top:-9590;width:2;height:9282" coordorigin="1440,-9590" coordsize="0,9282" path="m1440,-308l1440,-9590e" filled="f" stroked="t" strokeweight=".1pt" strokecolor="#000000">
                <v:path arrowok="t"/>
              </v:shape>
            </v:group>
            <v:group style="position:absolute;left:2860;top:-9590;width:2;height:9282" coordorigin="2860,-9590" coordsize="2,9282">
              <v:shape style="position:absolute;left:2860;top:-9590;width:2;height:9282" coordorigin="2860,-9590" coordsize="0,9282" path="m2860,-308l2860,-9590e" filled="f" stroked="t" strokeweight=".1pt" strokecolor="#000000">
                <v:path arrowok="t"/>
              </v:shape>
            </v:group>
            <v:group style="position:absolute;left:5066;top:-9590;width:2;height:9282" coordorigin="5066,-9590" coordsize="2,9282">
              <v:shape style="position:absolute;left:5066;top:-9590;width:2;height:9282" coordorigin="5066,-9590" coordsize="0,9282" path="m5066,-308l5066,-9590e" filled="f" stroked="t" strokeweight=".1pt" strokecolor="#000000">
                <v:path arrowok="t"/>
              </v:shape>
            </v:group>
            <v:group style="position:absolute;left:10800;top:-9590;width:2;height:9282" coordorigin="10800,-9590" coordsize="2,9282">
              <v:shape style="position:absolute;left:10800;top:-9590;width:2;height:9282" coordorigin="10800,-9590" coordsize="0,9282" path="m10800,-308l10800,-9590e" filled="f" stroked="t" strokeweight=".1pt" strokecolor="#000000">
                <v:path arrowok="t"/>
              </v:shape>
            </v:group>
            <v:group style="position:absolute;left:5122;top:-6976;width:10;height:366" coordorigin="5122,-6976" coordsize="10,366">
              <v:shape style="position:absolute;left:5122;top:-6976;width:10;height:366" coordorigin="5122,-6976" coordsize="10,366" path="m5122,-6976l5122,-6610,5126,-6616,5132,-6620,5132,-6966,5122,-6976e" filled="t" fillcolor="#000000" stroked="f">
                <v:path arrowok="t"/>
                <v:fill/>
              </v:shape>
            </v:group>
            <v:group style="position:absolute;left:10736;top:-6976;width:10;height:366" coordorigin="10736,-6976" coordsize="10,366">
              <v:shape style="position:absolute;left:10736;top:-6976;width:10;height:366" coordorigin="10736,-6976" coordsize="10,366" path="m10746,-6976l10740,-6972,10736,-6966,10736,-6620,10746,-6610,10746,-6976e" filled="t" fillcolor="#000000" stroked="f">
                <v:path arrowok="t"/>
                <v:fill/>
              </v:shape>
            </v:group>
            <v:group style="position:absolute;left:5122;top:-6976;width:5624;height:2" coordorigin="5122,-6976" coordsize="5624,2">
              <v:shape style="position:absolute;left:5122;top:-6976;width:5624;height:2" coordorigin="5122,-6976" coordsize="5624,0" path="m5122,-6976l10746,-6976e" filled="f" stroked="t" strokeweight=".1pt" strokecolor="#000000">
                <v:path arrowok="t"/>
              </v:shape>
            </v:group>
            <v:group style="position:absolute;left:5132;top:-6620;width:5604;height:2" coordorigin="5132,-6620" coordsize="5604,2">
              <v:shape style="position:absolute;left:5132;top:-6620;width:5604;height:2" coordorigin="5132,-6620" coordsize="5604,0" path="m5132,-6620l10736,-6620e" filled="f" stroked="t" strokeweight=".1pt" strokecolor="#000000">
                <v:path arrowok="t"/>
              </v:shape>
            </v:group>
            <v:group style="position:absolute;left:5122;top:-5370;width:10;height:366" coordorigin="5122,-5370" coordsize="10,366">
              <v:shape style="position:absolute;left:5122;top:-5370;width:10;height:366" coordorigin="5122,-5370" coordsize="10,366" path="m5122,-5370l5122,-5004,5126,-5010,5132,-5014,5132,-5360,5122,-5370e" filled="t" fillcolor="#000000" stroked="f">
                <v:path arrowok="t"/>
                <v:fill/>
              </v:shape>
            </v:group>
            <v:group style="position:absolute;left:10736;top:-5370;width:10;height:366" coordorigin="10736,-5370" coordsize="10,366">
              <v:shape style="position:absolute;left:10736;top:-5370;width:10;height:366" coordorigin="10736,-5370" coordsize="10,366" path="m10746,-5370l10740,-5366,10736,-5360,10736,-5014,10746,-5004,10746,-5370e" filled="t" fillcolor="#000000" stroked="f">
                <v:path arrowok="t"/>
                <v:fill/>
              </v:shape>
            </v:group>
            <v:group style="position:absolute;left:5122;top:-5370;width:5624;height:2" coordorigin="5122,-5370" coordsize="5624,2">
              <v:shape style="position:absolute;left:5122;top:-5370;width:5624;height:2" coordorigin="5122,-5370" coordsize="5624,0" path="m5122,-5370l10746,-5370e" filled="f" stroked="t" strokeweight=".1pt" strokecolor="#000000">
                <v:path arrowok="t"/>
              </v:shape>
            </v:group>
            <v:group style="position:absolute;left:5132;top:-5014;width:5604;height:2" coordorigin="5132,-5014" coordsize="5604,2">
              <v:shape style="position:absolute;left:5132;top:-5014;width:5604;height:2" coordorigin="5132,-5014" coordsize="5604,0" path="m5132,-5014l10736,-5014e" filled="f" stroked="t" strokeweight=".1pt" strokecolor="#000000">
                <v:path arrowok="t"/>
              </v:shape>
            </v:group>
            <v:group style="position:absolute;left:5122;top:-2804;width:2;height:1518" coordorigin="5122,-2804" coordsize="2,1518">
              <v:shape style="position:absolute;left:5122;top:-2804;width:2;height:1518" coordorigin="5122,-2804" coordsize="0,1518" path="m5122,-2804l5122,-1286e" filled="f" stroked="t" strokeweight=".1pt" strokecolor="#000000">
                <v:path arrowok="t"/>
              </v:shape>
            </v:group>
            <v:group style="position:absolute;left:10736;top:-2804;width:10;height:1518" coordorigin="10736,-2804" coordsize="10,1518">
              <v:shape style="position:absolute;left:10736;top:-2804;width:10;height:1518" coordorigin="10736,-2804" coordsize="10,1518" path="m10746,-2804l10746,-2804e" filled="f" stroked="t" strokeweight=".1pt" strokecolor="#000000">
                <v:path arrowok="t"/>
              </v:shape>
            </v:group>
            <v:group style="position:absolute;left:5122;top:-2804;width:5624;height:2" coordorigin="5122,-2804" coordsize="5624,2">
              <v:shape style="position:absolute;left:5122;top:-2804;width:5624;height:2" coordorigin="5122,-2804" coordsize="5624,0" path="m5122,-2804l10746,-2804e" filled="f" stroked="t" strokeweight=".1pt" strokecolor="#000000">
                <v:path arrowok="t"/>
              </v:shape>
            </v:group>
            <v:group style="position:absolute;left:5132;top:-1296;width:5604;height:2" coordorigin="5132,-1296" coordsize="5604,2">
              <v:shape style="position:absolute;left:5132;top:-1296;width:5604;height:2" coordorigin="5132,-1296" coordsize="5604,0" path="m5132,-1296l10736,-129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7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Q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fi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8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3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25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25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1.949997pt;margin-top:32.121674pt;width:468.1pt;height:21.8pt;mso-position-horizontal-relative:page;mso-position-vertical-relative:paragraph;z-index:-4241" coordorigin="1439,642" coordsize="9362,436">
            <v:group style="position:absolute;left:1440;top:643;width:1420;height:432" coordorigin="1440,643" coordsize="1420,432">
              <v:shape style="position:absolute;left:1440;top:643;width:1420;height:432" coordorigin="1440,643" coordsize="1420,432" path="m1440,1075l2860,1075,2860,643,1440,643,1440,1075e" filled="t" fillcolor="#CCCCCC" stroked="f">
                <v:path arrowok="t"/>
                <v:fill/>
              </v:shape>
            </v:group>
            <v:group style="position:absolute;left:2860;top:643;width:2206;height:432" coordorigin="2860,643" coordsize="2206,432">
              <v:shape style="position:absolute;left:2860;top:643;width:2206;height:432" coordorigin="2860,643" coordsize="2206,432" path="m2860,1075l5066,1075,5066,643,2860,643,2860,1075e" filled="t" fillcolor="#CCCCCC" stroked="f">
                <v:path arrowok="t"/>
                <v:fill/>
              </v:shape>
            </v:group>
            <v:group style="position:absolute;left:5066;top:643;width:5734;height:432" coordorigin="5066,643" coordsize="5734,432">
              <v:shape style="position:absolute;left:5066;top:643;width:5734;height:432" coordorigin="5066,643" coordsize="5734,432" path="m5066,1075l10800,1075,10800,643,5066,643,5066,1075e" filled="t" fillcolor="#CCCCCC" stroked="f">
                <v:path arrowok="t"/>
                <v:fill/>
              </v:shape>
            </v:group>
            <v:group style="position:absolute;left:1440;top:645;width:9360;height:2" coordorigin="1440,645" coordsize="9360,2">
              <v:shape style="position:absolute;left:1440;top:645;width:9360;height:2" coordorigin="1440,645" coordsize="9360,0" path="m1440,645l10800,645e" filled="f" stroked="t" strokeweight=".1pt" strokecolor="#000000">
                <v:path arrowok="t"/>
              </v:shape>
            </v:group>
            <v:group style="position:absolute;left:1440;top:1077;width:9360;height:2" coordorigin="1440,1077" coordsize="9360,2">
              <v:shape style="position:absolute;left:1440;top:1077;width:9360;height:2" coordorigin="1440,1077" coordsize="9360,0" path="m1440,1077l10800,1077e" filled="f" stroked="t" strokeweight=".1pt" strokecolor="#000000">
                <v:path arrowok="t"/>
              </v:shape>
            </v:group>
            <v:group style="position:absolute;left:1440;top:645;width:2;height:432" coordorigin="1440,645" coordsize="2,432">
              <v:shape style="position:absolute;left:1440;top:645;width:2;height:432" coordorigin="1440,645" coordsize="0,432" path="m1440,1077l1440,645e" filled="f" stroked="t" strokeweight=".1pt" strokecolor="#000000">
                <v:path arrowok="t"/>
              </v:shape>
            </v:group>
            <v:group style="position:absolute;left:2860;top:645;width:2;height:432" coordorigin="2860,645" coordsize="2,432">
              <v:shape style="position:absolute;left:2860;top:645;width:2;height:432" coordorigin="2860,645" coordsize="0,432" path="m2860,1077l2860,645e" filled="f" stroked="t" strokeweight=".1pt" strokecolor="#000000">
                <v:path arrowok="t"/>
              </v:shape>
            </v:group>
            <v:group style="position:absolute;left:5066;top:645;width:2;height:432" coordorigin="5066,645" coordsize="2,432">
              <v:shape style="position:absolute;left:5066;top:645;width:2;height:432" coordorigin="5066,645" coordsize="0,432" path="m5066,1077l5066,645e" filled="f" stroked="t" strokeweight=".1pt" strokecolor="#000000">
                <v:path arrowok="t"/>
              </v:shape>
            </v:group>
            <v:group style="position:absolute;left:10800;top:645;width:2;height:432" coordorigin="10800,645" coordsize="2,432">
              <v:shape style="position:absolute;left:10800;top:645;width:2;height:432" coordorigin="10800,645" coordsize="0,432" path="m10800,1077l10800,645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:"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58" w:right="-20"/>
        <w:jc w:val="left"/>
        <w:tabs>
          <w:tab w:pos="1560" w:val="left"/>
          <w:tab w:pos="378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71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32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75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83"/>
              </w:rPr>
              <w:t>!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22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139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</w:rPr>
              <w:t>#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6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75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</w:rPr>
              <w:t>&amp;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w w:val="10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0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107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7"/>
              </w:rPr>
              <w:t>+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6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7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331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7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9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ega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y,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ays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39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2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19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20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=0,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&gt;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0.</w:t>
            </w:r>
          </w:p>
        </w:tc>
      </w:tr>
      <w:tr>
        <w:trPr>
          <w:trHeight w:val="299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7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7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20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2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y,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84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0" w:lineRule="exact"/>
              <w:ind w:left="57" w:right="2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7"/>
              </w:rPr>
              <w:t>/TI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256.049988pt;margin-top:468.049988pt;width:281.3pt;height:18.4pt;mso-position-horizontal-relative:page;mso-position-vertical-relative:page;z-index:-4239" coordorigin="5121,9361" coordsize="5626,368">
            <v:group style="position:absolute;left:5122;top:9362;width:10;height:366" coordorigin="5122,9362" coordsize="10,366">
              <v:shape style="position:absolute;left:5122;top:9362;width:10;height:366" coordorigin="5122,9362" coordsize="10,366" path="m5122,9362l5122,9728,5126,9722,5132,9718,5132,9372,5122,9362e" filled="t" fillcolor="#000000" stroked="f">
                <v:path arrowok="t"/>
                <v:fill/>
              </v:shape>
            </v:group>
            <v:group style="position:absolute;left:10736;top:9362;width:10;height:366" coordorigin="10736,9362" coordsize="10,366">
              <v:shape style="position:absolute;left:10736;top:9362;width:10;height:366" coordorigin="10736,9362" coordsize="10,366" path="m10746,9362l10740,9366,10736,9372,10736,9718,10746,9728,10746,9362e" filled="t" fillcolor="#000000" stroked="f">
                <v:path arrowok="t"/>
                <v:fill/>
              </v:shape>
            </v:group>
            <v:group style="position:absolute;left:5122;top:9362;width:5624;height:2" coordorigin="5122,9362" coordsize="5624,2">
              <v:shape style="position:absolute;left:5122;top:9362;width:5624;height:2" coordorigin="5122,9362" coordsize="5624,0" path="m5122,9362l10746,9362e" filled="f" stroked="t" strokeweight=".1pt" strokecolor="#000000">
                <v:path arrowok="t"/>
              </v:shape>
            </v:group>
            <v:group style="position:absolute;left:5132;top:9718;width:5604;height:2" coordorigin="5132,9718" coordsize="5604,2">
              <v:shape style="position:absolute;left:5132;top:9718;width:5604;height:2" coordorigin="5132,9718" coordsize="5604,0" path="m5132,9718l10736,971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107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;N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4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1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</w:p>
          <w:p>
            <w:pPr>
              <w:spacing w:before="0" w:after="0" w:line="317" w:lineRule="exact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299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7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7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1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84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84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84"/>
              </w:rPr>
              <w:t>j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678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3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28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een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4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ki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ki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ki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ay.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WO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5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yp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ki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0" w:lineRule="exact"/>
              <w:ind w:left="57" w:right="2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6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7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17" w:lineRule="exact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ke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"";S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7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7"/>
              </w:rPr>
              <w:t>;T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TIT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</w:p>
          <w:p>
            <w:pPr>
              <w:spacing w:before="0" w:after="0" w:line="320" w:lineRule="exact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21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TIT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ead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;T.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267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;Wn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4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2"/>
              </w:rPr>
              <w:t>;W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ays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ays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7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­</w:t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256.049988pt;margin-top:468.049988pt;width:281.3pt;height:32.8pt;mso-position-horizontal-relative:page;mso-position-vertical-relative:page;z-index:-4238" coordorigin="5121,9361" coordsize="5626,656">
            <v:group style="position:absolute;left:10736;top:9362;width:10;height:654" coordorigin="10736,9362" coordsize="10,654">
              <v:shape style="position:absolute;left:10736;top:9362;width:10;height:654" coordorigin="10736,9362" coordsize="10,654" path="m10746,9362l10746,9362e" filled="f" stroked="t" strokeweight=".1pt" strokecolor="#000000">
                <v:path arrowok="t"/>
              </v:shape>
            </v:group>
            <v:group style="position:absolute;left:5122;top:9362;width:5624;height:2" coordorigin="5122,9362" coordsize="5624,2">
              <v:shape style="position:absolute;left:5122;top:9362;width:5624;height:2" coordorigin="5122,9362" coordsize="5624,0" path="m5122,9362l10746,9362e" filled="f" stroked="t" strokeweight=".1pt" strokecolor="#000000">
                <v:path arrowok="t"/>
              </v:shape>
            </v:group>
            <v:group style="position:absolute;left:5132;top:10006;width:5604;height:2" coordorigin="5132,10006" coordsize="5604,2">
              <v:shape style="position:absolute;left:5132;top:10006;width:5604;height:2" coordorigin="5132,10006" coordsize="5604,0" path="m5132,10006l10736,1000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139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55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3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235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1"/>
              </w:rPr>
              <w:t>;X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2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­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0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5846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5"/>
              </w:rPr>
              <w:t>;"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3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3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74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ze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3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le,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1"/>
              </w:rPr>
              <w:t>e: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88" w:lineRule="auto"/>
              <w:ind w:left="95" w:right="253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DOB;"Date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of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39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Birth"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DOB;"Date_of_Birth"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4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320" w:lineRule="exact"/>
              <w:ind w:left="57" w:right="18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9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7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14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6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;""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9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2030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6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6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1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1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5" w:right="5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19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age.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7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age.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ega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9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/>
        <w:pict>
          <v:group style="position:absolute;margin-left:256.049988pt;margin-top:238.550003pt;width:281.3pt;height:32.8pt;mso-position-horizontal-relative:page;mso-position-vertical-relative:page;z-index:-4237" coordorigin="5121,4771" coordsize="5626,656">
            <v:group style="position:absolute;left:10736;top:4772;width:10;height:654" coordorigin="10736,4772" coordsize="10,654">
              <v:shape style="position:absolute;left:10736;top:4772;width:10;height:654" coordorigin="10736,4772" coordsize="10,654" path="m10746,4772l10746,4772e" filled="f" stroked="t" strokeweight=".1pt" strokecolor="#000000">
                <v:path arrowok="t"/>
              </v:shape>
            </v:group>
            <v:group style="position:absolute;left:5122;top:4772;width:5624;height:2" coordorigin="5122,4772" coordsize="5624,2">
              <v:shape style="position:absolute;left:5122;top:4772;width:5624;height:2" coordorigin="5122,4772" coordsize="5624,0" path="m5122,4772l10746,4772e" filled="f" stroked="t" strokeweight=".1pt" strokecolor="#000000">
                <v:path arrowok="t"/>
              </v:shape>
            </v:group>
            <v:group style="position:absolute;left:5132;top:5416;width:5604;height:2" coordorigin="5132,5416" coordsize="5604,2">
              <v:shape style="position:absolute;left:5132;top:5416;width:5604;height:2" coordorigin="5132,5416" coordsize="5604,0" path="m5132,5416l10736,541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6.049988pt;margin-top:317.25pt;width:281.3pt;height:32.8pt;mso-position-horizontal-relative:page;mso-position-vertical-relative:page;z-index:-4236" coordorigin="5121,6345" coordsize="5626,656">
            <v:group style="position:absolute;left:10736;top:6346;width:10;height:654" coordorigin="10736,6346" coordsize="10,654">
              <v:shape style="position:absolute;left:10736;top:6346;width:10;height:654" coordorigin="10736,6346" coordsize="10,654" path="m10746,6346l10746,6346e" filled="f" stroked="t" strokeweight=".1pt" strokecolor="#000000">
                <v:path arrowok="t"/>
              </v:shape>
            </v:group>
            <v:group style="position:absolute;left:5122;top:6346;width:5624;height:2" coordorigin="5122,6346" coordsize="5624,2">
              <v:shape style="position:absolute;left:5122;top:6346;width:5624;height:2" coordorigin="5122,6346" coordsize="5624,0" path="m5122,6346l10746,6346e" filled="f" stroked="t" strokeweight=".1pt" strokecolor="#000000">
                <v:path arrowok="t"/>
              </v:shape>
            </v:group>
            <v:group style="position:absolute;left:5132;top:6990;width:5604;height:2" coordorigin="5132,6990" coordsize="5604,2">
              <v:shape style="position:absolute;left:5132;top:6990;width:5604;height:2" coordorigin="5132,6990" coordsize="5604,0" path="m5132,6990l10736,69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32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/>
            <w:rPr/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age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  <w:tr>
        <w:trPr>
          <w:trHeight w:val="5498" w:hRule="exact"/>
        </w:trPr>
        <w:tc>
          <w:tcPr>
            <w:tcW w:w="142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20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47" w:after="0" w:line="240" w:lineRule="auto"/>
              <w:ind w:left="5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73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3" w:after="0" w:line="320" w:lineRule="exact"/>
              <w:ind w:left="57" w:right="26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:”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5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q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4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4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9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9"/>
              </w:rPr>
              <w:t>le,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egi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y'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2"/>
              </w:rPr>
              <w:t>ay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ap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1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4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4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2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5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0"/>
              </w:rPr>
              <w:t>: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88" w:lineRule="auto"/>
              <w:ind w:left="95" w:right="397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FIRST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"Patient's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name:"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NAME;""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8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</w:p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88" w:lineRule="auto"/>
              <w:ind w:left="95" w:right="397"/>
              <w:jc w:val="left"/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</w:rPr>
            </w:pPr>
            <w:rPr/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FIRST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"Patient's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13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name:"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THEN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65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PRINT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78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  <w:b/>
                <w:bCs/>
              </w:rPr>
              <w:t>FIELD: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91"/>
                <w:w w:val="100"/>
                <w:b/>
                <w:bCs/>
              </w:rPr>
              <w:t> 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10"/>
                <w:b/>
                <w:bCs/>
              </w:rPr>
              <w:t>NAME;X</w:t>
            </w:r>
            <w:r>
              <w:rPr>
                <w:rFonts w:ascii="Anonymous Pro for Powerline" w:hAnsi="Anonymous Pro for Powerline" w:cs="Anonymous Pro for Powerline" w:eastAsia="Anonymous Pro for Powerline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4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320" w:lineRule="exact"/>
              <w:ind w:left="57" w:right="-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3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er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20"/>
              </w:rPr>
              <w:t>u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18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ed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5"/>
              </w:rPr>
              <w:t>x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13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13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20"/>
              </w:rPr>
              <w:t>p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5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8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8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3" w:lineRule="exact"/>
        <w:ind w:left="102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</w:rPr>
        <w:t>Gl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28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28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5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ry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72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.01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25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#1.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59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ayed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320" w:lineRule="exact"/>
        <w:ind w:left="266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7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81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7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04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c,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zed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320" w:lineRule="exact"/>
        <w:ind w:left="2662" w:right="16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headerReference w:type="odd" r:id="rId33"/>
          <w:headerReference w:type="even" r:id="rId34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2662" w:right="17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47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78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         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2662" w:right="69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2662" w:right="8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849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y”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3445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       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6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7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4" w:after="0" w:line="640" w:lineRule="exact"/>
        <w:ind w:left="102" w:right="42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        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                           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                        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53" w:lineRule="exact"/>
        <w:ind w:left="266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  <w:position w:val="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position w:val="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  <w:position w:val="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  <w:position w:val="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  <w:position w:val="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position w:val="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position w:val="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position w:val="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  <w:position w:val="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  <w:position w:val="0"/>
        </w:rPr>
      </w:r>
    </w:p>
    <w:p>
      <w:pPr>
        <w:spacing w:before="0" w:after="0" w:line="640" w:lineRule="atLeast"/>
        <w:ind w:left="102" w:right="243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7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0" w:lineRule="exact"/>
        <w:ind w:left="2662" w:right="10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2662" w:right="318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599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6" w:after="0" w:line="240" w:lineRule="auto"/>
        <w:ind w:left="102" w:right="-8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10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2" w:after="0" w:line="320" w:lineRule="exact"/>
        <w:ind w:right="605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320"/>
          <w:cols w:num="2" w:equalWidth="0">
            <w:col w:w="1842" w:space="810"/>
            <w:col w:w="6928"/>
          </w:cols>
        </w:sectPr>
      </w:pPr>
      <w:rPr/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320" w:lineRule="exact"/>
        <w:ind w:left="2662" w:right="31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kage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64" w:after="0" w:line="640" w:lineRule="exact"/>
        <w:ind w:left="102" w:right="64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8"/>
          <w:szCs w:val="28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53" w:lineRule="exact"/>
        <w:ind w:left="266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position w:val="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position w:val="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position w:val="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position w:val="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  <w:position w:val="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  <w:position w:val="1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position w:val="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  <w:position w:val="1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  <w:position w:val="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440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8"/>
          <w:szCs w:val="28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za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599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ks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19" w:firstLine="-256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                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ages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TA.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68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32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2662" w:right="35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27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ym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10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7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98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600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67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“p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”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71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85" w:firstLine="-256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ays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08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266" w:firstLine="-256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2662" w:right="390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7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y.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433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1"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83"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60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ga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03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“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.”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41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336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212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g.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7" w:lineRule="auto"/>
        <w:ind w:left="102" w:right="4041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68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320" w:lineRule="exact"/>
        <w:ind w:left="2662" w:right="395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le.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63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gh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yi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ue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fa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0" w:lineRule="exact"/>
        <w:ind w:left="266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2662" w:right="109" w:firstLine="-2560"/>
        <w:jc w:val="left"/>
        <w:tabs>
          <w:tab w:pos="266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Up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^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3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e.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09" w:footer="1491" w:top="1740" w:bottom="1680" w:left="1340" w:right="1320"/>
          <w:pgSz w:w="12240" w:h="15840"/>
        </w:sectPr>
      </w:pPr>
      <w:rPr/>
    </w:p>
    <w:p>
      <w:pPr>
        <w:spacing w:before="72" w:after="0" w:line="240" w:lineRule="auto"/>
        <w:ind w:left="102" w:right="-20"/>
        <w:jc w:val="left"/>
        <w:tabs>
          <w:tab w:pos="4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99"/>
          <w:pgMar w:header="1509" w:footer="1491" w:top="1400" w:bottom="1680" w:left="1340" w:right="1320"/>
          <w:headerReference w:type="odd" r:id="rId35"/>
          <w:footerReference w:type="odd" r:id="rId36"/>
          <w:pgSz w:w="12240" w:h="15840"/>
        </w:sectPr>
      </w:pPr>
      <w:rPr/>
    </w:p>
    <w:p>
      <w:pPr>
        <w:spacing w:before="0" w:after="0" w:line="533" w:lineRule="exact"/>
        <w:ind w:left="102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-1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25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x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20" w:lineRule="exact"/>
        <w:ind w:left="54" w:right="-20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5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30,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9,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9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6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7,</w:t>
      </w:r>
      <w:r>
        <w:rPr>
          <w:rFonts w:ascii="Times New Roman" w:hAnsi="Times New Roman" w:cs="Times New Roman" w:eastAsia="Times New Roman"/>
          <w:sz w:val="28"/>
          <w:szCs w:val="28"/>
          <w:spacing w:val="-25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8"/>
          <w:szCs w:val="2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5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UI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gs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84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64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16,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0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45,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15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e...w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17,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21</w:t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exact"/>
        <w:ind w:left="-48" w:right="98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58,</w:t>
      </w:r>
      <w:r>
        <w:rPr>
          <w:rFonts w:ascii="Times New Roman" w:hAnsi="Times New Roman" w:cs="Times New Roman" w:eastAsia="Times New Roman"/>
          <w:sz w:val="28"/>
          <w:szCs w:val="28"/>
          <w:spacing w:val="24"/>
          <w:w w:val="10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59,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3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4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7,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16,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7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7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11,</w:t>
      </w:r>
      <w:r>
        <w:rPr>
          <w:rFonts w:ascii="Times New Roman" w:hAnsi="Times New Roman" w:cs="Times New Roman" w:eastAsia="Times New Roman"/>
          <w:sz w:val="28"/>
          <w:szCs w:val="2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49,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82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el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33,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2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</w:rPr>
        <w:t>35,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4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4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ed</w:t>
      </w:r>
      <w:r>
        <w:rPr>
          <w:rFonts w:ascii="Times New Roman" w:hAnsi="Times New Roman" w:cs="Times New Roman" w:eastAsia="Times New Roman"/>
          <w:sz w:val="28"/>
          <w:szCs w:val="28"/>
          <w:spacing w:val="-28"/>
          <w:w w:val="114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4"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4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3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3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3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3"/>
        </w:rPr>
        <w:t>2,</w:t>
      </w:r>
      <w:r>
        <w:rPr>
          <w:rFonts w:ascii="Times New Roman" w:hAnsi="Times New Roman" w:cs="Times New Roman" w:eastAsia="Times New Roman"/>
          <w:sz w:val="28"/>
          <w:szCs w:val="28"/>
          <w:spacing w:val="31"/>
          <w:w w:val="10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6"/>
        </w:rPr>
        <w:t>ap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2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29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40,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63,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5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6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36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7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7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5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7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.11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­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2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2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5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8"/>
          <w:szCs w:val="28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22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7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1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12</w:t>
      </w:r>
    </w:p>
    <w:p>
      <w:pPr>
        <w:spacing w:before="0" w:after="0" w:line="317" w:lineRule="exact"/>
        <w:ind w:left="-62" w:right="98"/>
        <w:jc w:val="righ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&lt;F1&gt;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0"/>
        </w:rPr>
        <w:t>ke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1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......................................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13</w:t>
      </w:r>
    </w:p>
    <w:sectPr>
      <w:type w:val="continuous"/>
      <w:pgSz w:w="12240" w:h="15840"/>
      <w:pgMar w:top="1480" w:bottom="280" w:left="1340" w:right="1320"/>
      <w:cols w:num="2" w:equalWidth="0">
        <w:col w:w="4623" w:space="319"/>
        <w:col w:w="46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Anonymous Pro for Powerline">
    <w:altName w:val="Anonymous Pro for Powerline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461426pt;width:70.676003pt;height:14pt;mso-position-horizontal-relative:page;mso-position-vertical-relative:page;z-index:-4362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Jan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099976pt;margin-top:706.461426pt;width:16.000001pt;height:14pt;mso-position-horizontal-relative:page;mso-position-vertical-relative:page;z-index:-4361" type="#_x0000_t202" filled="f" stroked="f">
          <v:textbox inset="0,0,0,0">
            <w:txbxContent>
              <w:p>
                <w:pPr>
                  <w:spacing w:before="0" w:after="0" w:line="25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99998pt;margin-top:706.461426pt;width:16.000001pt;height:14pt;mso-position-horizontal-relative:page;mso-position-vertical-relative:page;z-index:-4360" type="#_x0000_t202" filled="f" stroked="f">
          <v:textbox inset="0,0,0,0">
            <w:txbxContent>
              <w:p>
                <w:pPr>
                  <w:spacing w:before="0" w:after="0" w:line="25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5pt;margin-top:706.461426pt;width:70.568003pt;height:14pt;mso-position-horizontal-relative:page;mso-position-vertical-relative:page;z-index:-4359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Jan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461426pt;width:70.676003pt;height:14pt;mso-position-horizontal-relative:page;mso-position-vertical-relative:page;z-index:-4346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Jan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099976pt;margin-top:706.461426pt;width:16.000001pt;height:14pt;mso-position-horizontal-relative:page;mso-position-vertical-relative:page;z-index:-4345" type="#_x0000_t202" filled="f" stroked="f">
          <v:textbox inset="0,0,0,0">
            <w:txbxContent>
              <w:p>
                <w:pPr>
                  <w:spacing w:before="0" w:after="0" w:line="25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99998pt;margin-top:706.461426pt;width:16.000001pt;height:14pt;mso-position-horizontal-relative:page;mso-position-vertical-relative:page;z-index:-4344" type="#_x0000_t202" filled="f" stroked="f">
          <v:textbox inset="0,0,0,0">
            <w:txbxContent>
              <w:p>
                <w:pPr>
                  <w:spacing w:before="0" w:after="0" w:line="25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5pt;margin-top:706.461426pt;width:70.568003pt;height:14pt;mso-position-horizontal-relative:page;mso-position-vertical-relative:page;z-index:-4343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Jan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461426pt;width:70.676003pt;height:14pt;mso-position-horizontal-relative:page;mso-position-vertical-relative:page;z-index:-4334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Jan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2015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099976pt;margin-top:706.461426pt;width:16.000001pt;height:14pt;mso-position-horizontal-relative:page;mso-position-vertical-relative:page;z-index:-4333" type="#_x0000_t202" filled="f" stroked="f">
          <v:textbox inset="0,0,0,0">
            <w:txbxContent>
              <w:p>
                <w:pPr>
                  <w:spacing w:before="0" w:after="0" w:line="25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99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63.236003pt;height:14pt;mso-position-horizontal-relative:page;mso-position-vertical-relative:page;z-index:-4366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nt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4"/>
                  </w:rPr>
                  <w:t>at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7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7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100006pt;margin-top:74.461441pt;width:225.848011pt;height:14pt;mso-position-horizontal-relative:page;mso-position-vertical-relative:page;z-index:-4365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il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25.872011pt;height:14pt;mso-position-horizontal-relative:page;mso-position-vertical-relative:page;z-index:-4340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.399994pt;margin-top:74.461441pt;width:203.54001pt;height:14pt;mso-position-horizontal-relative:page;mso-position-vertical-relative:page;z-index:-4339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pp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ix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Q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2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alifi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48.728002pt;height:14pt;mso-position-horizontal-relative:page;mso-position-vertical-relative:page;z-index:-4338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5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5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ssa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100006pt;margin-top:74.461441pt;width:225.848011pt;height:14pt;mso-position-horizontal-relative:page;mso-position-vertical-relative:page;z-index:-4337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il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25.872011pt;height:14pt;mso-position-horizontal-relative:page;mso-position-vertical-relative:page;z-index:-4336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2.299988pt;margin-top:74.461441pt;width:48.728002pt;height:14pt;mso-position-horizontal-relative:page;mso-position-vertical-relative:page;z-index:-4335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5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5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ssa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1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25.872011pt;height:14pt;mso-position-horizontal-relative:page;mso-position-vertical-relative:page;z-index:-4364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7.899994pt;margin-top:74.461441pt;width:63.140003pt;height:14pt;mso-position-horizontal-relative:page;mso-position-vertical-relative:page;z-index:-4363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nt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4"/>
                  </w:rPr>
                  <w:t>at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7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7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93.440004pt;height:14pt;mso-position-horizontal-relative:page;mso-position-vertical-relative:page;z-index:-4358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1: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nd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7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100006pt;margin-top:74.461441pt;width:225.848011pt;height:14pt;mso-position-horizontal-relative:page;mso-position-vertical-relative:page;z-index:-4357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il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25.872011pt;height:14pt;mso-position-horizontal-relative:page;mso-position-vertical-relative:page;z-index:-4356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7.600006pt;margin-top:74.461441pt;width:93.440004pt;height:14pt;mso-position-horizontal-relative:page;mso-position-vertical-relative:page;z-index:-4355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1: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nd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7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104.048005pt;height:14pt;mso-position-horizontal-relative:page;mso-position-vertical-relative:page;z-index:-4354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­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7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100006pt;margin-top:74.461441pt;width:225.848011pt;height:14pt;mso-position-horizontal-relative:page;mso-position-vertical-relative:page;z-index:-4353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il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25.872011pt;height:14pt;mso-position-horizontal-relative:page;mso-position-vertical-relative:page;z-index:-4352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7pt;margin-top:74.461441pt;width:104.036005pt;height:14pt;mso-position-horizontal-relative:page;mso-position-vertical-relative:page;z-index:-4351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5"/>
                  </w:rPr>
                  <w:t>­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5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104.048005pt;height:14pt;mso-position-horizontal-relative:page;mso-position-vertical-relative:page;z-index:-4350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</w:rPr>
                  <w:t>­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7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100006pt;margin-top:74.461441pt;width:225.848011pt;height:14pt;mso-position-horizontal-relative:page;mso-position-vertical-relative:page;z-index:-4349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il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25.872011pt;height:14pt;mso-position-horizontal-relative:page;mso-position-vertical-relative:page;z-index:-4348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7pt;margin-top:74.461441pt;width:104.036005pt;height:14pt;mso-position-horizontal-relative:page;mso-position-vertical-relative:page;z-index:-4347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5"/>
                  </w:rPr>
                  <w:t>­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5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461441pt;width:203.51601pt;height:14pt;mso-position-horizontal-relative:page;mso-position-vertical-relative:page;z-index:-4342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2"/>
                  </w:rPr>
                  <w:t>ix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nd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8"/>
                  </w:rPr>
                  <w:t>Q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2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6"/>
                  </w:rPr>
                  <w:t>alifi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8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100006pt;margin-top:74.461441pt;width:225.848011pt;height:14pt;mso-position-horizontal-relative:page;mso-position-vertical-relative:page;z-index:-4341" type="#_x0000_t202" filled="f" stroked="f">
          <v:textbox inset="0,0,0,0">
            <w:txbxContent>
              <w:p>
                <w:pPr>
                  <w:spacing w:before="0" w:after="0" w:line="259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il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man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tt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ing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1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6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16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9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hyperlink" Target="http://creativecommons.org/licenses/by-sa/3.0/" TargetMode="External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yperlink" Target="http://www.osehra.org/" TargetMode="External"/><Relationship Id="rId20" Type="http://schemas.openxmlformats.org/officeDocument/2006/relationships/hyperlink" Target="http://www.vistaexpertise.net/" TargetMode="External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image" Target="media/image10.jpg"/><Relationship Id="rId24" Type="http://schemas.openxmlformats.org/officeDocument/2006/relationships/header" Target="header5.xml"/><Relationship Id="rId25" Type="http://schemas.openxmlformats.org/officeDocument/2006/relationships/header" Target="header6.xml"/><Relationship Id="rId26" Type="http://schemas.openxmlformats.org/officeDocument/2006/relationships/header" Target="header7.xml"/><Relationship Id="rId27" Type="http://schemas.openxmlformats.org/officeDocument/2006/relationships/header" Target="header8.xml"/><Relationship Id="rId28" Type="http://schemas.openxmlformats.org/officeDocument/2006/relationships/image" Target="media/image11.jpg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header" Target="header9.xml"/><Relationship Id="rId32" Type="http://schemas.openxmlformats.org/officeDocument/2006/relationships/header" Target="header10.xm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header" Target="header13.xml"/><Relationship Id="rId36" Type="http://schemas.openxmlformats.org/officeDocument/2006/relationships/footer" Target="foot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OSEHRA Document</dc:title>
  <dcterms:created xsi:type="dcterms:W3CDTF">2023-01-16T22:58:30Z</dcterms:created>
  <dcterms:modified xsi:type="dcterms:W3CDTF">2023-01-16T22:58:30Z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2015-05-27T00:00:00Z</vt:filetime>
  </property>
  <property fmtid="{D5CDD505-2E9C-101B-9397-08002B2CF9AE}" pid="3" name="LastSaved">
    <vt:filetime>2023-01-17T00:00:00Z</vt:filetime>
  </property>
</Properties>
</file>