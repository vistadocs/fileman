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531" w:lineRule="exact"/>
        <w:ind w:left="118" w:right="34"/>
        <w:jc w:val="center"/>
        <w:tabs>
          <w:tab w:pos="2340" w:val="left"/>
          <w:tab w:pos="4400" w:val="left"/>
          <w:tab w:pos="6640" w:val="left"/>
          <w:tab w:pos="8820" w:val="left"/>
        </w:tabs>
        <w:rPr>
          <w:rFonts w:ascii="Arial" w:hAnsi="Arial" w:cs="Arial" w:eastAsia="Arial"/>
          <w:sz w:val="48"/>
          <w:szCs w:val="48"/>
        </w:rPr>
      </w:pPr>
      <w:rPr/>
      <w:r>
        <w:rPr/>
        <w:pict>
          <v:group style="position:absolute;margin-left:70.75pt;margin-top:126.63047pt;width:470.5pt;height:194.5pt;mso-position-horizontal-relative:page;mso-position-vertical-relative:paragraph;z-index:-742" coordorigin="1415,2533" coordsize="9410,3890">
            <v:group style="position:absolute;left:1440;top:2558;width:9360;height:1360" coordorigin="1440,2558" coordsize="9360,1360">
              <v:shape style="position:absolute;left:1440;top:2558;width:9360;height:1360" coordorigin="1440,2558" coordsize="9360,1360" path="m1440,3918l10800,3918,10800,2558,1440,2558,1440,3918e" filled="t" fillcolor="#E5E5E5" stroked="f">
                <v:path arrowok="t"/>
                <v:fill/>
              </v:shape>
            </v:group>
            <v:group style="position:absolute;left:1440;top:3918;width:9360;height:880" coordorigin="1440,3918" coordsize="9360,880">
              <v:shape style="position:absolute;left:1440;top:3918;width:9360;height:880" coordorigin="1440,3918" coordsize="9360,880" path="m1440,4798l10800,4798,10800,3918,1440,3918,1440,4798e" filled="t" fillcolor="#E5E5E5" stroked="f">
                <v:path arrowok="t"/>
                <v:fill/>
              </v:shape>
            </v:group>
            <v:group style="position:absolute;left:1440;top:4798;width:9360;height:1600" coordorigin="1440,4798" coordsize="9360,1600">
              <v:shape style="position:absolute;left:1440;top:4798;width:9360;height:1600" coordorigin="1440,4798" coordsize="9360,1600" path="m1440,6398l10800,6398,10800,4798,1440,4798,1440,6398e" filled="t" fillcolor="#E5E5E5" stroked="f">
                <v:path arrowok="t"/>
                <v:fill/>
              </v:shape>
            </v:group>
            <v:group style="position:absolute;left:1464;top:2558;width:2;height:3840" coordorigin="1464,2558" coordsize="2,3840">
              <v:shape style="position:absolute;left:1464;top:2558;width:2;height:3840" coordorigin="1464,2558" coordsize="0,3840" path="m1464,2558l1464,6398e" filled="f" stroked="t" strokeweight="2.5pt" strokecolor="#000000">
                <v:path arrowok="t"/>
              </v:shape>
            </v:group>
            <v:group style="position:absolute;left:1545;top:2654;width:2;height:3648" coordorigin="1545,2654" coordsize="2,3648">
              <v:shape style="position:absolute;left:1545;top:2654;width:2;height:3648" coordorigin="1545,2654" coordsize="0,3648" path="m1545,2654l1545,6302e" filled="f" stroked="t" strokeweight="1.0pt" strokecolor="#000000">
                <v:path arrowok="t"/>
              </v:shape>
            </v:group>
            <v:group style="position:absolute;left:10776;top:2558;width:2;height:3840" coordorigin="10776,2558" coordsize="2,3840">
              <v:shape style="position:absolute;left:10776;top:2558;width:2;height:3840" coordorigin="10776,2558" coordsize="0,3840" path="m10776,2558l10776,6398e" filled="f" stroked="t" strokeweight="2.5pt" strokecolor="#000000">
                <v:path arrowok="t"/>
              </v:shape>
            </v:group>
            <v:group style="position:absolute;left:10695;top:2654;width:2;height:3648" coordorigin="10695,2654" coordsize="2,3648">
              <v:shape style="position:absolute;left:10695;top:2654;width:2;height:3648" coordorigin="10695,2654" coordsize="0,3648" path="m10695,2654l10695,6302e" filled="f" stroked="t" strokeweight="1.0pt" strokecolor="#000000">
                <v:path arrowok="t"/>
              </v:shape>
            </v:group>
            <v:group style="position:absolute;left:1440;top:2582;width:9360;height:2" coordorigin="1440,2582" coordsize="9360,2">
              <v:shape style="position:absolute;left:1440;top:2582;width:9360;height:2" coordorigin="1440,2582" coordsize="9360,0" path="m1440,2582l10800,2582e" filled="f" stroked="t" strokeweight="2.5pt" strokecolor="#000000">
                <v:path arrowok="t"/>
              </v:shape>
            </v:group>
            <v:group style="position:absolute;left:1536;top:2663;width:9168;height:2" coordorigin="1536,2663" coordsize="9168,2">
              <v:shape style="position:absolute;left:1536;top:2663;width:9168;height:2" coordorigin="1536,2663" coordsize="9168,0" path="m1536,2663l10704,2663e" filled="f" stroked="t" strokeweight="1.0pt" strokecolor="#000000">
                <v:path arrowok="t"/>
              </v:shape>
            </v:group>
            <v:group style="position:absolute;left:1440;top:6374;width:9360;height:2" coordorigin="1440,6374" coordsize="9360,2">
              <v:shape style="position:absolute;left:1440;top:6374;width:9360;height:2" coordorigin="1440,6374" coordsize="9360,0" path="m1440,6374l10800,6374e" filled="f" stroked="t" strokeweight="2.5pt" strokecolor="#000000">
                <v:path arrowok="t"/>
              </v:shape>
            </v:group>
            <v:group style="position:absolute;left:1536;top:6293;width:9168;height:2" coordorigin="1536,6293" coordsize="9168,2">
              <v:shape style="position:absolute;left:1536;top:6293;width:9168;height:2" coordorigin="1536,6293" coordsize="9168,0" path="m1536,6293l10704,6293e" filled="f" stroked="t" strokeweight="1.0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V</w:t>
        <w:tab/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I</w:t>
        <w:tab/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S</w:t>
        <w:tab/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T</w:t>
        <w:tab/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48"/>
          <w:szCs w:val="4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80" w:right="1692"/>
        <w:jc w:val="center"/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MSC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48"/>
          <w:szCs w:val="48"/>
          <w:spacing w:val="-2"/>
          <w:w w:val="100"/>
          <w:b/>
          <w:bCs/>
        </w:rPr>
        <w:t>F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ile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48"/>
          <w:szCs w:val="48"/>
          <w:spacing w:val="-2"/>
          <w:w w:val="100"/>
          <w:b/>
          <w:bCs/>
        </w:rPr>
        <w:t>M</w:t>
      </w:r>
      <w:r>
        <w:rPr>
          <w:rFonts w:ascii="Arial" w:hAnsi="Arial" w:cs="Arial" w:eastAsia="Arial"/>
          <w:sz w:val="48"/>
          <w:szCs w:val="4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nag</w:t>
      </w:r>
      <w:r>
        <w:rPr>
          <w:rFonts w:ascii="Arial" w:hAnsi="Arial" w:cs="Arial" w:eastAsia="Arial"/>
          <w:sz w:val="48"/>
          <w:szCs w:val="4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22.2</w:t>
      </w:r>
      <w:r>
        <w:rPr>
          <w:rFonts w:ascii="Arial" w:hAnsi="Arial" w:cs="Arial" w:eastAsia="Arial"/>
          <w:sz w:val="48"/>
          <w:szCs w:val="48"/>
          <w:spacing w:val="1"/>
          <w:w w:val="100"/>
          <w:b/>
          <w:bCs/>
        </w:rPr>
        <w:t>v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48"/>
          <w:szCs w:val="48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001" w:right="2913"/>
        <w:jc w:val="center"/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Relea</w:t>
      </w:r>
      <w:r>
        <w:rPr>
          <w:rFonts w:ascii="Arial" w:hAnsi="Arial" w:cs="Arial" w:eastAsia="Arial"/>
          <w:sz w:val="48"/>
          <w:szCs w:val="4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48"/>
          <w:szCs w:val="4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48"/>
          <w:szCs w:val="48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48"/>
          <w:szCs w:val="4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48"/>
          <w:szCs w:val="48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80" w:right="3292"/>
        <w:jc w:val="center"/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spacing w:val="-2"/>
          <w:w w:val="100"/>
        </w:rPr>
        <w:t>M</w:t>
      </w:r>
      <w:r>
        <w:rPr>
          <w:rFonts w:ascii="Arial" w:hAnsi="Arial" w:cs="Arial" w:eastAsia="Arial"/>
          <w:sz w:val="48"/>
          <w:szCs w:val="48"/>
          <w:spacing w:val="1"/>
          <w:w w:val="100"/>
        </w:rPr>
        <w:t>a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rch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2</w:t>
      </w:r>
      <w:r>
        <w:rPr>
          <w:rFonts w:ascii="Arial" w:hAnsi="Arial" w:cs="Arial" w:eastAsia="Arial"/>
          <w:sz w:val="48"/>
          <w:szCs w:val="48"/>
          <w:spacing w:val="1"/>
          <w:w w:val="100"/>
        </w:rPr>
        <w:t>0</w:t>
      </w:r>
      <w:r>
        <w:rPr>
          <w:rFonts w:ascii="Arial" w:hAnsi="Arial" w:cs="Arial" w:eastAsia="Arial"/>
          <w:sz w:val="48"/>
          <w:szCs w:val="48"/>
          <w:spacing w:val="1"/>
          <w:w w:val="100"/>
        </w:rPr>
        <w:t>1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5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271"/>
        <w:jc w:val="right"/>
        <w:rPr>
          <w:rFonts w:ascii="Arial" w:hAnsi="Arial" w:cs="Arial" w:eastAsia="Arial"/>
          <w:sz w:val="22"/>
          <w:szCs w:val="22"/>
        </w:rPr>
      </w:pPr>
      <w:rPr/>
      <w:r>
        <w:rPr/>
        <w:pict>
          <v:shape style="position:absolute;margin-left:395.399994pt;margin-top:-.33213pt;width:68.6pt;height:52.7pt;mso-position-horizontal-relative:page;mso-position-vertical-relative:paragraph;z-index:-741" type="#_x0000_t75">
            <v:imagedata r:id="rId5" o:title=""/>
          </v:shape>
        </w:pict>
      </w:r>
      <w:r>
        <w:rPr/>
        <w:pict>
          <v:shape style="position:absolute;margin-left:76.5pt;margin-top:1.46787pt;width:231.2pt;height:61.2pt;mso-position-horizontal-relative:page;mso-position-vertical-relative:paragraph;z-index:-740" type="#_x0000_t75">
            <v:imagedata r:id="rId6" o:title=""/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le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/</w:t>
      </w:r>
    </w:p>
    <w:p>
      <w:pPr>
        <w:spacing w:before="0" w:after="0" w:line="220" w:lineRule="exact"/>
        <w:ind w:right="785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</w:p>
    <w:p>
      <w:pPr>
        <w:spacing w:before="0" w:after="0" w:line="220" w:lineRule="exact"/>
        <w:ind w:right="662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</w:p>
    <w:p>
      <w:pPr>
        <w:spacing w:before="0" w:after="0" w:line="220" w:lineRule="exact"/>
        <w:ind w:right="480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oj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</w:p>
    <w:p>
      <w:pPr>
        <w:jc w:val="right"/>
        <w:spacing w:after="0"/>
        <w:sectPr>
          <w:type w:val="continuous"/>
          <w:pgSz w:w="12240" w:h="15840"/>
          <w:pgMar w:top="1480" w:bottom="280" w:left="1420" w:right="1480"/>
        </w:sectPr>
      </w:pPr>
      <w:rPr/>
    </w:p>
    <w:p>
      <w:pPr>
        <w:spacing w:before="85" w:after="0" w:line="249" w:lineRule="auto"/>
        <w:ind w:left="102" w:right="453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/>
        <w:pict>
          <v:shape style="position:absolute;margin-left:351.700012pt;margin-top:667.599976pt;width:168.578897pt;height:54.87pt;mso-position-horizontal-relative:page;mso-position-vertical-relative:page;z-index:-739" type="#_x0000_t75">
            <v:imagedata r:id="rId7" o:title=""/>
          </v:shape>
        </w:pict>
      </w:r>
      <w:r>
        <w:rPr/>
        <w:pict>
          <v:shape style="position:absolute;margin-left:356.100006pt;margin-top:477.899994pt;width:181.950871pt;height:48.24pt;mso-position-horizontal-relative:page;mso-position-vertical-relative:page;z-index:-738" type="#_x0000_t75">
            <v:imagedata r:id="rId8" o:title=""/>
          </v:shape>
        </w:pict>
      </w:r>
      <w:r>
        <w:rPr/>
        <w:pict>
          <v:shape style="position:absolute;margin-left:401pt;margin-top:543.799988pt;width:126.297017pt;height:103.8375pt;mso-position-horizontal-relative:page;mso-position-vertical-relative:page;z-index:-737" type="#_x0000_t75">
            <v:imagedata r:id="rId9" o:title=""/>
          </v:shape>
        </w:pict>
      </w:r>
      <w:r>
        <w:rPr/>
        <w:pict>
          <v:shape style="position:absolute;margin-left:244.300003pt;margin-top:532.799988pt;width:130.8pt;height:130.8pt;mso-position-horizontal-relative:page;mso-position-vertical-relative:page;z-index:-736" type="#_x0000_t75">
            <v:imagedata r:id="rId10" o:title=""/>
          </v:shape>
        </w:pic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©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2015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VIS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14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xpe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icens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under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eative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ttrib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eAlike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4.0.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ails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vail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color w:val="00007F"/>
          <w:spacing w:val="0"/>
          <w:w w:val="100"/>
        </w:rPr>
      </w:r>
      <w:hyperlink r:id="rId11">
        <w:r>
          <w:rPr>
            <w:rFonts w:ascii="Palatino" w:hAnsi="Palatino" w:cs="Palatino" w:eastAsia="Palatino"/>
            <w:sz w:val="28"/>
            <w:szCs w:val="28"/>
            <w:color w:val="00007F"/>
            <w:spacing w:val="0"/>
            <w:w w:val="100"/>
            <w:u w:val="single" w:color="00007F"/>
          </w:rPr>
          <w:t>ht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  <w:t>t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0"/>
            <w:w w:val="100"/>
            <w:u w:val="single" w:color="00007F"/>
          </w:rPr>
          <w:t>p://c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4"/>
            <w:w w:val="100"/>
            <w:u w:val="single" w:color="00007F"/>
          </w:rPr>
          <w:t>r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4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0"/>
            <w:w w:val="100"/>
            <w:u w:val="single" w:color="00007F"/>
          </w:rPr>
          <w:t>eativecom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  <w:t>m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  <w:t>o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0"/>
            <w:w w:val="100"/>
            <w:u w:val="single" w:color="00007F"/>
          </w:rPr>
          <w:t>n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  <w:t>s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0"/>
            <w:w w:val="100"/>
            <w:u w:val="single" w:color="00007F"/>
          </w:rPr>
          <w:t>.o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4"/>
            <w:w w:val="100"/>
            <w:u w:val="single" w:color="00007F"/>
          </w:rPr>
          <w:t>r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4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0"/>
            <w:w w:val="100"/>
            <w:u w:val="single" w:color="00007F"/>
          </w:rPr>
          <w:t>g/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  <w:t>l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0"/>
            <w:w w:val="100"/>
            <w:u w:val="single" w:color="00007F"/>
          </w:rPr>
          <w:t>ice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  <w:t>n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0"/>
            <w:w w:val="100"/>
            <w:u w:val="single" w:color="00007F"/>
          </w:rPr>
          <w:t>se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  <w:t>s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  <w:t>/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  <w:t>b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0"/>
            <w:w w:val="100"/>
            <w:u w:val="single" w:color="00007F"/>
          </w:rPr>
          <w:t>y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  <w:t>-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  <w:t>s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0"/>
            <w:w w:val="100"/>
            <w:u w:val="single" w:color="00007F"/>
          </w:rPr>
          <w:t>a/4.0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  <w:t>/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</w:rPr>
        </w:r>
      </w:hyperlink>
      <w:r>
        <w:rPr>
          <w:rFonts w:ascii="Palatino" w:hAnsi="Palatino" w:cs="Palatino" w:eastAsia="Palatino"/>
          <w:sz w:val="28"/>
          <w:szCs w:val="28"/>
          <w:color w:val="000000"/>
          <w:spacing w:val="0"/>
          <w:w w:val="100"/>
        </w:rPr>
        <w:t>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09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evelope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22.2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aut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uld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ike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exte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eir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Medsp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Systems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eir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contrib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1051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codeba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OSEHRA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nity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21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Novemb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2014,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eir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ade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suppo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uru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16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-2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ev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sion</w:t>
      </w:r>
      <w:r>
        <w:rPr>
          <w:rFonts w:ascii="Arial" w:hAnsi="Arial" w:cs="Arial" w:eastAsia="Arial"/>
          <w:sz w:val="32"/>
          <w:szCs w:val="32"/>
          <w:spacing w:val="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H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</w:t>
      </w:r>
      <w:r>
        <w:rPr>
          <w:rFonts w:ascii="Arial" w:hAnsi="Arial" w:cs="Arial" w:eastAsia="Arial"/>
          <w:sz w:val="32"/>
          <w:szCs w:val="32"/>
          <w:spacing w:val="2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o</w:t>
      </w:r>
      <w:r>
        <w:rPr>
          <w:rFonts w:ascii="Arial" w:hAnsi="Arial" w:cs="Arial" w:eastAsia="Arial"/>
          <w:sz w:val="32"/>
          <w:szCs w:val="32"/>
          <w:spacing w:val="2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y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999996" w:type="dxa"/>
      </w:tblPr>
      <w:tblGrid/>
      <w:tr>
        <w:trPr>
          <w:trHeight w:val="420" w:hRule="exact"/>
        </w:trPr>
        <w:tc>
          <w:tcPr>
            <w:tcW w:w="175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E5E5E5"/>
          </w:tcPr>
          <w:p>
            <w:pPr>
              <w:spacing w:before="54" w:after="0" w:line="240" w:lineRule="auto"/>
              <w:ind w:left="57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Date</w:t>
            </w:r>
          </w:p>
        </w:tc>
        <w:tc>
          <w:tcPr>
            <w:tcW w:w="18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E5E5E5"/>
          </w:tcPr>
          <w:p>
            <w:pPr>
              <w:spacing w:before="54" w:after="0" w:line="240" w:lineRule="auto"/>
              <w:ind w:left="57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Desc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i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p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t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o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n</w:t>
            </w:r>
          </w:p>
        </w:tc>
        <w:tc>
          <w:tcPr>
            <w:tcW w:w="186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E5E5E5"/>
          </w:tcPr>
          <w:p>
            <w:pPr>
              <w:spacing w:before="54" w:after="0" w:line="240" w:lineRule="auto"/>
              <w:ind w:left="57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L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ang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u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age</w:t>
            </w:r>
          </w:p>
        </w:tc>
        <w:tc>
          <w:tcPr>
            <w:tcW w:w="385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E5E5E5"/>
          </w:tcPr>
          <w:p>
            <w:pPr>
              <w:spacing w:before="54" w:after="0" w:line="240" w:lineRule="auto"/>
              <w:ind w:left="57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u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t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h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s</w:t>
            </w:r>
          </w:p>
        </w:tc>
      </w:tr>
      <w:tr>
        <w:trPr>
          <w:trHeight w:val="726" w:hRule="exact"/>
        </w:trPr>
        <w:tc>
          <w:tcPr>
            <w:tcW w:w="175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57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Ma</w:t>
            </w:r>
            <w:r>
              <w:rPr>
                <w:rFonts w:ascii="Palatino" w:hAnsi="Palatino" w:cs="Palatino" w:eastAsia="Palatino"/>
                <w:sz w:val="28"/>
                <w:szCs w:val="28"/>
                <w:spacing w:val="-6"/>
                <w:w w:val="100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c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2015</w:t>
            </w:r>
          </w:p>
        </w:tc>
        <w:tc>
          <w:tcPr>
            <w:tcW w:w="18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57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M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FM</w:t>
            </w:r>
          </w:p>
          <w:p>
            <w:pPr>
              <w:spacing w:before="0" w:after="0" w:line="240" w:lineRule="auto"/>
              <w:ind w:left="57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2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2.2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v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3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update</w:t>
            </w:r>
          </w:p>
        </w:tc>
        <w:tc>
          <w:tcPr>
            <w:tcW w:w="186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57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E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n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g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l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(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)</w:t>
            </w:r>
          </w:p>
        </w:tc>
        <w:tc>
          <w:tcPr>
            <w:tcW w:w="385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57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F</w:t>
            </w:r>
            <w:r>
              <w:rPr>
                <w:rFonts w:ascii="Palatino" w:hAnsi="Palatino" w:cs="Palatino" w:eastAsia="Palatino"/>
                <w:sz w:val="28"/>
                <w:szCs w:val="28"/>
                <w:spacing w:val="-4"/>
                <w:w w:val="100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ede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i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c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k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D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S.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Ma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h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all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n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d</w:t>
            </w:r>
          </w:p>
          <w:p>
            <w:pPr>
              <w:spacing w:before="0" w:after="0" w:line="240" w:lineRule="auto"/>
              <w:ind w:left="57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K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at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h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Ice</w:t>
            </w:r>
          </w:p>
        </w:tc>
      </w:tr>
      <w:tr>
        <w:trPr>
          <w:trHeight w:val="728" w:hRule="exact"/>
        </w:trPr>
        <w:tc>
          <w:tcPr>
            <w:tcW w:w="175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57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Ma</w:t>
            </w:r>
            <w:r>
              <w:rPr>
                <w:rFonts w:ascii="Palatino" w:hAnsi="Palatino" w:cs="Palatino" w:eastAsia="Palatino"/>
                <w:sz w:val="28"/>
                <w:szCs w:val="28"/>
                <w:spacing w:val="-6"/>
                <w:w w:val="100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c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2013</w:t>
            </w:r>
          </w:p>
        </w:tc>
        <w:tc>
          <w:tcPr>
            <w:tcW w:w="18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57" w:right="486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FM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2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2.2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v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2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6"/>
                <w:w w:val="100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elea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e</w:t>
            </w:r>
          </w:p>
        </w:tc>
        <w:tc>
          <w:tcPr>
            <w:tcW w:w="186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57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E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n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g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l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(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)</w:t>
            </w:r>
          </w:p>
        </w:tc>
        <w:tc>
          <w:tcPr>
            <w:tcW w:w="385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57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Sam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Ha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b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i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e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n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F</w:t>
            </w:r>
            <w:r>
              <w:rPr>
                <w:rFonts w:ascii="Palatino" w:hAnsi="Palatino" w:cs="Palatino" w:eastAsia="Palatino"/>
                <w:sz w:val="28"/>
                <w:szCs w:val="28"/>
                <w:spacing w:val="-4"/>
                <w:w w:val="100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eder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i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c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k</w:t>
            </w:r>
          </w:p>
          <w:p>
            <w:pPr>
              <w:spacing w:before="0" w:after="0" w:line="240" w:lineRule="auto"/>
              <w:ind w:left="57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D.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Mars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h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all</w:t>
            </w:r>
          </w:p>
        </w:tc>
      </w:tr>
      <w:tr>
        <w:trPr>
          <w:trHeight w:val="1650" w:hRule="exact"/>
        </w:trPr>
        <w:tc>
          <w:tcPr>
            <w:tcW w:w="175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57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Oc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t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o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b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e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2012</w:t>
            </w:r>
          </w:p>
        </w:tc>
        <w:tc>
          <w:tcPr>
            <w:tcW w:w="18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57" w:right="129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FM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2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2.2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v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1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d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evelopme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n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t</w:t>
            </w:r>
          </w:p>
        </w:tc>
        <w:tc>
          <w:tcPr>
            <w:tcW w:w="186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57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E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n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g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l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(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)</w:t>
            </w:r>
          </w:p>
        </w:tc>
        <w:tc>
          <w:tcPr>
            <w:tcW w:w="385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57" w:right="371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K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at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h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Ice,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a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m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Ha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b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iel,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n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F</w:t>
            </w:r>
            <w:r>
              <w:rPr>
                <w:rFonts w:ascii="Palatino" w:hAnsi="Palatino" w:cs="Palatino" w:eastAsia="Palatino"/>
                <w:sz w:val="28"/>
                <w:szCs w:val="28"/>
                <w:spacing w:val="-4"/>
                <w:w w:val="100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ede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i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c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k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D.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Mar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hall,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bas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e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o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t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h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w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o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k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of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8"/>
                <w:w w:val="100"/>
              </w:rPr>
              <w:t>T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ami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16"/>
                <w:w w:val="100"/>
              </w:rPr>
              <w:t>W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in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n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Micha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e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O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gi,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T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h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o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m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B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lom,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n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u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a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Stra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c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k</w:t>
            </w:r>
          </w:p>
        </w:tc>
      </w:tr>
    </w:tbl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9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0.56851pt;height:41.707500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36.457549pt;height:76.38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4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99.243644pt;height:55.935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Sz w:w="12240" w:h="15840"/>
          <w:pgMar w:top="1380" w:bottom="280" w:left="1340" w:right="13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531" w:lineRule="exact"/>
        <w:ind w:left="102" w:right="-20"/>
        <w:jc w:val="left"/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spacing w:val="-2"/>
          <w:w w:val="100"/>
        </w:rPr>
        <w:t>M</w:t>
      </w:r>
      <w:r>
        <w:rPr>
          <w:rFonts w:ascii="Arial" w:hAnsi="Arial" w:cs="Arial" w:eastAsia="Arial"/>
          <w:sz w:val="48"/>
          <w:szCs w:val="48"/>
          <w:spacing w:val="1"/>
          <w:w w:val="100"/>
        </w:rPr>
        <w:t>S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C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-2"/>
          <w:w w:val="100"/>
        </w:rPr>
        <w:t>F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i</w:t>
      </w:r>
      <w:r>
        <w:rPr>
          <w:rFonts w:ascii="Arial" w:hAnsi="Arial" w:cs="Arial" w:eastAsia="Arial"/>
          <w:sz w:val="48"/>
          <w:szCs w:val="48"/>
          <w:spacing w:val="1"/>
          <w:w w:val="100"/>
        </w:rPr>
        <w:t>l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e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-2"/>
          <w:w w:val="100"/>
        </w:rPr>
        <w:t>M</w:t>
      </w:r>
      <w:r>
        <w:rPr>
          <w:rFonts w:ascii="Arial" w:hAnsi="Arial" w:cs="Arial" w:eastAsia="Arial"/>
          <w:sz w:val="48"/>
          <w:szCs w:val="48"/>
          <w:spacing w:val="1"/>
          <w:w w:val="100"/>
        </w:rPr>
        <w:t>a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n</w:t>
      </w:r>
      <w:r>
        <w:rPr>
          <w:rFonts w:ascii="Arial" w:hAnsi="Arial" w:cs="Arial" w:eastAsia="Arial"/>
          <w:sz w:val="48"/>
          <w:szCs w:val="48"/>
          <w:spacing w:val="1"/>
          <w:w w:val="100"/>
        </w:rPr>
        <w:t>a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g</w:t>
      </w:r>
      <w:r>
        <w:rPr>
          <w:rFonts w:ascii="Arial" w:hAnsi="Arial" w:cs="Arial" w:eastAsia="Arial"/>
          <w:sz w:val="48"/>
          <w:szCs w:val="48"/>
          <w:spacing w:val="1"/>
          <w:w w:val="100"/>
        </w:rPr>
        <w:t>e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r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22.</w:t>
      </w:r>
      <w:r>
        <w:rPr>
          <w:rFonts w:ascii="Arial" w:hAnsi="Arial" w:cs="Arial" w:eastAsia="Arial"/>
          <w:sz w:val="48"/>
          <w:szCs w:val="48"/>
          <w:spacing w:val="1"/>
          <w:w w:val="100"/>
        </w:rPr>
        <w:t>2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v3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Re</w:t>
      </w:r>
      <w:r>
        <w:rPr>
          <w:rFonts w:ascii="Arial" w:hAnsi="Arial" w:cs="Arial" w:eastAsia="Arial"/>
          <w:sz w:val="48"/>
          <w:szCs w:val="48"/>
          <w:spacing w:val="1"/>
          <w:w w:val="100"/>
        </w:rPr>
        <w:t>l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e</w:t>
      </w:r>
      <w:r>
        <w:rPr>
          <w:rFonts w:ascii="Arial" w:hAnsi="Arial" w:cs="Arial" w:eastAsia="Arial"/>
          <w:sz w:val="48"/>
          <w:szCs w:val="48"/>
          <w:spacing w:val="1"/>
          <w:w w:val="100"/>
        </w:rPr>
        <w:t>a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se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Not</w:t>
      </w:r>
      <w:r>
        <w:rPr>
          <w:rFonts w:ascii="Arial" w:hAnsi="Arial" w:cs="Arial" w:eastAsia="Arial"/>
          <w:sz w:val="48"/>
          <w:szCs w:val="48"/>
          <w:spacing w:val="1"/>
          <w:w w:val="100"/>
        </w:rPr>
        <w:t>e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s</w:t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1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P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inc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p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nha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ce</w:t>
      </w:r>
      <w:r>
        <w:rPr>
          <w:rFonts w:ascii="Arial" w:hAnsi="Arial" w:cs="Arial" w:eastAsia="Arial"/>
          <w:sz w:val="32"/>
          <w:szCs w:val="32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.1.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Sc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eenman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Enh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ncements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.1.1.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Use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ou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Sc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eenman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orms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56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8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standa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seq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“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VT100+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”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rm,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lick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elds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rm.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31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ize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ick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eter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^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NIT)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“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SCR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MOUSE”.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.1.2.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cord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Selection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as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Sc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eenman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Page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349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Selecti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page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eenman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page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tiple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18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sele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rms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contain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okup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79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his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toma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ically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rm.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q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“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begin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entrie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,”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“</w:t>
      </w:r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”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5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’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ectio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rath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t,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ast,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</w:t>
      </w:r>
      <w:r>
        <w:rPr>
          <w:rFonts w:ascii="Palatino" w:hAnsi="Palatino" w:cs="Palatino" w:eastAsia="Palatino"/>
          <w:sz w:val="28"/>
          <w:szCs w:val="28"/>
          <w:spacing w:val="-24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NumType w:start="1"/>
          <w:pgMar w:header="1517" w:footer="1483" w:top="1740" w:bottom="1680" w:left="1340" w:right="1320"/>
          <w:headerReference w:type="odd" r:id="rId15"/>
          <w:headerReference w:type="even" r:id="rId16"/>
          <w:footerReference w:type="odd" r:id="rId17"/>
          <w:footerReference w:type="even" r:id="rId18"/>
          <w:pgSz w:w="12240" w:h="15840"/>
        </w:sectPr>
      </w:pPr>
      <w:rPr/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3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.1.3.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Ex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anded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ultip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357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Mul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iples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single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page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eep.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.1.4.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ustom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olors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pt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on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386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“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ustomize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”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eenman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selec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colo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eenman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entat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parame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z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tutio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para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eter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.1.5.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Q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ui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k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Ex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rom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6"/>
          <w:w w:val="100"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ord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ocessing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Pages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27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page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ends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mpty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"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F1-E"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q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ui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.1.6.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ndication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6"/>
          <w:w w:val="100"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d-p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ocessing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Data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46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1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+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eady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conta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ata.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.1.7.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Sc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een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Print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“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F1-P”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llows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tiples).</w:t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.2.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nter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ationalization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.2.1.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ileman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1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ra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-ready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-coded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isplay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stri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have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</w:p>
    <w:p>
      <w:pPr>
        <w:spacing w:before="12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’s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ramewo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sla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drive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.2.2.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New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tries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Dialog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(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.8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4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)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06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entr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handle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act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3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.2.3.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New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anguages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ile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.85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354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.8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5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exte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^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MLAIN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clude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6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39-standa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guage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.2.4.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New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Dialog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mework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for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Data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Dictionary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Ele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ents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368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field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alue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ente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^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isted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.85.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.2.5.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New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try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Points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1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anslate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Elements</w:t>
      </w:r>
    </w:p>
    <w:p>
      <w:pPr>
        <w:spacing w:before="18" w:after="0" w:line="640" w:lineRule="atLeast"/>
        <w:ind w:left="102" w:right="455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-mode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help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slate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Spanis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: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ANIS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^DIALOGZ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DO</w:t>
      </w:r>
    </w:p>
    <w:p>
      <w:pPr>
        <w:spacing w:before="12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ANG^DIA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OGZ(3).</w:t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.2.6.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nsistent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Date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matting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79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outp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sistently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end-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utine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^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D(“DD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”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outp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e-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^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.2.7.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nte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national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Date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nput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81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’s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rnatio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aliza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ramewo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mp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suppo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Internatio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“I”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paramete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llows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rms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“2010-1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31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”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“20100131”,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“31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J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2010.”</w:t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.2.8.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per/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owercase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1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anslations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are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Co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istent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793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’s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rnatio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aliza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ramewo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ade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sistently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set,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conve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3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.2.9.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18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wo-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and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e-letter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anguage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Abb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eviations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72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.85)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wo-a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abb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eviatio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.3.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Secu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r</w:t>
      </w:r>
      <w:r>
        <w:rPr>
          <w:rFonts w:ascii="Arial" w:hAnsi="Arial" w:cs="Arial" w:eastAsia="Arial"/>
          <w:sz w:val="28"/>
          <w:szCs w:val="28"/>
          <w:spacing w:val="2"/>
          <w:w w:val="100"/>
          <w:i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ty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mp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ove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ents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.3.1.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odified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Auditing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enu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665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odified</w:t>
      </w:r>
      <w:r>
        <w:rPr>
          <w:rFonts w:ascii="Palatino" w:hAnsi="Palatino" w:cs="Palatino" w:eastAsia="Palatino"/>
          <w:sz w:val="28"/>
          <w:szCs w:val="28"/>
          <w:spacing w:val="-11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z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.3.2.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Au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oma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Auditing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445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8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versio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ict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narie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ited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6).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aud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y-f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.3.3.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Showing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Past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anges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ata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Dictionary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“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”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aud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DD</w:t>
      </w:r>
    </w:p>
    <w:p>
      <w:pPr>
        <w:spacing w:before="12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certain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.3.4.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New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API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AUDIT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^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-2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-20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76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^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IC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,FIE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D,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RIB)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anually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audi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change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anually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teri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versi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.3.5.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Showing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anges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by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Spec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fic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ser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292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“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”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aud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audi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uch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iven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.3.6.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try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Acce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Aud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SED^DIET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acce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</w:p>
    <w:p>
      <w:pPr>
        <w:jc w:val="left"/>
        <w:spacing w:after="0"/>
        <w:sectPr>
          <w:pgMar w:header="1517" w:footer="1483" w:top="1740" w:bottom="1680" w:left="1340" w:right="1320"/>
          <w:headerReference w:type="even" r:id="rId19"/>
          <w:headerReference w:type="odd" r:id="rId20"/>
          <w:pgSz w:w="12240" w:h="15840"/>
        </w:sectPr>
      </w:pPr>
      <w:rPr/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9" w:after="0" w:line="249" w:lineRule="auto"/>
        <w:ind w:left="102" w:right="195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e.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evi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ly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ed,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odif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ed,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acce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.4.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D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ta-a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alys</w:t>
      </w:r>
      <w:r>
        <w:rPr>
          <w:rFonts w:ascii="Arial" w:hAnsi="Arial" w:cs="Arial" w:eastAsia="Arial"/>
          <w:sz w:val="28"/>
          <w:szCs w:val="28"/>
          <w:spacing w:val="2"/>
          <w:w w:val="100"/>
          <w:i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mpr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vements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.4.1.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New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16"/>
          <w:w w:val="100"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erify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Poi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ters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pt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on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277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3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erify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ields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3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Data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3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3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erify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inte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3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erify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find</w:t>
      </w:r>
      <w:r>
        <w:rPr>
          <w:rFonts w:ascii="Palatino" w:hAnsi="Palatino" w:cs="Palatino" w:eastAsia="Palatino"/>
          <w:sz w:val="28"/>
          <w:szCs w:val="28"/>
          <w:spacing w:val="-5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badly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fined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pointer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.4.2.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heck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Pointers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into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G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ven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306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/>
        <w:pict>
          <v:group style="position:absolute;margin-left:71.75pt;margin-top:62.468555pt;width:468.5pt;height:52.4pt;mso-position-horizontal-relative:page;mso-position-vertical-relative:paragraph;z-index:-735" coordorigin="1435,1249" coordsize="9370,1048">
            <v:group style="position:absolute;left:1444;top:1254;width:2;height:1038" coordorigin="1444,1254" coordsize="2,1038">
              <v:shape style="position:absolute;left:1444;top:1254;width:2;height:1038" coordorigin="1444,1254" coordsize="0,1038" path="m1444,1254l1444,2292e" filled="f" stroked="t" strokeweight=".5pt" strokecolor="#000000">
                <v:path arrowok="t"/>
              </v:shape>
            </v:group>
            <v:group style="position:absolute;left:10796;top:1254;width:2;height:1038" coordorigin="10796,1254" coordsize="2,1038">
              <v:shape style="position:absolute;left:10796;top:1254;width:2;height:1038" coordorigin="10796,1254" coordsize="0,1038" path="m10796,1254l10796,2292e" filled="f" stroked="t" strokeweight=".5pt" strokecolor="#000000">
                <v:path arrowok="t"/>
              </v:shape>
            </v:group>
            <v:group style="position:absolute;left:1440;top:1258;width:9360;height:2" coordorigin="1440,1258" coordsize="9360,2">
              <v:shape style="position:absolute;left:1440;top:1258;width:9360;height:2" coordorigin="1440,1258" coordsize="9360,0" path="m1440,1258l10800,1258e" filled="f" stroked="t" strokeweight=".5pt" strokecolor="#000000">
                <v:path arrowok="t"/>
              </v:shape>
            </v:group>
            <v:group style="position:absolute;left:1440;top:2288;width:9360;height:2" coordorigin="1440,2288" coordsize="9360,2">
              <v:shape style="position:absolute;left:1440;top:2288;width:9360;height:2" coordorigin="1440,2288" coordsize="9360,0" path="m1440,2288l10800,2288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1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Data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lity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“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find</w:t>
      </w:r>
      <w:r>
        <w:rPr>
          <w:rFonts w:ascii="Palatino" w:hAnsi="Palatino" w:cs="Palatino" w:eastAsia="Palatino"/>
          <w:sz w:val="28"/>
          <w:szCs w:val="28"/>
          <w:spacing w:val="-5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”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-1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pointe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iven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lity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iv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4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inds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outp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atie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2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example):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1582" w:right="-20"/>
        <w:jc w:val="left"/>
        <w:tabs>
          <w:tab w:pos="30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One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particular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PATIENT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Entry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582" w:right="-20"/>
        <w:jc w:val="left"/>
        <w:tabs>
          <w:tab w:pos="30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2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All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PATIENT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Entries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582" w:right="-20"/>
        <w:jc w:val="left"/>
        <w:tabs>
          <w:tab w:pos="30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3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Non-existent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PATIENT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Entri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  <w:position w:val="2"/>
        </w:rPr>
        <w:t>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582" w:right="-20"/>
        <w:jc w:val="left"/>
        <w:tabs>
          <w:tab w:pos="30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4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Entries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from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PATIENT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Search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Template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.4.3.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eta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Data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Dic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ionary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262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^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uri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stall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Meta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Data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.9).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Meta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Data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elds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.4.4.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mpr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vements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the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16"/>
          <w:w w:val="100"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erify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ields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ity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556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3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erify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ield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lity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oveme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uplica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pointe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ade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errupt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Outp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rm,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ida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ake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oduc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valid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cep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’s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sfo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ecks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y-cha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imit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ake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perly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set.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isplays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sla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9" w:after="0" w:line="249" w:lineRule="auto"/>
        <w:ind w:left="102" w:right="29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eld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1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9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acci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veri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ate-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eld.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.4.5.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istings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Now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0"/>
          <w:w w:val="100"/>
        </w:rPr>
        <w:t>V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idate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utput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1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nsforms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96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outp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sfo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me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flag</w:t>
      </w:r>
      <w:r>
        <w:rPr>
          <w:rFonts w:ascii="Palatino" w:hAnsi="Palatino" w:cs="Palatino" w:eastAsia="Palatino"/>
          <w:sz w:val="28"/>
          <w:szCs w:val="28"/>
          <w:spacing w:val="-5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ells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ecute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evelop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will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nev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ag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act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rms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“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XECU</w:t>
      </w:r>
      <w:r>
        <w:rPr>
          <w:rFonts w:ascii="Palatino" w:hAnsi="Palatino" w:cs="Palatino" w:eastAsia="Palatino"/>
          <w:sz w:val="28"/>
          <w:szCs w:val="28"/>
          <w:spacing w:val="-2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AB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E!!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--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IFIER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‘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O’!”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.4.6.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mparing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Data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and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Data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Dic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naries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En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v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on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ents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423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1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Compa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ets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dentify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MUMPS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envi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nment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help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versi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.4.7.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So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ting: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mputed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ROM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and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6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0"/>
          <w:w w:val="100"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alues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05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upgra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ecalculated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utu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enev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essio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ente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ROM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ompts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ece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@,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essio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stead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fixed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value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.4.8.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34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otals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&amp;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Su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b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totals: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utput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1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ansform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Now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Applied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625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ota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numeric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ld,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pplies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d’s</w:t>
      </w:r>
      <w:r>
        <w:rPr>
          <w:rFonts w:ascii="Palatino" w:hAnsi="Palatino" w:cs="Palatino" w:eastAsia="Palatino"/>
          <w:sz w:val="28"/>
          <w:szCs w:val="28"/>
          <w:spacing w:val="-5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outp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sfo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otal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subtotal,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esigner</w:t>
      </w:r>
      <w:r>
        <w:rPr>
          <w:rFonts w:ascii="Palatino" w:hAnsi="Palatino" w:cs="Palatino" w:eastAsia="Palatino"/>
          <w:sz w:val="28"/>
          <w:szCs w:val="28"/>
          <w:spacing w:val="-4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’s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rma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eriv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value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.5.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Doc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mentation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mpr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vements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.5.1.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New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&amp;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verhauled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anu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1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A</w:t>
      </w:r>
      <w:r>
        <w:rPr>
          <w:rFonts w:ascii="Palatino" w:hAnsi="Palatino" w:cs="Palatino" w:eastAsia="Palatino"/>
          <w:sz w:val="28"/>
          <w:szCs w:val="28"/>
          <w:spacing w:val="-1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34"/>
          <w:w w:val="100"/>
          <w:i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chn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J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ou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Articl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,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stant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curity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and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riva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9" w:after="0" w:line="249" w:lineRule="auto"/>
        <w:ind w:left="102" w:right="373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Man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l,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2"/>
          <w:w w:val="100"/>
          <w:i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alue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  <w:i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opo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Manu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’s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umenta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;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34"/>
          <w:w w:val="100"/>
          <w:i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ch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J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urn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l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Artic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expa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Relea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ot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s</w:t>
      </w:r>
      <w:r>
        <w:rPr>
          <w:rFonts w:ascii="Palatino" w:hAnsi="Palatino" w:cs="Palatino" w:eastAsia="Palatino"/>
          <w:sz w:val="28"/>
          <w:szCs w:val="28"/>
          <w:spacing w:val="-3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2"/>
          <w:w w:val="100"/>
          <w:i/>
        </w:rPr>
        <w:t>V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lue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  <w:i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opo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n</w:t>
      </w:r>
      <w:r>
        <w:rPr>
          <w:rFonts w:ascii="Palatino" w:hAnsi="Palatino" w:cs="Palatino" w:eastAsia="Palatino"/>
          <w:sz w:val="28"/>
          <w:szCs w:val="28"/>
          <w:spacing w:val="-3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explan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ileman</w:t>
      </w:r>
    </w:p>
    <w:p>
      <w:pPr>
        <w:spacing w:before="0" w:after="0" w:line="249" w:lineRule="auto"/>
        <w:ind w:left="102" w:right="278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2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2.2’s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tegic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mportanc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evio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3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Getting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tart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Man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l</w:t>
      </w:r>
      <w:r>
        <w:rPr>
          <w:rFonts w:ascii="Palatino" w:hAnsi="Palatino" w:cs="Palatino" w:eastAsia="Palatino"/>
          <w:sz w:val="28"/>
          <w:szCs w:val="28"/>
          <w:spacing w:val="-1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vanc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Manu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l</w:t>
      </w:r>
      <w:r>
        <w:rPr>
          <w:rFonts w:ascii="Palatino" w:hAnsi="Palatino" w:cs="Palatino" w:eastAsia="Palatino"/>
          <w:sz w:val="28"/>
          <w:szCs w:val="28"/>
          <w:spacing w:val="-3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Ref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  <w:i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Man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l,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Ge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ting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tart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d</w:t>
      </w:r>
      <w:r>
        <w:rPr>
          <w:rFonts w:ascii="Palatino" w:hAnsi="Palatino" w:cs="Palatino" w:eastAsia="Palatino"/>
          <w:sz w:val="28"/>
          <w:szCs w:val="28"/>
          <w:spacing w:val="3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Advanc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r</w:t>
      </w:r>
      <w:r>
        <w:rPr>
          <w:rFonts w:ascii="Palatino" w:hAnsi="Palatino" w:cs="Palatino" w:eastAsia="Palatino"/>
          <w:sz w:val="28"/>
          <w:szCs w:val="28"/>
          <w:spacing w:val="-3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have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simplif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ed</w:t>
      </w:r>
      <w:r>
        <w:rPr>
          <w:rFonts w:ascii="Palatino" w:hAnsi="Palatino" w:cs="Palatino" w:eastAsia="Palatino"/>
          <w:sz w:val="28"/>
          <w:szCs w:val="28"/>
          <w:spacing w:val="-1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z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wo-pa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1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34"/>
          <w:w w:val="100"/>
          <w:i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chn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Man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upg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clude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’s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Integrati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eement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suite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upgra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comply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OSEHR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’s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icensi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ttrib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ic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2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h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nha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ce</w:t>
      </w:r>
      <w:r>
        <w:rPr>
          <w:rFonts w:ascii="Arial" w:hAnsi="Arial" w:cs="Arial" w:eastAsia="Arial"/>
          <w:sz w:val="32"/>
          <w:szCs w:val="32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.1.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User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nterf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a</w:t>
      </w:r>
      <w:r>
        <w:rPr>
          <w:rFonts w:ascii="Arial" w:hAnsi="Arial" w:cs="Arial" w:eastAsia="Arial"/>
          <w:sz w:val="28"/>
          <w:szCs w:val="28"/>
          <w:spacing w:val="2"/>
          <w:w w:val="100"/>
          <w:i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anges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.1.1.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Select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ompt: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Ex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ended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Selection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by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701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ook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t: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.01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field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selec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pointer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e,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acce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``)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pointe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.1.2.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Allow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3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rminal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ulators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Deeper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han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24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nes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supp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.1.3.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inting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ultip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in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Sorted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rder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03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ntil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entr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eco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rted,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tern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numb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1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specifier</w:t>
      </w:r>
      <w:r>
        <w:rPr>
          <w:rFonts w:ascii="Palatino" w:hAnsi="Palatino" w:cs="Palatino" w:eastAsia="Palatino"/>
          <w:sz w:val="28"/>
          <w:szCs w:val="28"/>
          <w:spacing w:val="-1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entr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ispla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18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.1.4.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En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anced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ntrol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nput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34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emplates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241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16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thin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emplate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empla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lds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3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.1.5.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ileman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Br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ser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Enh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ncements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255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optim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tic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sume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rath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ult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q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-E.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pri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ows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1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F1-</w:t>
      </w:r>
      <w:r>
        <w:rPr>
          <w:rFonts w:ascii="Palatino" w:hAnsi="Palatino" w:cs="Palatino" w:eastAsia="Palatino"/>
          <w:sz w:val="28"/>
          <w:szCs w:val="28"/>
          <w:spacing w:val="-36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.1.6.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anonic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34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emplates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32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evelop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plate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emplate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ype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;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printi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sort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app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priate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emplate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efa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empla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unle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othe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lity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8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emplate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clu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trib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set.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plate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q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ui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;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ly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with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8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emplate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dit.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dentified</w:t>
      </w:r>
      <w:r>
        <w:rPr>
          <w:rFonts w:ascii="Palatino" w:hAnsi="Palatino" w:cs="Palatino" w:eastAsia="Palatino"/>
          <w:sz w:val="28"/>
          <w:szCs w:val="28"/>
          <w:spacing w:val="-13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isting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.1.7.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ity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den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fier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Now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Su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ports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6"/>
          <w:w w:val="100"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rit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-o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dent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fi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208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rite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dentifi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historically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mands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ogram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lity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tif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-5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clu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hem.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.2.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A</w:t>
      </w:r>
      <w:r>
        <w:rPr>
          <w:rFonts w:ascii="Arial" w:hAnsi="Arial" w:cs="Arial" w:eastAsia="Arial"/>
          <w:sz w:val="28"/>
          <w:szCs w:val="28"/>
          <w:spacing w:val="2"/>
          <w:w w:val="100"/>
          <w:i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I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Changes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.2.1.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inder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&amp;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ister: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Enh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ncements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to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IN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^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IST^DIC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176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1)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&amp;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iste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: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hi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gume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(f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-5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essio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j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336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2)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&amp;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iste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: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flag</w:t>
      </w:r>
      <w:r>
        <w:rPr>
          <w:rFonts w:ascii="Palatino" w:hAnsi="Palatino" w:cs="Palatino" w:eastAsia="Palatino"/>
          <w:sz w:val="28"/>
          <w:szCs w:val="28"/>
          <w:spacing w:val="-5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plete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atch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nte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uri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9" w:after="0" w:line="249" w:lineRule="auto"/>
        <w:ind w:left="102" w:right="219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3)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iste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: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parame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^D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plate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field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flag</w:t>
      </w:r>
      <w:r>
        <w:rPr>
          <w:rFonts w:ascii="Palatino" w:hAnsi="Palatino" w:cs="Palatino" w:eastAsia="Palatino"/>
          <w:sz w:val="28"/>
          <w:szCs w:val="28"/>
          <w:spacing w:val="-5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cluded.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.2.2.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New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API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eate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Sort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34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emplates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Silen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y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W^DI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TED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will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ntly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empla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.3.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Data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Dic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ionary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anges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.3.1.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Audita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b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6"/>
          <w:w w:val="100"/>
        </w:rPr>
        <w:t>W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rd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ss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ields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68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rity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ov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lowi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lds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ited.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.3.2.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6"/>
          <w:w w:val="100"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ord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ocessing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ields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Can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be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ade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edita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b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623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ically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tec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eque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.3.3.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Set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Expli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aximum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ength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e-text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ields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541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Maxi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ield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trib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j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e-e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code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d’s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rm.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.3.4.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verride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aracter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imit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G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b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318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^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“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ING_LIMIT”),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set,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overrides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standa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255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hara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imit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Manage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.3.5.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Set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oss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-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refe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ences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No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-re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-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runn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b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593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ss-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9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nev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fter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heir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tial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executio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3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.4.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nstallation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and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Dis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ribution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anges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.4.1.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FROM: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Keys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New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-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sty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ndexes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672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ROM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eys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new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style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.4.2.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DINI</w:t>
      </w:r>
      <w:r>
        <w:rPr>
          <w:rFonts w:ascii="Arial" w:hAnsi="Arial" w:cs="Arial" w:eastAsia="Arial"/>
          <w:sz w:val="28"/>
          <w:szCs w:val="28"/>
          <w:spacing w:val="-3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: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6"/>
          <w:w w:val="100"/>
        </w:rPr>
        <w:t>V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g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nst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34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ability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cor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ectly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VIS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1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led.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.4.3.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SK^DINI</w:t>
      </w:r>
      <w:r>
        <w:rPr>
          <w:rFonts w:ascii="Arial" w:hAnsi="Arial" w:cs="Arial" w:eastAsia="Arial"/>
          <w:sz w:val="28"/>
          <w:szCs w:val="28"/>
          <w:spacing w:val="-3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: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nsta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without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Ask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ng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Q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uest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ons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98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NOASK^DIN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que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.4.4.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SAC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&amp;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EH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-1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Co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pl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ant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45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utines—i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INI</w:t>
      </w:r>
      <w:r>
        <w:rPr>
          <w:rFonts w:ascii="Palatino" w:hAnsi="Palatino" w:cs="Palatino" w:eastAsia="Palatino"/>
          <w:sz w:val="28"/>
          <w:szCs w:val="28"/>
          <w:spacing w:val="-24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—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have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z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comply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3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’s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VIS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1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Standa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vent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standa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comply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with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OSEHR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’s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ice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ttrib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ic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3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B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u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F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xes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.1.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mputed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Exp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essions: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ultip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Con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with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6"/>
          <w:w w:val="100"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d-p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ocessing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ie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63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WP1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[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"G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"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!(W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2["G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")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cor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ectly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hand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WP1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P2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ds).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.2.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ookup: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nput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0"/>
          <w:w w:val="100"/>
        </w:rPr>
        <w:t>V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onger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han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30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Ch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racters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ooku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30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chara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cor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17" w:footer="1483" w:top="1740" w:bottom="1680" w:left="1340" w:right="1320"/>
          <w:headerReference w:type="even" r:id="rId21"/>
          <w:headerReference w:type="odd" r:id="rId22"/>
          <w:pgSz w:w="12240" w:h="15840"/>
        </w:sectPr>
      </w:pPr>
      <w:rPr/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3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.3.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oss-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efere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ie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e: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Du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icate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ndex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Names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Duplicate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llowed.</w:t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.4.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percasing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136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uppe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code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IBF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eviou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rked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ly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ngl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onl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.5.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ptioned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ie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ds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Sc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eenman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When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anguage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Engli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’t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</w:p>
    <w:p>
      <w:pPr>
        <w:spacing w:before="12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’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nglis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fixed.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.6.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FROM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aximum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outine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Size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58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ROM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’t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^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“ROU”)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eter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axi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siz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but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rath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9999.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.7.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FROM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utine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-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ze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Calcula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on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895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ROM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’t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cor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ectly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size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aki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z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.8.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Br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ser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Display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Rou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Did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Not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6"/>
          <w:w w:val="100"/>
        </w:rPr>
        <w:t>W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rk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Cache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^D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’t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RSEL</w:t>
      </w:r>
      <w:r>
        <w:rPr>
          <w:rFonts w:ascii="Palatino" w:hAnsi="Palatino" w:cs="Palatino" w:eastAsia="Palatino"/>
          <w:sz w:val="28"/>
          <w:szCs w:val="28"/>
          <w:spacing w:val="-1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</w:t>
      </w:r>
    </w:p>
    <w:p>
      <w:pPr>
        <w:spacing w:before="12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e.</w:t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.9.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aximum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Ro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Size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Did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Not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Get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wi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the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irst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nstallation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of</w:t>
      </w:r>
    </w:p>
    <w:p>
      <w:pPr>
        <w:spacing w:before="0" w:after="0" w:line="320" w:lineRule="exact"/>
        <w:ind w:left="966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ile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an.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11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node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^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D(“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”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tial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z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NumType w:start="11"/>
          <w:pgMar w:footer="1483" w:header="1517" w:top="1740" w:bottom="1680" w:left="1340" w:right="1320"/>
          <w:footerReference w:type="odd" r:id="rId23"/>
          <w:footerReference w:type="even" r:id="rId24"/>
          <w:pgSz w:w="12240" w:h="15840"/>
        </w:sectPr>
      </w:pPr>
      <w:rPr/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3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.10.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Br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ser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Now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6"/>
          <w:w w:val="100"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orks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without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Ke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nel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074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ows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evi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</w:t>
      </w:r>
      <w:r>
        <w:rPr>
          <w:rFonts w:ascii="Arial" w:hAnsi="Arial" w:cs="Arial" w:eastAsia="Arial"/>
          <w:sz w:val="28"/>
          <w:szCs w:val="28"/>
          <w:spacing w:val="-20"/>
          <w:w w:val="10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1.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ce/W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th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aximum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eng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91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245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chara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supp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ength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^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D(“ST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NG_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MIT”).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.12.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verse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lation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Co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ex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w-st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y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ndexes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when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Doing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rtial</w:t>
      </w:r>
    </w:p>
    <w:p>
      <w:pPr>
        <w:spacing w:before="0" w:after="0" w:line="320" w:lineRule="exact"/>
        <w:ind w:left="966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atches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76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eviou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compo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new-style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9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rwa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part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atch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ever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entr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“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?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?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”.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</w:t>
      </w:r>
      <w:r>
        <w:rPr>
          <w:rFonts w:ascii="Palatino" w:hAnsi="Palatino" w:cs="Palatino" w:eastAsia="Palatino"/>
          <w:sz w:val="28"/>
          <w:szCs w:val="28"/>
          <w:spacing w:val="-24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will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ectly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ever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isplayi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part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.13.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lag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^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DIC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Q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lag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on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^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and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IN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^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Par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al</w:t>
      </w:r>
    </w:p>
    <w:p>
      <w:pPr>
        <w:spacing w:before="0" w:after="0" w:line="320" w:lineRule="exact"/>
        <w:ind w:left="966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me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atches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Pointer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2"/>
          <w:w w:val="100"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alues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469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eviou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flag</w:t>
      </w:r>
      <w:r>
        <w:rPr>
          <w:rFonts w:ascii="Palatino" w:hAnsi="Palatino" w:cs="Palatino" w:eastAsia="Palatino"/>
          <w:sz w:val="28"/>
          <w:szCs w:val="28"/>
          <w:spacing w:val="-5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^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Q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flag</w:t>
      </w:r>
      <w:r>
        <w:rPr>
          <w:rFonts w:ascii="Palatino" w:hAnsi="Palatino" w:cs="Palatino" w:eastAsia="Palatino"/>
          <w:sz w:val="28"/>
          <w:szCs w:val="28"/>
          <w:spacing w:val="-5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DBS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alls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atch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pointer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lds</w:t>
      </w:r>
      <w:r>
        <w:rPr>
          <w:rFonts w:ascii="Palatino" w:hAnsi="Palatino" w:cs="Palatino" w:eastAsia="Palatino"/>
          <w:sz w:val="28"/>
          <w:szCs w:val="28"/>
          <w:spacing w:val="-5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par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ially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atch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atche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</w:t>
      </w:r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part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atch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llowed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cumstance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.14.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unctions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YEA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,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ON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,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-2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Y</w:t>
      </w:r>
      <w:r>
        <w:rPr>
          <w:rFonts w:ascii="Arial" w:hAnsi="Arial" w:cs="Arial" w:eastAsia="Arial"/>
          <w:sz w:val="28"/>
          <w:szCs w:val="28"/>
          <w:spacing w:val="-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Now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perate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on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nternal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0"/>
          <w:w w:val="100"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alues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27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eviou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nctio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extern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usef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un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ognizea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ok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“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DOB)"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swer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"12/0000").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nctio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outp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sfo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ld,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odu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accu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swer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17" w:footer="1483" w:top="1740" w:bottom="1680" w:left="1340" w:right="1320"/>
          <w:headerReference w:type="even" r:id="rId25"/>
          <w:headerReference w:type="odd" r:id="rId26"/>
          <w:pgSz w:w="12240" w:h="15840"/>
        </w:sectPr>
      </w:pPr>
      <w:rPr/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3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.15.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Date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ncatenations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onger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rash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with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Hard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Errors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61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Computed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essio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with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valu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"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OD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Y_(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OD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-1)")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caus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code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caus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syntax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executed.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xed.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.16.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Sort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Q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ual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fier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;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X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-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Now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Allo</w:t>
      </w:r>
      <w:r>
        <w:rPr>
          <w:rFonts w:ascii="Arial" w:hAnsi="Arial" w:cs="Arial" w:eastAsia="Arial"/>
          <w:sz w:val="28"/>
          <w:szCs w:val="28"/>
          <w:spacing w:val="1"/>
          <w:w w:val="100"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ed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for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ree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3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x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ields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278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qualifier</w:t>
      </w:r>
      <w:r>
        <w:rPr>
          <w:rFonts w:ascii="Palatino" w:hAnsi="Palatino" w:cs="Palatino" w:eastAsia="Palatino"/>
          <w:sz w:val="28"/>
          <w:szCs w:val="28"/>
          <w:spacing w:val="-1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ive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over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field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cally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xt),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but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ed.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ejects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.17.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Dele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ng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Output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1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ransform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So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etimes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Deleted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Patient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il</w:t>
      </w:r>
      <w:r>
        <w:rPr>
          <w:rFonts w:ascii="Arial" w:hAnsi="Arial" w:cs="Arial" w:eastAsia="Arial"/>
          <w:sz w:val="28"/>
          <w:szCs w:val="28"/>
          <w:spacing w:val="13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ʼ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DD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26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1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volvi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nak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efe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some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caus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atie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’s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ict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eleted!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code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fixed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eve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happe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.18.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ileman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RCP</w:t>
      </w:r>
      <w:r>
        <w:rPr>
          <w:rFonts w:ascii="Arial" w:hAnsi="Arial" w:cs="Arial" w:eastAsia="Arial"/>
          <w:sz w:val="28"/>
          <w:szCs w:val="28"/>
          <w:spacing w:val="-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DDR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ILE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: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x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lags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Pa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ameter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in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ode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77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DDR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cepts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ode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parame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d),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“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EDIT”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“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”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ate</w:t>
      </w:r>
      <w:r>
        <w:rPr>
          <w:rFonts w:ascii="Palatino" w:hAnsi="Palatino" w:cs="Palatino" w:eastAsia="Palatino"/>
          <w:sz w:val="28"/>
          <w:szCs w:val="28"/>
          <w:spacing w:val="-18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cepts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flag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parame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his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^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DR3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efully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eve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flags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parame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;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flags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cont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lect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Health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J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</w:p>
    <w:p>
      <w:pPr>
        <w:spacing w:before="0" w:after="0" w:line="249" w:lineRule="auto"/>
        <w:ind w:left="102" w:right="54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noted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“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ectio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”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pda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-4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’s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flags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q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ually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useful.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specific</w:t>
      </w:r>
      <w:r>
        <w:rPr>
          <w:rFonts w:ascii="Palatino" w:hAnsi="Palatino" w:cs="Palatino" w:eastAsia="Palatino"/>
          <w:sz w:val="28"/>
          <w:szCs w:val="28"/>
          <w:spacing w:val="-9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example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spi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flag</w:t>
      </w:r>
      <w:r>
        <w:rPr>
          <w:rFonts w:ascii="Palatino" w:hAnsi="Palatino" w:cs="Palatino" w:eastAsia="Palatino"/>
          <w:sz w:val="28"/>
          <w:szCs w:val="28"/>
          <w:spacing w:val="-5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oce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value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ate</w:t>
      </w:r>
      <w:r>
        <w:rPr>
          <w:rFonts w:ascii="Palatino" w:hAnsi="Palatino" w:cs="Palatino" w:eastAsia="Palatino"/>
          <w:sz w:val="28"/>
          <w:szCs w:val="28"/>
          <w:spacing w:val="-18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4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U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-26"/>
          <w:w w:val="100"/>
          <w:b/>
          <w:bCs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es</w:t>
      </w:r>
      <w:r>
        <w:rPr>
          <w:rFonts w:ascii="Arial" w:hAnsi="Arial" w:cs="Arial" w:eastAsia="Arial"/>
          <w:sz w:val="32"/>
          <w:szCs w:val="3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468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22.2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ate/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ime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calls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DBS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TER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NDER.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ests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under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sectPr>
      <w:pgMar w:header="1517" w:footer="1483" w:top="1740" w:bottom="1680" w:left="1340" w:right="132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Palatino">
    <w:altName w:val="Palatino"/>
    <w:charset w:val="0"/>
    <w:family w:val="roman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06.825317pt;width:63.188004pt;height:14pt;mso-position-horizontal-relative:page;mso-position-vertical-relative:page;z-index:-740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Ma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4"/>
                    <w:w w:val="100"/>
                  </w:rPr>
                  <w:t>r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c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h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2015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099976pt;margin-top:706.825317pt;width:10.0pt;height:14pt;mso-position-horizontal-relative:page;mso-position-vertical-relative:page;z-index:-739" type="#_x0000_t202" filled="f" stroked="f">
          <v:textbox inset="0,0,0,0">
            <w:txbxContent>
              <w:p>
                <w:pPr>
                  <w:spacing w:before="2" w:after="0" w:line="240" w:lineRule="auto"/>
                  <w:ind w:left="40" w:right="-20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099998pt;margin-top:706.825317pt;width:16.000001pt;height:14pt;mso-position-horizontal-relative:page;mso-position-vertical-relative:page;z-index:-738" type="#_x0000_t202" filled="f" stroked="f">
          <v:textbox inset="0,0,0,0">
            <w:txbxContent>
              <w:p>
                <w:pPr>
                  <w:spacing w:before="2" w:after="0" w:line="240" w:lineRule="auto"/>
                  <w:ind w:left="40" w:right="-20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8pt;margin-top:706.825317pt;width:63.284004pt;height:14pt;mso-position-horizontal-relative:page;mso-position-vertical-relative:page;z-index:-737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Ma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4"/>
                    <w:w w:val="100"/>
                  </w:rPr>
                  <w:t>r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c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h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2015</w:t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06.825317pt;width:63.188004pt;height:14pt;mso-position-horizontal-relative:page;mso-position-vertical-relative:page;z-index:-732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Ma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4"/>
                    <w:w w:val="100"/>
                  </w:rPr>
                  <w:t>r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c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h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2015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099976pt;margin-top:706.825317pt;width:16.004001pt;height:14pt;mso-position-horizontal-relative:page;mso-position-vertical-relative:page;z-index:-731" type="#_x0000_t202" filled="f" stroked="f">
          <v:textbox inset="0,0,0,0">
            <w:txbxContent>
              <w:p>
                <w:pPr>
                  <w:spacing w:before="2" w:after="0" w:line="240" w:lineRule="auto"/>
                  <w:ind w:left="40" w:right="-20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099998pt;margin-top:706.825317pt;width:16.000001pt;height:14pt;mso-position-horizontal-relative:page;mso-position-vertical-relative:page;z-index:-730" type="#_x0000_t202" filled="f" stroked="f">
          <v:textbox inset="0,0,0,0">
            <w:txbxContent>
              <w:p>
                <w:pPr>
                  <w:spacing w:before="2" w:after="0" w:line="240" w:lineRule="auto"/>
                  <w:ind w:left="40" w:right="-20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8pt;margin-top:706.825317pt;width:63.284004pt;height:14pt;mso-position-horizontal-relative:page;mso-position-vertical-relative:page;z-index:-729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Ma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4"/>
                    <w:w w:val="100"/>
                  </w:rPr>
                  <w:t>r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c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h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2015</w:t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5.899994pt;margin-top:74.825302pt;width:175.385946pt;height:14pt;mso-position-horizontal-relative:page;mso-position-vertical-relative:page;z-index:-742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MSC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F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man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Rel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ase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ot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s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825302pt;width:175.325946pt;height:14pt;mso-position-horizontal-relative:page;mso-position-vertical-relative:page;z-index:-741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MSC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Fileman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Rel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ase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ot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s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825302pt;width:175.325946pt;height:14pt;mso-position-horizontal-relative:page;mso-position-vertical-relative:page;z-index:-736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MSC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Fileman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Rel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ase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ot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s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5.899994pt;margin-top:74.825302pt;width:175.385946pt;height:14pt;mso-position-horizontal-relative:page;mso-position-vertical-relative:page;z-index:-735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MSC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F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man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Rel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ase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ot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s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825302pt;width:175.325946pt;height:14pt;mso-position-horizontal-relative:page;mso-position-vertical-relative:page;z-index:-734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MSC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Fileman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Rel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ase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ot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s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5.899994pt;margin-top:74.825302pt;width:175.385946pt;height:14pt;mso-position-horizontal-relative:page;mso-position-vertical-relative:page;z-index:-733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MSC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F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man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Rel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ase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ot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s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825302pt;width:175.325946pt;height:14pt;mso-position-horizontal-relative:page;mso-position-vertical-relative:page;z-index:-728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MSC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Fileman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Rel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ase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ot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s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5.899994pt;margin-top:74.825302pt;width:175.385946pt;height:14pt;mso-position-horizontal-relative:page;mso-position-vertical-relative:page;z-index:-727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MSC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F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man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Rel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ase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ot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s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Relationship Id="rId11" Type="http://schemas.openxmlformats.org/officeDocument/2006/relationships/hyperlink" Target="http://creativecommons.org/licenses/by-sa/3.0/" TargetMode="External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20" Type="http://schemas.openxmlformats.org/officeDocument/2006/relationships/header" Target="header4.xml"/><Relationship Id="rId21" Type="http://schemas.openxmlformats.org/officeDocument/2006/relationships/header" Target="header5.xml"/><Relationship Id="rId22" Type="http://schemas.openxmlformats.org/officeDocument/2006/relationships/header" Target="header6.xml"/><Relationship Id="rId23" Type="http://schemas.openxmlformats.org/officeDocument/2006/relationships/footer" Target="footer3.xml"/><Relationship Id="rId24" Type="http://schemas.openxmlformats.org/officeDocument/2006/relationships/footer" Target="footer4.xml"/><Relationship Id="rId25" Type="http://schemas.openxmlformats.org/officeDocument/2006/relationships/header" Target="header7.xml"/><Relationship Id="rId26" Type="http://schemas.openxmlformats.org/officeDocument/2006/relationships/header" Target="header8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OSEHRA Document</dc:title>
  <dcterms:created xsi:type="dcterms:W3CDTF">2023-01-16T23:00:57Z</dcterms:created>
  <dcterms:modified xsi:type="dcterms:W3CDTF">2023-01-16T23:00:57Z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2015-03-20T00:00:00Z</vt:filetime>
  </property>
  <property fmtid="{D5CDD505-2E9C-101B-9397-08002B2CF9AE}" pid="3" name="LastSaved">
    <vt:filetime>2023-01-17T00:00:00Z</vt:filetime>
  </property>
</Properties>
</file>