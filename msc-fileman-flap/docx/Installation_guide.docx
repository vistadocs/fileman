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531" w:lineRule="exact"/>
        <w:ind w:left="198" w:right="174"/>
        <w:jc w:val="center"/>
        <w:tabs>
          <w:tab w:pos="2420" w:val="left"/>
          <w:tab w:pos="4480" w:val="left"/>
          <w:tab w:pos="6720" w:val="left"/>
          <w:tab w:pos="8900" w:val="left"/>
        </w:tabs>
        <w:rPr>
          <w:rFonts w:ascii="Arial" w:hAnsi="Arial" w:cs="Arial" w:eastAsia="Arial"/>
          <w:sz w:val="48"/>
          <w:szCs w:val="48"/>
        </w:rPr>
      </w:pPr>
      <w:rPr/>
      <w:r>
        <w:rPr/>
        <w:pict>
          <v:group style="position:absolute;margin-left:70.75pt;margin-top:126.63047pt;width:470.5pt;height:194.5pt;mso-position-horizontal-relative:page;mso-position-vertical-relative:paragraph;z-index:-1651" coordorigin="1415,2533" coordsize="9410,3890">
            <v:group style="position:absolute;left:1440;top:2558;width:9360;height:1360" coordorigin="1440,2558" coordsize="9360,1360">
              <v:shape style="position:absolute;left:1440;top:2558;width:9360;height:1360" coordorigin="1440,2558" coordsize="9360,1360" path="m1440,3918l10800,3918,10800,2558,1440,2558,1440,3918e" filled="t" fillcolor="#E5E5E5" stroked="f">
                <v:path arrowok="t"/>
                <v:fill/>
              </v:shape>
            </v:group>
            <v:group style="position:absolute;left:1440;top:3918;width:9360;height:880" coordorigin="1440,3918" coordsize="9360,880">
              <v:shape style="position:absolute;left:1440;top:3918;width:9360;height:880" coordorigin="1440,3918" coordsize="9360,880" path="m1440,4798l10800,4798,10800,3918,1440,3918,1440,4798e" filled="t" fillcolor="#E5E5E5" stroked="f">
                <v:path arrowok="t"/>
                <v:fill/>
              </v:shape>
            </v:group>
            <v:group style="position:absolute;left:1440;top:4798;width:9360;height:1600" coordorigin="1440,4798" coordsize="9360,1600">
              <v:shape style="position:absolute;left:1440;top:4798;width:9360;height:1600" coordorigin="1440,4798" coordsize="9360,1600" path="m1440,6398l10800,6398,10800,4798,1440,4798,1440,6398e" filled="t" fillcolor="#E5E5E5" stroked="f">
                <v:path arrowok="t"/>
                <v:fill/>
              </v:shape>
            </v:group>
            <v:group style="position:absolute;left:1464;top:2558;width:2;height:3840" coordorigin="1464,2558" coordsize="2,3840">
              <v:shape style="position:absolute;left:1464;top:2558;width:2;height:3840" coordorigin="1464,2558" coordsize="0,3840" path="m1464,2558l1464,6398e" filled="f" stroked="t" strokeweight="2.5pt" strokecolor="#000000">
                <v:path arrowok="t"/>
              </v:shape>
            </v:group>
            <v:group style="position:absolute;left:1545;top:2654;width:2;height:3648" coordorigin="1545,2654" coordsize="2,3648">
              <v:shape style="position:absolute;left:1545;top:2654;width:2;height:3648" coordorigin="1545,2654" coordsize="0,3648" path="m1545,2654l1545,6302e" filled="f" stroked="t" strokeweight="1.0pt" strokecolor="#000000">
                <v:path arrowok="t"/>
              </v:shape>
            </v:group>
            <v:group style="position:absolute;left:10776;top:2558;width:2;height:3840" coordorigin="10776,2558" coordsize="2,3840">
              <v:shape style="position:absolute;left:10776;top:2558;width:2;height:3840" coordorigin="10776,2558" coordsize="0,3840" path="m10776,2558l10776,6398e" filled="f" stroked="t" strokeweight="2.5pt" strokecolor="#000000">
                <v:path arrowok="t"/>
              </v:shape>
            </v:group>
            <v:group style="position:absolute;left:10695;top:2654;width:2;height:3648" coordorigin="10695,2654" coordsize="2,3648">
              <v:shape style="position:absolute;left:10695;top:2654;width:2;height:3648" coordorigin="10695,2654" coordsize="0,3648" path="m10695,2654l10695,6302e" filled="f" stroked="t" strokeweight="1.0pt" strokecolor="#000000">
                <v:path arrowok="t"/>
              </v:shape>
            </v:group>
            <v:group style="position:absolute;left:1440;top:2582;width:9360;height:2" coordorigin="1440,2582" coordsize="9360,2">
              <v:shape style="position:absolute;left:1440;top:2582;width:9360;height:2" coordorigin="1440,2582" coordsize="9360,0" path="m1440,2582l10800,2582e" filled="f" stroked="t" strokeweight="2.5pt" strokecolor="#000000">
                <v:path arrowok="t"/>
              </v:shape>
            </v:group>
            <v:group style="position:absolute;left:1536;top:2663;width:9168;height:2" coordorigin="1536,2663" coordsize="9168,2">
              <v:shape style="position:absolute;left:1536;top:2663;width:9168;height:2" coordorigin="1536,2663" coordsize="9168,0" path="m1536,2663l10704,2663e" filled="f" stroked="t" strokeweight="1.0pt" strokecolor="#000000">
                <v:path arrowok="t"/>
              </v:shape>
            </v:group>
            <v:group style="position:absolute;left:1440;top:6374;width:9360;height:2" coordorigin="1440,6374" coordsize="9360,2">
              <v:shape style="position:absolute;left:1440;top:6374;width:9360;height:2" coordorigin="1440,6374" coordsize="9360,0" path="m1440,6374l10800,6374e" filled="f" stroked="t" strokeweight="2.5pt" strokecolor="#000000">
                <v:path arrowok="t"/>
              </v:shape>
            </v:group>
            <v:group style="position:absolute;left:1536;top:6293;width:9168;height:2" coordorigin="1536,6293" coordsize="9168,2">
              <v:shape style="position:absolute;left:1536;top:6293;width:9168;height:2" coordorigin="1536,6293" coordsize="9168,0" path="m1536,6293l10704,6293e" filled="f" stroked="t" strokeweight="1.0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V</w:t>
        <w:tab/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I</w:t>
        <w:tab/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S</w:t>
        <w:tab/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T</w:t>
        <w:tab/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26" w:right="2703"/>
        <w:jc w:val="center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48"/>
          <w:szCs w:val="4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le</w:t>
      </w:r>
      <w:r>
        <w:rPr>
          <w:rFonts w:ascii="Arial" w:hAnsi="Arial" w:cs="Arial" w:eastAsia="Arial"/>
          <w:sz w:val="48"/>
          <w:szCs w:val="4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48"/>
          <w:szCs w:val="4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48"/>
          <w:szCs w:val="48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48"/>
          <w:szCs w:val="4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48"/>
          <w:szCs w:val="48"/>
          <w:spacing w:val="-2"/>
          <w:w w:val="100"/>
          <w:b/>
          <w:bCs/>
        </w:rPr>
        <w:t>g</w:t>
      </w:r>
      <w:r>
        <w:rPr>
          <w:rFonts w:ascii="Arial" w:hAnsi="Arial" w:cs="Arial" w:eastAsia="Arial"/>
          <w:sz w:val="48"/>
          <w:szCs w:val="48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48"/>
          <w:szCs w:val="48"/>
          <w:spacing w:val="1"/>
          <w:w w:val="100"/>
          <w:b/>
          <w:bCs/>
        </w:rPr>
        <w:t>2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.2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09" w:right="2687"/>
        <w:jc w:val="center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-2"/>
          <w:w w:val="100"/>
          <w:b/>
          <w:bCs/>
        </w:rPr>
        <w:t>I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nst</w:t>
      </w:r>
      <w:r>
        <w:rPr>
          <w:rFonts w:ascii="Arial" w:hAnsi="Arial" w:cs="Arial" w:eastAsia="Arial"/>
          <w:sz w:val="48"/>
          <w:szCs w:val="48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48"/>
          <w:szCs w:val="48"/>
          <w:spacing w:val="-2"/>
          <w:w w:val="100"/>
          <w:b/>
          <w:bCs/>
        </w:rPr>
        <w:t>l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lation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48"/>
          <w:szCs w:val="48"/>
          <w:spacing w:val="-2"/>
          <w:w w:val="100"/>
          <w:b/>
          <w:bCs/>
        </w:rPr>
        <w:t>G</w:t>
      </w:r>
      <w:r>
        <w:rPr>
          <w:rFonts w:ascii="Arial" w:hAnsi="Arial" w:cs="Arial" w:eastAsia="Arial"/>
          <w:sz w:val="48"/>
          <w:szCs w:val="48"/>
          <w:spacing w:val="0"/>
          <w:w w:val="100"/>
          <w:b/>
          <w:bCs/>
        </w:rPr>
        <w:t>uide</w:t>
      </w:r>
      <w:r>
        <w:rPr>
          <w:rFonts w:ascii="Arial" w:hAnsi="Arial" w:cs="Arial" w:eastAsia="Arial"/>
          <w:sz w:val="48"/>
          <w:szCs w:val="48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60" w:right="3432"/>
        <w:jc w:val="center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-2"/>
          <w:w w:val="100"/>
        </w:rPr>
        <w:t>M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a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rch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2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0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1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3</w:t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572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shape style="position:absolute;margin-left:271.700012pt;margin-top:-3.032141pt;width:68.6pt;height:52.7pt;mso-position-horizontal-relative:page;mso-position-vertical-relative:paragraph;z-index:-1650" type="#_x0000_t75">
            <v:imagedata r:id="rId5" o:title=""/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/</w:t>
      </w:r>
    </w:p>
    <w:p>
      <w:pPr>
        <w:spacing w:before="0" w:after="0" w:line="220" w:lineRule="exact"/>
        <w:ind w:left="5686" w:right="3403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</w:t>
      </w:r>
    </w:p>
    <w:p>
      <w:pPr>
        <w:spacing w:before="0" w:after="0" w:line="220" w:lineRule="exact"/>
        <w:ind w:left="5686" w:right="3279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</w:p>
    <w:p>
      <w:pPr>
        <w:spacing w:before="0" w:after="0" w:line="220" w:lineRule="exact"/>
        <w:ind w:left="5686" w:right="3098"/>
        <w:jc w:val="center"/>
        <w:rPr>
          <w:rFonts w:ascii="Arial" w:hAnsi="Arial" w:cs="Arial" w:eastAsia="Arial"/>
          <w:sz w:val="22"/>
          <w:szCs w:val="22"/>
        </w:rPr>
      </w:pPr>
      <w:rPr/>
      <w:r>
        <w:rPr/>
        <w:pict>
          <v:shape style="position:absolute;margin-left:390pt;margin-top:43.068947pt;width:146.450567pt;height:120.48pt;mso-position-horizontal-relative:page;mso-position-vertical-relative:paragraph;z-index:-1649" type="#_x0000_t75">
            <v:imagedata r:id="rId6" o:title=""/>
          </v:shape>
        </w:pic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oj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96.384615pt;height:63.82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40" w:right="13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9" w:after="0" w:line="249" w:lineRule="auto"/>
        <w:ind w:left="102" w:right="45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©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2013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VIS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4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icens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under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eative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eAlike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3.0.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ails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vail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color w:val="00007F"/>
          <w:spacing w:val="0"/>
          <w:w w:val="100"/>
        </w:rPr>
      </w:r>
      <w:hyperlink r:id="rId8"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ht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  <w:t>t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p://c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4"/>
            <w:w w:val="100"/>
            <w:u w:val="single" w:color="00007F"/>
          </w:rPr>
          <w:t>r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4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eativecom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  <w:t>m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  <w:t>o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n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  <w:t>s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.o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4"/>
            <w:w w:val="100"/>
            <w:u w:val="single" w:color="00007F"/>
          </w:rPr>
          <w:t>r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4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g/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  <w:t>l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ice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  <w:t>n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se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  <w:t>s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  <w:t>/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  <w:t>b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y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  <w:t>-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  <w:t>s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0"/>
            <w:w w:val="100"/>
            <w:u w:val="single" w:color="00007F"/>
          </w:rPr>
          <w:t>a/3.0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  <w:t>/</w:t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  <w:u w:val="single" w:color="00007F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</w:rPr>
        </w:r>
        <w:r>
          <w:rPr>
            <w:rFonts w:ascii="Palatino" w:hAnsi="Palatino" w:cs="Palatino" w:eastAsia="Palatino"/>
            <w:sz w:val="28"/>
            <w:szCs w:val="28"/>
            <w:color w:val="00007F"/>
            <w:spacing w:val="-2"/>
            <w:w w:val="100"/>
          </w:rPr>
        </w:r>
      </w:hyperlink>
      <w:r>
        <w:rPr>
          <w:rFonts w:ascii="Palatino" w:hAnsi="Palatino" w:cs="Palatino" w:eastAsia="Palatino"/>
          <w:sz w:val="28"/>
          <w:szCs w:val="28"/>
          <w:color w:val="000000"/>
          <w:spacing w:val="0"/>
          <w:w w:val="100"/>
        </w:rPr>
        <w:t>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2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ev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sion</w:t>
      </w:r>
      <w:r>
        <w:rPr>
          <w:rFonts w:ascii="Arial" w:hAnsi="Arial" w:cs="Arial" w:eastAsia="Arial"/>
          <w:sz w:val="32"/>
          <w:szCs w:val="32"/>
          <w:spacing w:val="2"/>
          <w:w w:val="100"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H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s</w:t>
      </w:r>
      <w:r>
        <w:rPr>
          <w:rFonts w:ascii="Arial" w:hAnsi="Arial" w:cs="Arial" w:eastAsia="Arial"/>
          <w:sz w:val="32"/>
          <w:szCs w:val="32"/>
          <w:spacing w:val="2"/>
          <w:w w:val="100"/>
        </w:rPr>
        <w:t>t</w:t>
      </w:r>
      <w:r>
        <w:rPr>
          <w:rFonts w:ascii="Arial" w:hAnsi="Arial" w:cs="Arial" w:eastAsia="Arial"/>
          <w:sz w:val="32"/>
          <w:szCs w:val="32"/>
          <w:spacing w:val="-2"/>
          <w:w w:val="100"/>
        </w:rPr>
        <w:t>o</w:t>
      </w:r>
      <w:r>
        <w:rPr>
          <w:rFonts w:ascii="Arial" w:hAnsi="Arial" w:cs="Arial" w:eastAsia="Arial"/>
          <w:sz w:val="32"/>
          <w:szCs w:val="32"/>
          <w:spacing w:val="2"/>
          <w:w w:val="100"/>
        </w:rPr>
        <w:t>r</w:t>
      </w:r>
      <w:r>
        <w:rPr>
          <w:rFonts w:ascii="Arial" w:hAnsi="Arial" w:cs="Arial" w:eastAsia="Arial"/>
          <w:sz w:val="32"/>
          <w:szCs w:val="32"/>
          <w:spacing w:val="0"/>
          <w:w w:val="100"/>
        </w:rPr>
        <w:t>y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999996" w:type="dxa"/>
      </w:tblPr>
      <w:tblGrid/>
      <w:tr>
        <w:trPr>
          <w:trHeight w:val="420" w:hRule="exact"/>
        </w:trPr>
        <w:tc>
          <w:tcPr>
            <w:tcW w:w="175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E5E5E5"/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Date</w:t>
            </w:r>
          </w:p>
        </w:tc>
        <w:tc>
          <w:tcPr>
            <w:tcW w:w="18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E5E5E5"/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Desc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p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n</w:t>
            </w:r>
          </w:p>
        </w:tc>
        <w:tc>
          <w:tcPr>
            <w:tcW w:w="186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E5E5E5"/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L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ang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u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age</w:t>
            </w:r>
          </w:p>
        </w:tc>
        <w:tc>
          <w:tcPr>
            <w:tcW w:w="385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  <w:shd w:val="clear" w:color="auto" w:fill="E5E5E5"/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u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s</w:t>
            </w:r>
          </w:p>
        </w:tc>
      </w:tr>
      <w:tr>
        <w:trPr>
          <w:trHeight w:val="1034" w:hRule="exact"/>
        </w:trPr>
        <w:tc>
          <w:tcPr>
            <w:tcW w:w="175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Ma</w:t>
            </w:r>
            <w:r>
              <w:rPr>
                <w:rFonts w:ascii="Palatino" w:hAnsi="Palatino" w:cs="Palatino" w:eastAsia="Palatino"/>
                <w:sz w:val="28"/>
                <w:szCs w:val="28"/>
                <w:spacing w:val="-6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c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2013</w:t>
            </w:r>
          </w:p>
        </w:tc>
        <w:tc>
          <w:tcPr>
            <w:tcW w:w="189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27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32"/>
                <w:w w:val="100"/>
              </w:rPr>
              <w:t>V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ersi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22.2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6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elea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</w:t>
            </w:r>
          </w:p>
        </w:tc>
        <w:tc>
          <w:tcPr>
            <w:tcW w:w="1860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E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g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l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(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U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)</w:t>
            </w:r>
          </w:p>
        </w:tc>
        <w:tc>
          <w:tcPr>
            <w:tcW w:w="3856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single" w:sz=".8" w:space="0" w:color="000000"/>
            </w:tcBorders>
          </w:tcPr>
          <w:p>
            <w:pPr>
              <w:spacing w:before="54" w:after="0" w:line="240" w:lineRule="auto"/>
              <w:ind w:left="57" w:right="84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Sam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Ha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b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l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based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on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h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Palatino" w:hAnsi="Palatino" w:cs="Palatino" w:eastAsia="Palatino"/>
                <w:sz w:val="28"/>
                <w:szCs w:val="28"/>
                <w:spacing w:val="-4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evio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u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stalla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g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u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ide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p</w:t>
            </w:r>
            <w:r>
              <w:rPr>
                <w:rFonts w:ascii="Palatino" w:hAnsi="Palatino" w:cs="Palatino" w:eastAsia="Palatino"/>
                <w:sz w:val="28"/>
                <w:szCs w:val="28"/>
                <w:spacing w:val="-4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ovi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d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e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d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b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y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32"/>
                <w:w w:val="100"/>
              </w:rPr>
              <w:t>V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etera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n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A</w:t>
            </w:r>
            <w:r>
              <w:rPr>
                <w:rFonts w:ascii="Palatino" w:hAnsi="Palatino" w:cs="Palatino" w:eastAsia="Palatino"/>
                <w:sz w:val="28"/>
                <w:szCs w:val="28"/>
                <w:spacing w:val="-4"/>
                <w:w w:val="100"/>
              </w:rPr>
              <w:t>f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f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air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.</w:t>
            </w:r>
          </w:p>
        </w:tc>
      </w:tr>
    </w:tbl>
    <w:p>
      <w:pPr>
        <w:jc w:val="left"/>
        <w:spacing w:after="0"/>
        <w:sectPr>
          <w:pgSz w:w="12240" w:h="15840"/>
          <w:pgMar w:top="1480" w:bottom="280" w:left="1340" w:right="1340"/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1" w:lineRule="exact"/>
        <w:ind w:left="102" w:right="-20"/>
        <w:jc w:val="left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</w:rPr>
        <w:t>Co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n</w:t>
      </w:r>
      <w:r>
        <w:rPr>
          <w:rFonts w:ascii="Arial" w:hAnsi="Arial" w:cs="Arial" w:eastAsia="Arial"/>
          <w:sz w:val="48"/>
          <w:szCs w:val="48"/>
          <w:spacing w:val="-2"/>
          <w:w w:val="100"/>
        </w:rPr>
        <w:t>t</w:t>
      </w:r>
      <w:r>
        <w:rPr>
          <w:rFonts w:ascii="Arial" w:hAnsi="Arial" w:cs="Arial" w:eastAsia="Arial"/>
          <w:sz w:val="48"/>
          <w:szCs w:val="48"/>
          <w:spacing w:val="1"/>
          <w:w w:val="100"/>
        </w:rPr>
        <w:t>e</w:t>
      </w:r>
      <w:r>
        <w:rPr>
          <w:rFonts w:ascii="Arial" w:hAnsi="Arial" w:cs="Arial" w:eastAsia="Arial"/>
          <w:sz w:val="48"/>
          <w:szCs w:val="48"/>
          <w:spacing w:val="0"/>
          <w:w w:val="100"/>
        </w:rPr>
        <w:t>nts</w:t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Orienta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1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8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</w:t>
      </w:r>
    </w:p>
    <w:p>
      <w:pPr>
        <w:spacing w:before="12" w:after="0" w:line="240" w:lineRule="auto"/>
        <w:ind w:left="42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Int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1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</w:t>
      </w:r>
    </w:p>
    <w:p>
      <w:pPr>
        <w:spacing w:before="12" w:after="0" w:line="240" w:lineRule="auto"/>
        <w:ind w:left="42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Caché/En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Instal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1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6</w:t>
      </w:r>
    </w:p>
    <w:p>
      <w:pPr>
        <w:spacing w:before="12" w:after="0" w:line="240" w:lineRule="auto"/>
        <w:ind w:left="42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Instal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4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16</w:t>
      </w:r>
    </w:p>
    <w:p>
      <w:pPr>
        <w:spacing w:before="12" w:after="0" w:line="240" w:lineRule="auto"/>
        <w:ind w:left="42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-alo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Installa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1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25</w:t>
      </w:r>
    </w:p>
    <w:p>
      <w:pPr>
        <w:jc w:val="left"/>
        <w:spacing w:after="0"/>
        <w:sectPr>
          <w:pgSz w:w="12240" w:h="15840"/>
          <w:pgMar w:top="1480" w:bottom="280" w:left="134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6" w:after="0" w:line="240" w:lineRule="auto"/>
        <w:ind w:left="102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Orientat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92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ventio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ispla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cku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llustratio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captu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igits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fix)</w:t>
      </w:r>
      <w:r>
        <w:rPr>
          <w:rFonts w:ascii="Palatino" w:hAnsi="Palatino" w:cs="Palatino" w:eastAsia="Palatino"/>
          <w:sz w:val="28"/>
          <w:szCs w:val="28"/>
          <w:spacing w:val="-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social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rity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begin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“000”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“666.”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TIEN</w:t>
      </w:r>
      <w:r>
        <w:rPr>
          <w:rFonts w:ascii="Palatino" w:hAnsi="Palatino" w:cs="Palatino" w:eastAsia="Palatino"/>
          <w:sz w:val="28"/>
          <w:szCs w:val="28"/>
          <w:spacing w:val="-2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[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]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,[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]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pect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vel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“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”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numb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spel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out.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41"/>
        <w:jc w:val="both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rtion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enclos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'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ompts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bold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2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specific</w:t>
      </w:r>
      <w:r>
        <w:rPr>
          <w:rFonts w:ascii="Palatino" w:hAnsi="Palatino" w:cs="Palatino" w:eastAsia="Palatino"/>
          <w:sz w:val="28"/>
          <w:szCs w:val="28"/>
          <w:spacing w:val="-9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case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ar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'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&lt;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--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'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ed.</w:t>
      </w:r>
    </w:p>
    <w:p>
      <w:pPr>
        <w:jc w:val="left"/>
        <w:spacing w:after="0"/>
        <w:sectPr>
          <w:pgNumType w:start="1"/>
          <w:pgMar w:header="1517" w:footer="1483" w:top="1740" w:bottom="1680" w:left="1340" w:right="1320"/>
          <w:headerReference w:type="odd" r:id="rId9"/>
          <w:headerReference w:type="even" r:id="rId10"/>
          <w:footerReference w:type="odd" r:id="rId11"/>
          <w:footerReference w:type="even" r:id="rId12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6" w:after="0" w:line="240" w:lineRule="auto"/>
        <w:ind w:left="102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Intro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uct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43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ovi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uctio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esign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-alo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variety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mple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Insti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uctio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-alo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egrated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efer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ʼ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Installa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uctio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1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1995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Standa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stalla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supp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1995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51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882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;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occu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7.1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ega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spac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ui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P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eliminary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nside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ations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6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ncio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perfo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stalla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uctio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perfo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nctio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ovi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uppl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VIS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uctio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ovi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Decentrali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Computer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ogr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CP)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Systems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de;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M-D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486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Mic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Standa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MUMPS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Manage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systems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owledge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Caché/Ope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uctio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ovi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é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Manager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efe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Operatio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ix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1" w:right="6124"/>
        <w:jc w:val="center"/>
        <w:tabs>
          <w:tab w:pos="780" w:val="left"/>
        </w:tabs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Symbol" w:hAnsi="Symbol" w:cs="Symbol" w:eastAsia="Symbol"/>
          <w:sz w:val="28"/>
          <w:szCs w:val="28"/>
          <w:spacing w:val="0"/>
          <w:w w:val="77"/>
        </w:rPr>
        <w:t>•</w:t>
      </w:r>
      <w:r>
        <w:rPr>
          <w:rFonts w:ascii="Symbol" w:hAnsi="Symbol" w:cs="Symbol" w:eastAsia="Symbol"/>
          <w:sz w:val="28"/>
          <w:szCs w:val="28"/>
          <w:spacing w:val="0"/>
          <w:w w:val="100"/>
        </w:rPr>
        <w:tab/>
      </w:r>
      <w:r>
        <w:rPr>
          <w:rFonts w:ascii="Symbol" w:hAnsi="Symbol" w:cs="Symbol" w:eastAsia="Symbol"/>
          <w:sz w:val="28"/>
          <w:szCs w:val="28"/>
          <w:spacing w:val="0"/>
          <w:w w:val="100"/>
        </w:rPr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em.</w:t>
      </w:r>
    </w:p>
    <w:p>
      <w:pPr>
        <w:jc w:val="center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9" w:after="0" w:line="240" w:lineRule="auto"/>
        <w:ind w:left="462" w:right="-20"/>
        <w:jc w:val="left"/>
        <w:tabs>
          <w:tab w:pos="820" w:val="left"/>
        </w:tabs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Symbol" w:hAnsi="Symbol" w:cs="Symbol" w:eastAsia="Symbol"/>
          <w:sz w:val="28"/>
          <w:szCs w:val="28"/>
          <w:spacing w:val="0"/>
          <w:w w:val="77"/>
        </w:rPr>
        <w:t>•</w:t>
      </w:r>
      <w:r>
        <w:rPr>
          <w:rFonts w:ascii="Symbol" w:hAnsi="Symbol" w:cs="Symbol" w:eastAsia="Symbol"/>
          <w:sz w:val="28"/>
          <w:szCs w:val="28"/>
          <w:spacing w:val="0"/>
          <w:w w:val="100"/>
        </w:rPr>
        <w:tab/>
      </w:r>
      <w:r>
        <w:rPr>
          <w:rFonts w:ascii="Symbol" w:hAnsi="Symbol" w:cs="Symbol" w:eastAsia="Symbol"/>
          <w:sz w:val="28"/>
          <w:szCs w:val="28"/>
          <w:spacing w:val="0"/>
          <w:w w:val="100"/>
        </w:rPr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own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system.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Symbol" w:hAnsi="Symbol" w:cs="Symbol" w:eastAsia="Symbol"/>
          <w:sz w:val="28"/>
          <w:szCs w:val="28"/>
          <w:spacing w:val="0"/>
          <w:w w:val="77"/>
        </w:rPr>
        <w:t>•</w:t>
      </w:r>
      <w:r>
        <w:rPr>
          <w:rFonts w:ascii="Symbol" w:hAnsi="Symbol" w:cs="Symbol" w:eastAsia="Symbol"/>
          <w:sz w:val="28"/>
          <w:szCs w:val="28"/>
          <w:spacing w:val="0"/>
          <w:w w:val="100"/>
        </w:rPr>
        <w:tab/>
      </w:r>
      <w:r>
        <w:rPr>
          <w:rFonts w:ascii="Symbol" w:hAnsi="Symbol" w:cs="Symbol" w:eastAsia="Symbol"/>
          <w:sz w:val="28"/>
          <w:szCs w:val="28"/>
          <w:spacing w:val="0"/>
          <w:w w:val="100"/>
        </w:rPr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Symbol" w:hAnsi="Symbol" w:cs="Symbol" w:eastAsia="Symbol"/>
          <w:sz w:val="28"/>
          <w:szCs w:val="28"/>
          <w:spacing w:val="0"/>
          <w:w w:val="77"/>
        </w:rPr>
        <w:t>•</w:t>
      </w:r>
      <w:r>
        <w:rPr>
          <w:rFonts w:ascii="Symbol" w:hAnsi="Symbol" w:cs="Symbol" w:eastAsia="Symbol"/>
          <w:sz w:val="28"/>
          <w:szCs w:val="28"/>
          <w:spacing w:val="0"/>
          <w:w w:val="100"/>
        </w:rPr>
        <w:tab/>
      </w:r>
      <w:r>
        <w:rPr>
          <w:rFonts w:ascii="Symbol" w:hAnsi="Symbol" w:cs="Symbol" w:eastAsia="Symbol"/>
          <w:sz w:val="28"/>
          <w:szCs w:val="28"/>
          <w:spacing w:val="0"/>
          <w:w w:val="100"/>
        </w:rPr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esto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riv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Symbol" w:hAnsi="Symbol" w:cs="Symbol" w:eastAsia="Symbol"/>
          <w:sz w:val="28"/>
          <w:szCs w:val="28"/>
          <w:spacing w:val="0"/>
          <w:w w:val="77"/>
        </w:rPr>
        <w:t>•</w:t>
      </w:r>
      <w:r>
        <w:rPr>
          <w:rFonts w:ascii="Symbol" w:hAnsi="Symbol" w:cs="Symbol" w:eastAsia="Symbol"/>
          <w:sz w:val="28"/>
          <w:szCs w:val="28"/>
          <w:spacing w:val="0"/>
          <w:w w:val="100"/>
        </w:rPr>
        <w:tab/>
      </w:r>
      <w:r>
        <w:rPr>
          <w:rFonts w:ascii="Symbol" w:hAnsi="Symbol" w:cs="Symbol" w:eastAsia="Symbol"/>
          <w:sz w:val="28"/>
          <w:szCs w:val="28"/>
          <w:spacing w:val="0"/>
          <w:w w:val="100"/>
        </w:rPr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Symbol" w:hAnsi="Symbol" w:cs="Symbol" w:eastAsia="Symbol"/>
          <w:sz w:val="28"/>
          <w:szCs w:val="28"/>
          <w:spacing w:val="0"/>
          <w:w w:val="77"/>
        </w:rPr>
        <w:t>•</w:t>
      </w:r>
      <w:r>
        <w:rPr>
          <w:rFonts w:ascii="Symbol" w:hAnsi="Symbol" w:cs="Symbol" w:eastAsia="Symbol"/>
          <w:sz w:val="28"/>
          <w:szCs w:val="28"/>
          <w:spacing w:val="0"/>
          <w:w w:val="100"/>
        </w:rPr>
        <w:tab/>
      </w:r>
      <w:r>
        <w:rPr>
          <w:rFonts w:ascii="Symbol" w:hAnsi="Symbol" w:cs="Symbol" w:eastAsia="Symbol"/>
          <w:sz w:val="28"/>
          <w:szCs w:val="28"/>
          <w:spacing w:val="0"/>
          <w:w w:val="100"/>
        </w:rPr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Symbol" w:hAnsi="Symbol" w:cs="Symbol" w:eastAsia="Symbol"/>
          <w:sz w:val="28"/>
          <w:szCs w:val="28"/>
          <w:spacing w:val="0"/>
          <w:w w:val="77"/>
        </w:rPr>
        <w:t>•</w:t>
      </w:r>
      <w:r>
        <w:rPr>
          <w:rFonts w:ascii="Symbol" w:hAnsi="Symbol" w:cs="Symbol" w:eastAsia="Symbol"/>
          <w:sz w:val="28"/>
          <w:szCs w:val="28"/>
          <w:spacing w:val="0"/>
          <w:w w:val="100"/>
        </w:rPr>
        <w:tab/>
      </w:r>
      <w:r>
        <w:rPr>
          <w:rFonts w:ascii="Symbol" w:hAnsi="Symbol" w:cs="Symbol" w:eastAsia="Symbol"/>
          <w:sz w:val="28"/>
          <w:szCs w:val="28"/>
          <w:spacing w:val="0"/>
          <w:w w:val="100"/>
        </w:rPr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system;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enable/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g.</w:t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anges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in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he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UM</w:t>
      </w:r>
      <w:r>
        <w:rPr>
          <w:rFonts w:ascii="Arial" w:hAnsi="Arial" w:cs="Arial" w:eastAsia="Arial"/>
          <w:sz w:val="28"/>
          <w:szCs w:val="28"/>
          <w:spacing w:val="2"/>
          <w:w w:val="100"/>
          <w:i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O</w:t>
      </w:r>
      <w:r>
        <w:rPr>
          <w:rFonts w:ascii="Arial" w:hAnsi="Arial" w:cs="Arial" w:eastAsia="Arial"/>
          <w:sz w:val="28"/>
          <w:szCs w:val="28"/>
          <w:spacing w:val="2"/>
          <w:w w:val="100"/>
          <w:i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E</w:t>
      </w:r>
      <w:r>
        <w:rPr>
          <w:rFonts w:ascii="Arial" w:hAnsi="Arial" w:cs="Arial" w:eastAsia="Arial"/>
          <w:sz w:val="28"/>
          <w:szCs w:val="28"/>
          <w:spacing w:val="2"/>
          <w:w w:val="100"/>
          <w:i/>
        </w:rPr>
        <w:t>R</w:t>
      </w:r>
      <w:r>
        <w:rPr>
          <w:rFonts w:ascii="Arial" w:hAnsi="Arial" w:cs="Arial" w:eastAsia="Arial"/>
          <w:sz w:val="28"/>
          <w:szCs w:val="28"/>
          <w:spacing w:val="-20"/>
          <w:w w:val="100"/>
          <w:i/>
        </w:rPr>
        <w:t>A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I</w:t>
      </w:r>
      <w:r>
        <w:rPr>
          <w:rFonts w:ascii="Arial" w:hAnsi="Arial" w:cs="Arial" w:eastAsia="Arial"/>
          <w:sz w:val="28"/>
          <w:szCs w:val="28"/>
          <w:spacing w:val="2"/>
          <w:w w:val="100"/>
          <w:i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G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SY</w:t>
      </w:r>
      <w:r>
        <w:rPr>
          <w:rFonts w:ascii="Arial" w:hAnsi="Arial" w:cs="Arial" w:eastAsia="Arial"/>
          <w:sz w:val="28"/>
          <w:szCs w:val="28"/>
          <w:spacing w:val="2"/>
          <w:w w:val="100"/>
          <w:i/>
        </w:rPr>
        <w:t>S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  <w:i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i</w:t>
      </w:r>
      <w:r>
        <w:rPr>
          <w:rFonts w:ascii="Arial" w:hAnsi="Arial" w:cs="Arial" w:eastAsia="Arial"/>
          <w:sz w:val="28"/>
          <w:szCs w:val="28"/>
          <w:spacing w:val="2"/>
          <w:w w:val="100"/>
          <w:i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66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21.0,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lowi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opera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systems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1995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d: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142" w:right="1421"/>
        <w:jc w:val="left"/>
        <w:tabs>
          <w:tab w:pos="4460" w:val="left"/>
        </w:tabs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  <w:tab/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MICROMUMPS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3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ENERAL</w:t>
        <w:tab/>
      </w:r>
      <w:r>
        <w:rPr>
          <w:rFonts w:ascii="Palatino" w:hAnsi="Palatino" w:cs="Palatino" w:eastAsia="Palatino"/>
          <w:sz w:val="28"/>
          <w:szCs w:val="28"/>
          <w:spacing w:val="-2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ANDEM</w:t>
      </w:r>
    </w:p>
    <w:p>
      <w:pPr>
        <w:spacing w:before="0" w:after="0" w:line="249" w:lineRule="auto"/>
        <w:ind w:left="1142" w:right="2075"/>
        <w:jc w:val="left"/>
        <w:tabs>
          <w:tab w:pos="4460" w:val="left"/>
        </w:tabs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DSM(V3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&amp;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V4)</w:t>
        <w:tab/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MUMP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PLUS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5)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  <w:tab/>
      </w:r>
      <w:r>
        <w:rPr>
          <w:rFonts w:ascii="Palatino" w:hAnsi="Palatino" w:cs="Palatino" w:eastAsia="Palatino"/>
          <w:sz w:val="28"/>
          <w:szCs w:val="28"/>
          <w:spacing w:val="-3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3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</w:p>
    <w:p>
      <w:pPr>
        <w:spacing w:before="0" w:after="0" w:line="249" w:lineRule="auto"/>
        <w:ind w:left="1142" w:right="2538"/>
        <w:jc w:val="left"/>
        <w:tabs>
          <w:tab w:pos="4460" w:val="left"/>
        </w:tabs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800003pt;margin-top:62.518555pt;width:468.4pt;height:80.9pt;mso-position-horizontal-relative:page;mso-position-vertical-relative:paragraph;z-index:-1648" coordorigin="1436,1250" coordsize="9368,1618">
            <v:group style="position:absolute;left:1443;top:1254;width:2;height:1610" coordorigin="1443,1254" coordsize="2,1610">
              <v:shape style="position:absolute;left:1443;top:1254;width:2;height:1610" coordorigin="1443,1254" coordsize="0,1610" path="m1443,1254l1443,2864e" filled="f" stroked="t" strokeweight=".4pt" strokecolor="#000000">
                <v:path arrowok="t"/>
              </v:shape>
            </v:group>
            <v:group style="position:absolute;left:10797;top:1254;width:2;height:1610" coordorigin="10797,1254" coordsize="2,1610">
              <v:shape style="position:absolute;left:10797;top:1254;width:2;height:1610" coordorigin="10797,1254" coordsize="0,1610" path="m10797,1254l10797,2864e" filled="f" stroked="t" strokeweight=".4pt" strokecolor="#000000">
                <v:path arrowok="t"/>
              </v:shape>
            </v:group>
            <v:group style="position:absolute;left:1440;top:1257;width:9360;height:2" coordorigin="1440,1257" coordsize="9360,2">
              <v:shape style="position:absolute;left:1440;top:1257;width:9360;height:2" coordorigin="1440,1257" coordsize="9360,0" path="m1440,1257l10800,1257e" filled="f" stroked="t" strokeweight=".4pt" strokecolor="#000000">
                <v:path arrowok="t"/>
              </v:shape>
            </v:group>
            <v:group style="position:absolute;left:1440;top:2861;width:9360;height:2" coordorigin="1440,2861" coordsize="9360,2">
              <v:shape style="position:absolute;left:1440;top:2861;width:9360;height:2" coordorigin="1440,2861" coordsize="9360,0" path="m1440,2861l10800,2861e" filled="f" stroked="t" strokeweight=".4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1(IBM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RIES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1)</w:t>
        <w:tab/>
      </w:r>
      <w:r>
        <w:rPr>
          <w:rFonts w:ascii="Palatino" w:hAnsi="Palatino" w:cs="Palatino" w:eastAsia="Palatino"/>
          <w:sz w:val="28"/>
          <w:szCs w:val="28"/>
          <w:spacing w:val="-3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4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&amp;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V5)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/</w:t>
      </w:r>
      <w:r>
        <w:rPr>
          <w:rFonts w:ascii="Palatino" w:hAnsi="Palatino" w:cs="Palatino" w:eastAsia="Palatino"/>
          <w:sz w:val="28"/>
          <w:szCs w:val="28"/>
          <w:spacing w:val="-14"/>
          <w:w w:val="100"/>
        </w:rPr>
        <w:t>1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</w:t>
        <w:tab/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VIS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M/SQ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8" w:right="137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ot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: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not</w:t>
      </w:r>
      <w:r>
        <w:rPr>
          <w:rFonts w:ascii="Palatino" w:hAnsi="Palatino" w:cs="Palatino" w:eastAsia="Palatino"/>
          <w:sz w:val="28"/>
          <w:szCs w:val="28"/>
          <w:spacing w:val="-1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ceed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upgrade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</w:p>
    <w:p>
      <w:pPr>
        <w:spacing w:before="0" w:after="0" w:line="249" w:lineRule="auto"/>
        <w:ind w:left="108" w:right="139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1995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Standa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envi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D("OS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"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ceed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21.0,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6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</w:p>
    <w:p>
      <w:pPr>
        <w:spacing w:before="12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OpenV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M/SQL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AX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22.0,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M/S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1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</w:p>
    <w:p>
      <w:pPr>
        <w:jc w:val="left"/>
        <w:spacing w:after="0"/>
        <w:sectPr>
          <w:pgMar w:header="1517" w:footer="1483" w:top="1740" w:bottom="1680" w:left="1340" w:right="1320"/>
          <w:headerReference w:type="even" r:id="rId13"/>
          <w:headerReference w:type="odd" r:id="rId14"/>
          <w:pgSz w:w="12240" w:h="15840"/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9" w:after="0" w:line="249" w:lineRule="auto"/>
        <w:ind w:left="102" w:right="951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#.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7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CACHE/Open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é/Ope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sele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entr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87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nodes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ngi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perfo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ncti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customi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ZO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nodes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custom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zatio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stead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priate</w:t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Opera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System.</w:t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nstallation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Su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mary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ataba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VIS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backg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askma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12" w:after="0" w:line="240" w:lineRule="auto"/>
        <w:ind w:left="82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Make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3.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serv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822" w:right="99" w:firstLine="-36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4.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(DI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*,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DDZ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5.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oad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taini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6.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INTEG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7.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Move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DIDTC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8.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DINI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DMLAIN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9.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1" w:right="3844"/>
        <w:jc w:val="center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10.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3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sk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backg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ks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72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8)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5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30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499" w:lineRule="auto"/>
        <w:ind w:left="102" w:right="2153"/>
        <w:jc w:val="both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P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epa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ation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Before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nstallation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on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your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P</w:t>
      </w:r>
      <w:r>
        <w:rPr>
          <w:rFonts w:ascii="Arial" w:hAnsi="Arial" w:cs="Arial" w:eastAsia="Arial"/>
          <w:sz w:val="28"/>
          <w:szCs w:val="28"/>
          <w:spacing w:val="-2"/>
          <w:w w:val="100"/>
          <w:i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oduction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System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select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vel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low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:</w:t>
      </w:r>
    </w:p>
    <w:p>
      <w:pPr>
        <w:spacing w:before="0" w:after="0" w:line="306" w:lineRule="exact"/>
        <w:ind w:left="42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  <w:position w:val="2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ecom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position w:val="2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position w:val="2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position w:val="2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ed: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position w:val="2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position w:val="2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position w:val="2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position w:val="2"/>
        </w:rPr>
        <w:t>^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position w:val="2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position w:val="2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position w:val="2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IB</w:t>
      </w:r>
      <w:r>
        <w:rPr>
          <w:rFonts w:ascii="Palatino" w:hAnsi="Palatino" w:cs="Palatino" w:eastAsia="Palatino"/>
          <w:sz w:val="28"/>
          <w:szCs w:val="28"/>
          <w:spacing w:val="-20"/>
          <w:w w:val="100"/>
          <w:position w:val="2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position w:val="2"/>
        </w:rPr>
        <w:t>^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DI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position w:val="2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position w:val="2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position w:val="2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IE,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position w:val="2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position w:val="2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IP</w:t>
      </w:r>
      <w:r>
        <w:rPr>
          <w:rFonts w:ascii="Palatino" w:hAnsi="Palatino" w:cs="Palatino" w:eastAsia="Palatino"/>
          <w:sz w:val="28"/>
          <w:szCs w:val="28"/>
          <w:spacing w:val="-20"/>
          <w:w w:val="100"/>
          <w:position w:val="2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position w:val="2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position w:val="2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IS</w:t>
      </w:r>
      <w:r>
        <w:rPr>
          <w:rFonts w:ascii="Palatino" w:hAnsi="Palatino" w:cs="Palatino" w:eastAsia="Palatino"/>
          <w:sz w:val="28"/>
          <w:szCs w:val="28"/>
          <w:spacing w:val="-20"/>
          <w:w w:val="100"/>
          <w:position w:val="2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position w:val="2"/>
        </w:rPr>
        <w:t>^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position w:val="2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2"/>
        </w:rPr>
        <w:t>Z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position w:val="0"/>
        </w:rPr>
      </w:r>
    </w:p>
    <w:p>
      <w:pPr>
        <w:spacing w:before="12" w:after="0" w:line="240" w:lineRule="auto"/>
        <w:ind w:left="42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: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58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t's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oducti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vailable.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pec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blish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points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nctionality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9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orted.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lmo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100%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patible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public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points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ange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fec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backwa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e-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iza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't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lems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existi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old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alue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6" w:after="0" w:line="240" w:lineRule="auto"/>
        <w:ind w:left="102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allat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C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aché/Ensemb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K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ernel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Insta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ui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8.0.</w:t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outine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apping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for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Cache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start,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</w:p>
    <w:p>
      <w:pPr>
        <w:spacing w:before="12" w:after="0" w:line="249" w:lineRule="auto"/>
        <w:ind w:left="102" w:right="77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namespac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ual),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led.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ememb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needs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appi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escri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VIS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4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envi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eady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performed.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Stop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Back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round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ilers,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ailMan,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/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ntegrated</w:t>
      </w:r>
    </w:p>
    <w:p>
      <w:pPr>
        <w:spacing w:before="0" w:after="0" w:line="320" w:lineRule="exact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Billing,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HL7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89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/RR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backg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1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TSK),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stopp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priate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opera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equivale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pped.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pped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14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own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'W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$ZU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4,{PID}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'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{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}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numb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obtain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e-Inst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34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askman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cedures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30.468555pt;width:468.5pt;height:88.4pt;mso-position-horizontal-relative:page;mso-position-vertical-relative:paragraph;z-index:-1647" coordorigin="1435,609" coordsize="9370,1768">
            <v:group style="position:absolute;left:1444;top:614;width:2;height:1758" coordorigin="1444,614" coordsize="2,1758">
              <v:shape style="position:absolute;left:1444;top:614;width:2;height:1758" coordorigin="1444,614" coordsize="0,1758" path="m1444,614l1444,2372e" filled="f" stroked="t" strokeweight=".5pt" strokecolor="#000000">
                <v:path arrowok="t"/>
              </v:shape>
            </v:group>
            <v:group style="position:absolute;left:10796;top:614;width:2;height:1758" coordorigin="10796,614" coordsize="2,1758">
              <v:shape style="position:absolute;left:10796;top:614;width:2;height:1758" coordorigin="10796,614" coordsize="0,1758" path="m10796,614l10796,2372e" filled="f" stroked="t" strokeweight=".5pt" strokecolor="#000000">
                <v:path arrowok="t"/>
              </v:shape>
            </v:group>
            <v:group style="position:absolute;left:1440;top:618;width:9360;height:2" coordorigin="1440,618" coordsize="9360,2">
              <v:shape style="position:absolute;left:1440;top:618;width:9360;height:2" coordorigin="1440,618" coordsize="9360,0" path="m1440,618l10800,618e" filled="f" stroked="t" strokeweight=".5pt" strokecolor="#000000">
                <v:path arrowok="t"/>
              </v:shape>
            </v:group>
            <v:group style="position:absolute;left:1440;top:2368;width:9360;height:2" coordorigin="1440,2368" coordsize="9360,2">
              <v:shape style="position:absolute;left:1440;top:2368;width:9360;height:2" coordorigin="1440,2368" coordsize="9360,0" path="m1440,2368l10800,236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own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Make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own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ctive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ager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STOP^ZTMKU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Are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sure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want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stop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TaskMan?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Shutting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down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TaskMan.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submanagers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shut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down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finishing</w:t>
      </w:r>
      <w:r>
        <w:rPr>
          <w:rFonts w:ascii="Courier New" w:hAnsi="Courier New" w:cs="Courier New" w:eastAsia="Courier New"/>
          <w:sz w:val="24"/>
          <w:szCs w:val="24"/>
          <w:spacing w:val="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their</w:t>
      </w:r>
    </w:p>
    <w:p>
      <w:pPr>
        <w:jc w:val="left"/>
        <w:spacing w:after="0"/>
        <w:sectPr>
          <w:pgMar w:header="1517" w:footer="1483" w:top="1740" w:bottom="1680" w:left="1340" w:right="1320"/>
          <w:headerReference w:type="odd" r:id="rId15"/>
          <w:headerReference w:type="even" r:id="rId16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1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current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tasks?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Okay!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jobs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signaled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stop?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4913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Signaling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Tasks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STOP.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Done.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88"/>
        <w:jc w:val="both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-115.431473pt;width:468.5pt;height:100.4pt;mso-position-horizontal-relative:page;mso-position-vertical-relative:paragraph;z-index:-1646" coordorigin="1435,-2309" coordsize="9370,2008">
            <v:group style="position:absolute;left:1444;top:-2304;width:2;height:1998" coordorigin="1444,-2304" coordsize="2,1998">
              <v:shape style="position:absolute;left:1444;top:-2304;width:2;height:1998" coordorigin="1444,-2304" coordsize="0,1998" path="m1444,-2304l1444,-306e" filled="f" stroked="t" strokeweight=".5pt" strokecolor="#000000">
                <v:path arrowok="t"/>
              </v:shape>
            </v:group>
            <v:group style="position:absolute;left:10796;top:-2304;width:2;height:1998" coordorigin="10796,-2304" coordsize="2,1998">
              <v:shape style="position:absolute;left:10796;top:-2304;width:2;height:1998" coordorigin="10796,-2304" coordsize="0,1998" path="m10796,-2304l10796,-306e" filled="f" stroked="t" strokeweight=".5pt" strokecolor="#000000">
                <v:path arrowok="t"/>
              </v:shape>
            </v:group>
            <v:group style="position:absolute;left:1440;top:-2300;width:9360;height:2" coordorigin="1440,-2300" coordsize="9360,2">
              <v:shape style="position:absolute;left:1440;top:-2300;width:9360;height:2" coordorigin="1440,-2300" coordsize="9360,0" path="m1440,-2300l10800,-2300e" filled="f" stroked="t" strokeweight=".5pt" strokecolor="#000000">
                <v:path arrowok="t"/>
              </v:shape>
            </v:group>
            <v:group style="position:absolute;left:1440;top:-310;width:9360;height:2" coordorigin="1440,-310" coordsize="9360,2">
              <v:shape style="position:absolute;left:1440;top:-310;width:9360;height:2" coordorigin="1440,-310" coordsize="9360,0" path="m1440,-310l10800,-310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OT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ROCEED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  <w:b/>
          <w:bCs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OINT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ESS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YOU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ARE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H</w:t>
      </w:r>
      <w:r>
        <w:rPr>
          <w:rFonts w:ascii="Palatino" w:hAnsi="Palatino" w:cs="Palatino" w:eastAsia="Palatino"/>
          <w:sz w:val="28"/>
          <w:szCs w:val="28"/>
          <w:spacing w:val="-24"/>
          <w:w w:val="100"/>
          <w:b/>
          <w:bCs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ERE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ARE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NO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V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S</w:t>
      </w:r>
      <w:r>
        <w:rPr>
          <w:rFonts w:ascii="Palatino" w:hAnsi="Palatino" w:cs="Palatino" w:eastAsia="Palatino"/>
          <w:sz w:val="28"/>
          <w:szCs w:val="28"/>
          <w:spacing w:val="-26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/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L</w:t>
      </w:r>
      <w:r>
        <w:rPr>
          <w:rFonts w:ascii="Palatino" w:hAnsi="Palatino" w:cs="Palatino" w:eastAsia="Palatino"/>
          <w:sz w:val="28"/>
          <w:szCs w:val="28"/>
          <w:spacing w:val="-26"/>
          <w:w w:val="100"/>
          <w:b/>
          <w:bCs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TED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ASKS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RU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NG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XCEPT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Y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UR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WN.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RUN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%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NFIR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nhibit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ogons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for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6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ume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5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Caché/Ope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service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659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62.468559pt;width:468.5pt;height:100.4pt;mso-position-horizontal-relative:page;mso-position-vertical-relative:paragraph;z-index:-1645" coordorigin="1435,1249" coordsize="9370,2008">
            <v:group style="position:absolute;left:1444;top:1254;width:2;height:1998" coordorigin="1444,1254" coordsize="2,1998">
              <v:shape style="position:absolute;left:1444;top:1254;width:2;height:1998" coordorigin="1444,1254" coordsize="0,1998" path="m1444,1254l1444,3252e" filled="f" stroked="t" strokeweight=".5pt" strokecolor="#000000">
                <v:path arrowok="t"/>
              </v:shape>
            </v:group>
            <v:group style="position:absolute;left:10796;top:1254;width:2;height:1998" coordorigin="10796,1254" coordsize="2,1998">
              <v:shape style="position:absolute;left:10796;top:1254;width:2;height:1998" coordorigin="10796,1254" coordsize="0,1998" path="m10796,1254l10796,3252e" filled="f" stroked="t" strokeweight=".5pt" strokecolor="#000000">
                <v:path arrowok="t"/>
              </v:shape>
            </v:group>
            <v:group style="position:absolute;left:1440;top:1258;width:9360;height:2" coordorigin="1440,1258" coordsize="9360,2">
              <v:shape style="position:absolute;left:1440;top:1258;width:9360;height:2" coordorigin="1440,1258" coordsize="9360,0" path="m1440,1258l10800,1258e" filled="f" stroked="t" strokeweight=".5pt" strokecolor="#000000">
                <v:path arrowok="t"/>
              </v:shape>
            </v:group>
            <v:group style="position:absolute;left:1440;top:3248;width:9360;height:2" coordorigin="1440,3248" coordsize="9360,2">
              <v:shape style="position:absolute;left:1440;top:3248;width:9360;height:2" coordorigin="1440,3248" coordsize="9360,0" path="m1440,3248l10800,324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#14.5).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epla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9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8"/>
          <w:w w:val="100"/>
          <w:b/>
          <w:bCs/>
        </w:rPr>
        <w:t>V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volume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volume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Q^DI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22.0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tabs>
          <w:tab w:pos="24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Select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OPTION: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ENTER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ENTRIES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tabs>
          <w:tab w:pos="31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WHAT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FILE: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VOLUME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SET//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tabs>
          <w:tab w:pos="28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FIELD: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ALL//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INHIBIT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LOGONS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Select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VOLUME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SET: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VAH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tabs>
          <w:tab w:pos="2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INHIBIT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LOGONS?: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YES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elete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Old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ileman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utines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73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62.468552pt;width:468.5pt;height:16.4pt;mso-position-horizontal-relative:page;mso-position-vertical-relative:paragraph;z-index:-1644" coordorigin="1435,1249" coordsize="9370,328">
            <v:group style="position:absolute;left:1444;top:1254;width:2;height:318" coordorigin="1444,1254" coordsize="2,318">
              <v:shape style="position:absolute;left:1444;top:1254;width:2;height:318" coordorigin="1444,1254" coordsize="0,318" path="m1444,1254l1444,1572e" filled="f" stroked="t" strokeweight=".5pt" strokecolor="#000000">
                <v:path arrowok="t"/>
              </v:shape>
            </v:group>
            <v:group style="position:absolute;left:10796;top:1254;width:2;height:318" coordorigin="10796,1254" coordsize="2,318">
              <v:shape style="position:absolute;left:10796;top:1254;width:2;height:318" coordorigin="10796,1254" coordsize="0,318" path="m10796,1254l10796,1572e" filled="f" stroked="t" strokeweight=".5pt" strokecolor="#000000">
                <v:path arrowok="t"/>
              </v:shape>
            </v:group>
            <v:group style="position:absolute;left:1440;top:1258;width:9360;height:2" coordorigin="1440,1258" coordsize="9360,2">
              <v:shape style="position:absolute;left:1440;top:1258;width:9360;height:2" coordorigin="1440,1258" coordsize="9360,0" path="m1440,1258l10800,1258e" filled="f" stroked="t" strokeweight=".5pt" strokecolor="#000000">
                <v:path arrowok="t"/>
              </v:shape>
            </v:group>
            <v:group style="position:absolute;left:1440;top:1568;width:9360;height:2" coordorigin="1440,1568" coordsize="9360,2">
              <v:shape style="position:absolute;left:1440;top:1568;width:9360;height:2" coordorigin="1440,1568" coordsize="9360,0" path="m1440,1568l10800,156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elete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old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oad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ʼ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^%ZTRDEL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DELETE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Routines?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=&gt;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6353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DI*&lt;ENTER&gt;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'DIZ*&lt;ENTER&gt;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DM*&lt;ENTER&gt;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'DMZ*&lt;ENTER&gt;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DD*&lt;ENTER&gt;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'DDZ*&lt;ENTER&gt;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1.75pt;margin-top:-149.818192pt;width:468.5pt;height:136.4pt;mso-position-horizontal-relative:page;mso-position-vertical-relative:paragraph;z-index:-1643" coordorigin="1435,-2996" coordsize="9370,2728">
            <v:group style="position:absolute;left:1444;top:-2991;width:2;height:2718" coordorigin="1444,-2991" coordsize="2,2718">
              <v:shape style="position:absolute;left:1444;top:-2991;width:2;height:2718" coordorigin="1444,-2991" coordsize="0,2718" path="m1444,-2991l1444,-273e" filled="f" stroked="t" strokeweight=".5pt" strokecolor="#000000">
                <v:path arrowok="t"/>
              </v:shape>
            </v:group>
            <v:group style="position:absolute;left:10796;top:-2991;width:2;height:2718" coordorigin="10796,-2991" coordsize="2,2718">
              <v:shape style="position:absolute;left:10796;top:-2991;width:2;height:2718" coordorigin="10796,-2991" coordsize="0,2718" path="m10796,-2991l10796,-273e" filled="f" stroked="t" strokeweight=".5pt" strokecolor="#000000">
                <v:path arrowok="t"/>
              </v:shape>
            </v:group>
            <v:group style="position:absolute;left:1440;top:-2987;width:9360;height:2" coordorigin="1440,-2987" coordsize="9360,2">
              <v:shape style="position:absolute;left:1440;top:-2987;width:9360;height:2" coordorigin="1440,-2987" coordsize="9360,0" path="m1440,-2987l10800,-2987e" filled="f" stroked="t" strokeweight=".5pt" strokecolor="#000000">
                <v:path arrowok="t"/>
              </v:shape>
            </v:group>
            <v:group style="position:absolute;left:1440;top:-277;width:9360;height:2" coordorigin="1440,-277" coordsize="9360,2">
              <v:shape style="position:absolute;left:1440;top:-277;width:9360;height:2" coordorigin="1440,-277" coordsize="9360,0" path="m1440,-277l10800,-277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ead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the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utines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into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System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ʼ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</w:p>
    <w:p>
      <w:pPr>
        <w:spacing w:before="12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22P2.RSA).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2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30.468561pt;width:468.5pt;height:304.4pt;mso-position-horizontal-relative:page;mso-position-vertical-relative:paragraph;z-index:-1642" coordorigin="1435,609" coordsize="9370,6088">
            <v:group style="position:absolute;left:1444;top:614;width:2;height:6078" coordorigin="1444,614" coordsize="2,6078">
              <v:shape style="position:absolute;left:1444;top:614;width:2;height:6078" coordorigin="1444,614" coordsize="0,6078" path="m1444,614l1444,6692e" filled="f" stroked="t" strokeweight=".5pt" strokecolor="#000000">
                <v:path arrowok="t"/>
              </v:shape>
            </v:group>
            <v:group style="position:absolute;left:10796;top:614;width:2;height:6078" coordorigin="10796,614" coordsize="2,6078">
              <v:shape style="position:absolute;left:10796;top:614;width:2;height:6078" coordorigin="10796,614" coordsize="0,6078" path="m10796,614l10796,6692e" filled="f" stroked="t" strokeweight=".5pt" strokecolor="#000000">
                <v:path arrowok="t"/>
              </v:shape>
            </v:group>
            <v:group style="position:absolute;left:1440;top:618;width:9360;height:2" coordorigin="1440,618" coordsize="9360,2">
              <v:shape style="position:absolute;left:1440;top:618;width:9360;height:2" coordorigin="1440,618" coordsize="9360,0" path="m1440,618l10800,618e" filled="f" stroked="t" strokeweight=".5pt" strokecolor="#000000">
                <v:path arrowok="t"/>
              </v:shape>
            </v:group>
            <v:group style="position:absolute;left:1440;top:6688;width:9360;height:2" coordorigin="1440,6688" coordsize="9360,2">
              <v:shape style="position:absolute;left:1440;top:6688;width:9360;height:2" coordorigin="1440,6688" coordsize="9360,0" path="m1440,6688l10800,668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Caché/Ope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site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: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&gt;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^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%RI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^%RI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4769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Sequential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Device: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/tmp/VA-FILEMAN-22P2.RSA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Parameters?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"R"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=&gt;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24" w:after="0" w:line="480" w:lineRule="atLeast"/>
        <w:ind w:left="142" w:right="4769" w:firstLine="576"/>
        <w:jc w:val="left"/>
        <w:tabs>
          <w:tab w:pos="1720" w:val="left"/>
          <w:tab w:pos="40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*****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*****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Header: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22.2</w:t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Stamp: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GT.M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13-DEC-2012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15:41:42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This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may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be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%RO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output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file.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Override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and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use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with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%RI?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=&gt;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Yes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%RI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has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detected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routine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written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with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UNKNOWN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mode.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0)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Cache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DSM-11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DTM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3)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Ipsum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4)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Cobra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5)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DSM-VMS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6)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DSM-J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7)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DTM-J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8)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MSM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9)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BASIC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392" w:right="7940"/>
        <w:jc w:val="center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10)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U2/M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jc w:val="center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1" w:after="0" w:line="240" w:lineRule="auto"/>
        <w:ind w:left="392" w:right="7508"/>
        <w:jc w:val="center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11)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MVBASIC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Please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enter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number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from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above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list: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0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written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OLD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GT.M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13-DEC-2012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15:41:42</w:t>
      </w:r>
      <w:r>
        <w:rPr>
          <w:rFonts w:ascii="Courier New" w:hAnsi="Courier New" w:cs="Courier New" w:eastAsia="Courier New"/>
          <w:sz w:val="24"/>
          <w:szCs w:val="24"/>
          <w:spacing w:val="1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with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description: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22.2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Select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List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Quit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)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Option: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All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Routines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303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selected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has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same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name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already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shall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replace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=&gt;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Yes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58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Recompile?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Yes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=&gt;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Display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Syntax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Errors?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Yes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=&gt;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1.75pt;margin-top:-185.818161pt;width:468.5pt;height:172.4pt;mso-position-horizontal-relative:page;mso-position-vertical-relative:paragraph;z-index:-1641" coordorigin="1435,-3716" coordsize="9370,3448">
            <v:group style="position:absolute;left:1444;top:-3711;width:2;height:3438" coordorigin="1444,-3711" coordsize="2,3438">
              <v:shape style="position:absolute;left:1444;top:-3711;width:2;height:3438" coordorigin="1444,-3711" coordsize="0,3438" path="m1444,-3711l1444,-273e" filled="f" stroked="t" strokeweight=".5pt" strokecolor="#000000">
                <v:path arrowok="t"/>
              </v:shape>
            </v:group>
            <v:group style="position:absolute;left:10796;top:-3711;width:2;height:3438" coordorigin="10796,-3711" coordsize="2,3438">
              <v:shape style="position:absolute;left:10796;top:-3711;width:2;height:3438" coordorigin="10796,-3711" coordsize="0,3438" path="m10796,-3711l10796,-273e" filled="f" stroked="t" strokeweight=".5pt" strokecolor="#000000">
                <v:path arrowok="t"/>
              </v:shape>
            </v:group>
            <v:group style="position:absolute;left:1440;top:-3707;width:9360;height:2" coordorigin="1440,-3707" coordsize="9360,2">
              <v:shape style="position:absolute;left:1440;top:-3707;width:9360;height:2" coordorigin="1440,-3707" coordsize="9360,0" path="m1440,-3707l10800,-3707e" filled="f" stroked="t" strokeweight=".5pt" strokecolor="#000000">
                <v:path arrowok="t"/>
              </v:shape>
            </v:group>
            <v:group style="position:absolute;left:1440;top:-277;width:9360;height:2" coordorigin="1440,-277" coordsize="9360,2">
              <v:shape style="position:absolute;left:1440;top:-277;width:9360;height:2" coordorigin="1440,-277" coordsize="9360,0" path="m1440,-277l10800,-277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the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ntegrity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outine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7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62.468559pt;width:468.5pt;height:100.4pt;mso-position-horizontal-relative:page;mso-position-vertical-relative:paragraph;z-index:-1640" coordorigin="1435,1249" coordsize="9370,2008">
            <v:group style="position:absolute;left:1444;top:1254;width:2;height:1998" coordorigin="1444,1254" coordsize="2,1998">
              <v:shape style="position:absolute;left:1444;top:1254;width:2;height:1998" coordorigin="1444,1254" coordsize="0,1998" path="m1444,1254l1444,3252e" filled="f" stroked="t" strokeweight=".5pt" strokecolor="#000000">
                <v:path arrowok="t"/>
              </v:shape>
            </v:group>
            <v:group style="position:absolute;left:10796;top:1254;width:2;height:1998" coordorigin="10796,1254" coordsize="2,1998">
              <v:shape style="position:absolute;left:10796;top:1254;width:2;height:1998" coordorigin="10796,1254" coordsize="0,1998" path="m10796,1254l10796,3252e" filled="f" stroked="t" strokeweight=".5pt" strokecolor="#000000">
                <v:path arrowok="t"/>
              </v:shape>
            </v:group>
            <v:group style="position:absolute;left:1440;top:1258;width:9360;height:2" coordorigin="1440,1258" coordsize="9360,2">
              <v:shape style="position:absolute;left:1440;top:1258;width:9360;height:2" coordorigin="1440,1258" coordsize="9360,0" path="m1440,1258l10800,1258e" filled="f" stroked="t" strokeweight=".5pt" strokecolor="#000000">
                <v:path arrowok="t"/>
              </v:shape>
            </v:group>
            <v:group style="position:absolute;left:1440;top:3248;width:9360;height:2" coordorigin="1440,3248" coordsize="9360,2">
              <v:shape style="position:absolute;left:1440;top:3248;width:9360;height:2" coordorigin="1440,3248" coordsize="9360,0" path="m1440,3248l10800,324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DINTEG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egrity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DINTEG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etects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evel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^DINTEG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Checksum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created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3121213.153844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KERNEL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V7.3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tabs>
          <w:tab w:pos="15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DDBR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tabs>
          <w:tab w:pos="15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DDBR0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&lt;rest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output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elided&gt;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name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%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utines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30.468552pt;width:468.5pt;height:40.4pt;mso-position-horizontal-relative:page;mso-position-vertical-relative:paragraph;z-index:-1639" coordorigin="1435,609" coordsize="9370,808">
            <v:group style="position:absolute;left:1444;top:614;width:2;height:798" coordorigin="1444,614" coordsize="2,798">
              <v:shape style="position:absolute;left:1444;top:614;width:2;height:798" coordorigin="1444,614" coordsize="0,798" path="m1444,614l1444,1412e" filled="f" stroked="t" strokeweight=".5pt" strokecolor="#000000">
                <v:path arrowok="t"/>
              </v:shape>
            </v:group>
            <v:group style="position:absolute;left:10796;top:614;width:2;height:798" coordorigin="10796,614" coordsize="2,798">
              <v:shape style="position:absolute;left:10796;top:614;width:2;height:798" coordorigin="10796,614" coordsize="0,798" path="m10796,614l10796,1412e" filled="f" stroked="t" strokeweight=".5pt" strokecolor="#000000">
                <v:path arrowok="t"/>
              </v:shape>
            </v:group>
            <v:group style="position:absolute;left:1440;top:618;width:9360;height:2" coordorigin="1440,618" coordsize="9360,2">
              <v:shape style="position:absolute;left:1440;top:618;width:9360;height:2" coordorigin="1440,618" coordsize="9360,0" path="m1440,618l10800,618e" filled="f" stroked="t" strokeweight=".5pt" strokecolor="#000000">
                <v:path arrowok="t"/>
              </v:shape>
            </v:group>
            <v:group style="position:absolute;left:1440;top:1408;width:9360;height:2" coordorigin="1440,1408" coordsize="9360,2">
              <v:shape style="position:absolute;left:1440;top:1408;width:9360;height:2" coordorigin="1440,1408" coordsize="9360,0" path="m1440,1408l10800,140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Save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DIDTC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CR.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ZL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DIDT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ZS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%DT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ZL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DIDTC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ZS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%DTC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ZL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DIRCR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ZS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%RCR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nitialize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ileman;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nsta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ptions,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Secu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Keys,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mote</w:t>
      </w:r>
    </w:p>
    <w:p>
      <w:pPr>
        <w:spacing w:before="0" w:after="0" w:line="320" w:lineRule="exact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1.75pt;margin-top:31.983206pt;width:468.5pt;height:16.4pt;mso-position-horizontal-relative:page;mso-position-vertical-relative:paragraph;z-index:-1638" coordorigin="1435,640" coordsize="9370,328">
            <v:group style="position:absolute;left:1444;top:645;width:2;height:318" coordorigin="1444,645" coordsize="2,318">
              <v:shape style="position:absolute;left:1444;top:645;width:2;height:318" coordorigin="1444,645" coordsize="0,318" path="m1444,645l1444,963e" filled="f" stroked="t" strokeweight=".5pt" strokecolor="#000000">
                <v:path arrowok="t"/>
              </v:shape>
            </v:group>
            <v:group style="position:absolute;left:10796;top:645;width:2;height:318" coordorigin="10796,645" coordsize="2,318">
              <v:shape style="position:absolute;left:10796;top:645;width:2;height:318" coordorigin="10796,645" coordsize="0,318" path="m10796,645l10796,963e" filled="f" stroked="t" strokeweight=".5pt" strokecolor="#000000">
                <v:path arrowok="t"/>
              </v:shape>
            </v:group>
            <v:group style="position:absolute;left:1440;top:649;width:9360;height:2" coordorigin="1440,649" coordsize="9360,2">
              <v:shape style="position:absolute;left:1440;top:649;width:9360;height:2" coordorigin="1440,649" coordsize="9360,0" path="m1440,649l10800,649e" filled="f" stroked="t" strokeweight=".5pt" strokecolor="#000000">
                <v:path arrowok="t"/>
              </v:shape>
            </v:group>
            <v:group style="position:absolute;left:1440;top:959;width:9360;height:2" coordorigin="1440,959" coordsize="9360,2">
              <v:shape style="position:absolute;left:1440;top:959;width:9360;height:2" coordorigin="1440,959" coordsize="9360,0" path="m1440,959l10800,959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oced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res;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nsta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the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Expanded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anguage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^DINIT,^DIINIT,^DMLAINIT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9" w:after="0" w:line="249" w:lineRule="auto"/>
        <w:ind w:left="102" w:right="121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128.418549pt;width:468.5pt;height:448.4pt;mso-position-horizontal-relative:page;mso-position-vertical-relative:paragraph;z-index:-1637" coordorigin="1435,2568" coordsize="9370,8968">
            <v:group style="position:absolute;left:1444;top:2573;width:2;height:8958" coordorigin="1444,2573" coordsize="2,8958">
              <v:shape style="position:absolute;left:1444;top:2573;width:2;height:8958" coordorigin="1444,2573" coordsize="0,8958" path="m1444,2573l1444,11531e" filled="f" stroked="t" strokeweight=".5pt" strokecolor="#000000">
                <v:path arrowok="t"/>
              </v:shape>
            </v:group>
            <v:group style="position:absolute;left:10796;top:2573;width:2;height:8958" coordorigin="10796,2573" coordsize="2,8958">
              <v:shape style="position:absolute;left:10796;top:2573;width:2;height:8958" coordorigin="10796,2573" coordsize="0,8958" path="m10796,2573l10796,11531e" filled="f" stroked="t" strokeweight=".5pt" strokecolor="#000000">
                <v:path arrowok="t"/>
              </v:shape>
            </v:group>
            <v:group style="position:absolute;left:1440;top:2577;width:9360;height:2" coordorigin="1440,2577" coordsize="9360,2">
              <v:shape style="position:absolute;left:1440;top:2577;width:9360;height:2" coordorigin="1440,2577" coordsize="9360,0" path="m1440,2577l10800,2577e" filled="f" stroked="t" strokeweight=".5pt" strokecolor="#000000">
                <v:path arrowok="t"/>
              </v:shape>
            </v:group>
            <v:group style="position:absolute;left:1440;top:11527;width:9360;height:2" coordorigin="1440,11527" coordsize="9360,2">
              <v:shape style="position:absolute;left:1440;top:11527;width:9360;height:2" coordorigin="1440,11527" coordsize="9360,0" path="m1440,11527l10800,11527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lowi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example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ializa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Developme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vi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nme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ompts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Numbe</w:t>
      </w:r>
      <w:r>
        <w:rPr>
          <w:rFonts w:ascii="Palatino" w:hAnsi="Palatino" w:cs="Palatino" w:eastAsia="Palatino"/>
          <w:sz w:val="28"/>
          <w:szCs w:val="28"/>
          <w:spacing w:val="-18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efaults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unle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numb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V22.2,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ked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;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atica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DINI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^DINIT,^DIINIT,^DMLAINIT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V.22.2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" w:right="-20"/>
        <w:jc w:val="left"/>
        <w:tabs>
          <w:tab w:pos="37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Initialize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now?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NAME: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TEST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&lt;----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your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name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here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tabs>
          <w:tab w:pos="54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NUMBER: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11310//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&lt;-----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your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here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..................................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loading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Operating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want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change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OPERATING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File?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NO/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  <w:position w:val="1"/>
        </w:rPr>
        <w:t>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16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loading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DIALOG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LANGUAGE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Files...........................................................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TYPE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ARE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USING: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CACHE/OpenM//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71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Answer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with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OPERATING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NAME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Choose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from: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CACHE/OpenM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DSM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OpenVMS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DTM-PC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GT.M(UNIX)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GT.M(VAX)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MSM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OTHER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USING: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CACHE/OpenM//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16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loading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files--please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wait............................................................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/>
        <w:pict>
          <v:group style="position:absolute;margin-left:71.75pt;margin-top:101.949997pt;width:468.5pt;height:580.4pt;mso-position-horizontal-relative:page;mso-position-vertical-relative:page;z-index:-1636" coordorigin="1435,2039" coordsize="9370,11608">
            <v:group style="position:absolute;left:1444;top:2044;width:2;height:11598" coordorigin="1444,2044" coordsize="2,11598">
              <v:shape style="position:absolute;left:1444;top:2044;width:2;height:11598" coordorigin="1444,2044" coordsize="0,11598" path="m1444,2044l1444,13642e" filled="f" stroked="t" strokeweight=".5pt" strokecolor="#000000">
                <v:path arrowok="t"/>
              </v:shape>
            </v:group>
            <v:group style="position:absolute;left:10796;top:2044;width:2;height:11598" coordorigin="10796,2044" coordsize="2,11598">
              <v:shape style="position:absolute;left:10796;top:2044;width:2;height:11598" coordorigin="10796,2044" coordsize="0,11598" path="m10796,2044l10796,13642e" filled="f" stroked="t" strokeweight=".5pt" strokecolor="#000000">
                <v:path arrowok="t"/>
              </v:shape>
            </v:group>
            <v:group style="position:absolute;left:1440;top:2048;width:9360;height:2" coordorigin="1440,2048" coordsize="9360,2">
              <v:shape style="position:absolute;left:1440;top:2048;width:9360;height:2" coordorigin="1440,2048" coordsize="9360,0" path="m1440,2048l10800,2048e" filled="f" stroked="t" strokeweight=".5pt" strokecolor="#000000">
                <v:path arrowok="t"/>
              </v:shape>
            </v:group>
            <v:group style="position:absolute;left:1440;top:13638;width:9360;height:2" coordorigin="1440,13638" coordsize="9360,2">
              <v:shape style="position:absolute;left:1440;top:13638;width:9360;height:2" coordorigin="1440,13638" coordsize="9360,0" path="m1440,13638l10800,1363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spacing w:before="41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................................................................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................................................................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following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files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have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been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installed: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.11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INDEX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DESTINATION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.31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KEY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.401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.402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.403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.404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BLOCK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FOREIGN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.46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IMPORT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.5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FUNCTION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.6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.7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OPERATING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.81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TYPE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.83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COMPILED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ROUTINE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.84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DIALOG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.85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LANGUAGE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1.11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ARCHIVAL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ACTIVITY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1.12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FILEGRAM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HISTORY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1.13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FILEGRAM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ERROR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ALTERNATE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SQLI_SCHEMA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1.52101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SQLI_KEY_WORD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SQLI_DATA_TYPE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SQLI_DOMAIN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SQLI_KEY_FORMAT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SQLI_OUTPUT_FORMAT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1.5215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SQLI_TABLE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1.5216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SQLI_TABLE_ELEMENT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1.5217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SQLI_COLUMN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1.5218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SQLI_PRIMARY_KEY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1.5219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SQLI_FOREIGN_KEY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1.52191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SQLI_ERROR_TEXT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1.52192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SQLI_ERROR_LOG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23" w:lineRule="auto"/>
        <w:ind w:left="142" w:right="305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Re-indexing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entries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DIALOG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Compiling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forms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...</w:t>
      </w:r>
    </w:p>
    <w:p>
      <w:pPr>
        <w:jc w:val="left"/>
        <w:spacing w:after="0"/>
        <w:sectPr>
          <w:pgNumType w:start="11"/>
          <w:pgMar w:footer="1483" w:header="1517" w:top="1740" w:bottom="1680" w:left="1340" w:right="1320"/>
          <w:footerReference w:type="odd" r:id="rId17"/>
          <w:footerReference w:type="even" r:id="rId18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/>
        <w:pict>
          <v:group style="position:absolute;margin-left:71.75pt;margin-top:101.949997pt;width:468.5pt;height:580.4pt;mso-position-horizontal-relative:page;mso-position-vertical-relative:page;z-index:-1635" coordorigin="1435,2039" coordsize="9370,11608">
            <v:group style="position:absolute;left:1444;top:2044;width:2;height:11598" coordorigin="1444,2044" coordsize="2,11598">
              <v:shape style="position:absolute;left:1444;top:2044;width:2;height:11598" coordorigin="1444,2044" coordsize="0,11598" path="m1444,2044l1444,13642e" filled="f" stroked="t" strokeweight=".5pt" strokecolor="#000000">
                <v:path arrowok="t"/>
              </v:shape>
            </v:group>
            <v:group style="position:absolute;left:10796;top:2044;width:2;height:11598" coordorigin="10796,2044" coordsize="2,11598">
              <v:shape style="position:absolute;left:10796;top:2044;width:2;height:11598" coordorigin="10796,2044" coordsize="0,11598" path="m10796,2044l10796,13642e" filled="f" stroked="t" strokeweight=".5pt" strokecolor="#000000">
                <v:path arrowok="t"/>
              </v:shape>
            </v:group>
            <v:group style="position:absolute;left:1440;top:2048;width:9360;height:2" coordorigin="1440,2048" coordsize="9360,2">
              <v:shape style="position:absolute;left:1440;top:2048;width:9360;height:2" coordorigin="1440,2048" coordsize="9360,0" path="m1440,2048l10800,2048e" filled="f" stroked="t" strokeweight=".5pt" strokecolor="#000000">
                <v:path arrowok="t"/>
              </v:shape>
            </v:group>
            <v:group style="position:absolute;left:1440;top:13638;width:9360;height:2" coordorigin="1440,13638" coordsize="9360,2">
              <v:shape style="position:absolute;left:1440;top:13638;width:9360;height:2" coordorigin="1440,13638" coordsize="9360,0" path="m1440,13638l10800,1363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spacing w:before="49" w:after="0" w:line="240" w:lineRule="exact"/>
        <w:ind w:left="574" w:right="3185"/>
        <w:jc w:val="left"/>
        <w:tabs>
          <w:tab w:pos="51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DICATT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(#.001)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DIPTED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(#.1001)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DIKC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EDIT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(#.1101)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DIKC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UI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(#.1102)</w:t>
      </w:r>
    </w:p>
    <w:p>
      <w:pPr>
        <w:spacing w:before="0" w:after="0" w:line="264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&lt;output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elided&gt;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INITIALIZATION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COMPLETED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4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SECONDS.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version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(#22.2T0)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'DIINIT'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was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created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13-DEC-2012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3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(at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FILEMAN.MUMPS.ORG,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22.2T0)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23" w:lineRule="auto"/>
        <w:ind w:left="142" w:right="2753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NOTE: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package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contains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KEYS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NOTE: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package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contains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OPTIONS</w:t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NOTE: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package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contains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PROCEDURES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ARE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SURE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EVERYTHING'S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OK?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Executing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Pre-Init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22.2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Deleting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longer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used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^DD(FN,0,"DDA")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nodes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Deleting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DIAUDIT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longer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used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22.2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...SORRY,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LET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'HOLD'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SECOND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.........................................................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..................................................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'DDBROWSER'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'DDMP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IMPORT'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DELETE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EDIT/CREATE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PURGE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UNUSED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BLOCKS'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RUN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SCREEN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'DDXP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CREATE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EXPORT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'DDXP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DEFINE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FORMAT'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'DDXP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EXPORT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DATA'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'DDXP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EXPORT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'DDXP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DOCUMENTATION'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'DDXP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SELECT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EXPORT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COMPILE'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DDMAP'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DDUCHK'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COMPILE'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MGMT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COMPILE'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REINITIALIZE'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/>
        <w:pict>
          <v:group style="position:absolute;margin-left:71.75pt;margin-top:101.949997pt;width:468.5pt;height:580.4pt;mso-position-horizontal-relative:page;mso-position-vertical-relative:page;z-index:-1634" coordorigin="1435,2039" coordsize="9370,11608">
            <v:group style="position:absolute;left:1444;top:2044;width:2;height:11598" coordorigin="1444,2044" coordsize="2,11598">
              <v:shape style="position:absolute;left:1444;top:2044;width:2;height:11598" coordorigin="1444,2044" coordsize="0,11598" path="m1444,2044l1444,13642e" filled="f" stroked="t" strokeweight=".5pt" strokecolor="#000000">
                <v:path arrowok="t"/>
              </v:shape>
            </v:group>
            <v:group style="position:absolute;left:10796;top:2044;width:2;height:11598" coordorigin="10796,2044" coordsize="2,11598">
              <v:shape style="position:absolute;left:10796;top:2044;width:2;height:11598" coordorigin="10796,2044" coordsize="0,11598" path="m10796,2044l10796,13642e" filled="f" stroked="t" strokeweight=".5pt" strokecolor="#000000">
                <v:path arrowok="t"/>
              </v:shape>
            </v:group>
            <v:group style="position:absolute;left:1440;top:2048;width:9360;height:2" coordorigin="1440,2048" coordsize="9360,2">
              <v:shape style="position:absolute;left:1440;top:2048;width:9360;height:2" coordorigin="1440,2048" coordsize="9360,0" path="m1440,2048l10800,2048e" filled="f" stroked="t" strokeweight=".5pt" strokecolor="#000000">
                <v:path arrowok="t"/>
              </v:shape>
            </v:group>
            <v:group style="position:absolute;left:1440;top:13638;width:9360;height:2" coordorigin="1440,13638" coordsize="9360,2">
              <v:shape style="position:absolute;left:1440;top:13638;width:9360;height:2" coordorigin="1440,13638" coordsize="9360,0" path="m1440,13638l10800,1363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spacing w:before="41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SET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COMPILE'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MONITOR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USER'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PURGE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DATA'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PURGE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TURN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ON/OFF'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ADD/DELETE'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CANCEL'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CREATE'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EXTRACT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MODIFY'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PRINT'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PURGE'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SELECT'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UPDATE'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VALIDATE'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'DIEDFILE'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'DIEDIT'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CREATE'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DISPLAY'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GENERATE'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INSTALL'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SPECIFIERS'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VIEW'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'DIFG-SRV-HISTORY'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'DIFIELD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CHECK'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'DIIDENT'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'DIINQUIRE'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'DIITRAN'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'DIKEY'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'DILIST'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'DIMODIFY'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'DIOTHER'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'DIOTRAN'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'DIPRINT'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'DIRDEX'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'DISEARCH'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'DISTATISTICS'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'DITEMP'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'DITRANSFER'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'DIUNEDIT'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'DIUSER'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'DIUTILITY'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'DIVERIFY'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1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'DIWF'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'DIXREF'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DIAGNOSTICS'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ERRORS'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PROJECT'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COLUMNS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DOMAIN'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COLUMNS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REG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NOID'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COLUMNS'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COLUMNS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REG'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INDEXES'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TABLE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COLS'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TABLE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COLS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TABLE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ELEMENTS'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TABLES'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PURGE'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SUGGEST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TABLE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GROUPINGS'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BRIEF'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FULL'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NAMES'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PTR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PARENT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BRIEF'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PTR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PARENT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FULL'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PTR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STATS'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PTR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STATS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SUMMARY'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PTR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SUBFILE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FULL'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SUBFILE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BRIEF'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38" w:right="303" w:firstLine="-1296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version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(#22.2T0)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'DMLAINIT'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was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creat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</w:rPr>
        <w:t>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06-DEC-2012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FILEMAN.MUMPS.ORG,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22.2T0)</w:t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GOING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UP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FILES: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536" w:right="3764"/>
        <w:jc w:val="center"/>
        <w:tabs>
          <w:tab w:pos="1960" w:val="left"/>
          <w:tab w:pos="34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.85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LANGUAGE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(including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data)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tabs>
          <w:tab w:pos="11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Note: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already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have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'LANGUAGE'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will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OVERWRITE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your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with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mine.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1745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...SORRY,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JUST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MOMENT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PLEASE.......................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OK,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I'M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DONE.</w:t>
      </w:r>
    </w:p>
    <w:p>
      <w:pPr>
        <w:spacing w:before="0" w:after="0" w:line="264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SECURITY-CODE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PROTECTION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HAS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BEEN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MADE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1.75pt;margin-top:-509.818146pt;width:468.5pt;height:496.4pt;mso-position-horizontal-relative:page;mso-position-vertical-relative:paragraph;z-index:-1633" coordorigin="1435,-10196" coordsize="9370,9928">
            <v:group style="position:absolute;left:1444;top:-10191;width:2;height:9918" coordorigin="1444,-10191" coordsize="2,9918">
              <v:shape style="position:absolute;left:1444;top:-10191;width:2;height:9918" coordorigin="1444,-10191" coordsize="0,9918" path="m1444,-10191l1444,-273e" filled="f" stroked="t" strokeweight=".5pt" strokecolor="#000000">
                <v:path arrowok="t"/>
              </v:shape>
            </v:group>
            <v:group style="position:absolute;left:10796;top:-10191;width:2;height:9918" coordorigin="10796,-10191" coordsize="2,9918">
              <v:shape style="position:absolute;left:10796;top:-10191;width:2;height:9918" coordorigin="10796,-10191" coordsize="0,9918" path="m10796,-10191l10796,-273e" filled="f" stroked="t" strokeweight=".5pt" strokecolor="#000000">
                <v:path arrowok="t"/>
              </v:shape>
            </v:group>
            <v:group style="position:absolute;left:1440;top:-10187;width:9360;height:2" coordorigin="1440,-10187" coordsize="9360,2">
              <v:shape style="position:absolute;left:1440;top:-10187;width:9360;height:2" coordorigin="1440,-10187" coordsize="9360,0" path="m1440,-10187l10800,-10187e" filled="f" stroked="t" strokeweight=".5pt" strokecolor="#000000">
                <v:path arrowok="t"/>
              </v:shape>
            </v:group>
            <v:group style="position:absolute;left:1440;top:-277;width:9360;height:2" coordorigin="1440,-277" coordsize="9360,2">
              <v:shape style="position:absolute;left:1440;top:-277;width:9360;height:2" coordorigin="1440,-277" coordsize="9360,0" path="m1440,-277l10800,-277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Ena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b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Logons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field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#14.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5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</w:p>
    <w:p>
      <w:pPr>
        <w:spacing w:before="12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volume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sk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1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Q^DI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22.2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Select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ENTER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ENTRIES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WHAT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VOLUME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SET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ALL//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INHIBIT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LOGONS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Select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VOLUME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SET: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VAH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tabs>
          <w:tab w:pos="2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INHIBIT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LOGONS?: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YES//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NO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1.75pt;margin-top:-113.818192pt;width:468.5pt;height:100.4pt;mso-position-horizontal-relative:page;mso-position-vertical-relative:paragraph;z-index:-1632" coordorigin="1435,-2276" coordsize="9370,2008">
            <v:group style="position:absolute;left:1444;top:-2271;width:2;height:1998" coordorigin="1444,-2271" coordsize="2,1998">
              <v:shape style="position:absolute;left:1444;top:-2271;width:2;height:1998" coordorigin="1444,-2271" coordsize="0,1998" path="m1444,-2271l1444,-273e" filled="f" stroked="t" strokeweight=".5pt" strokecolor="#000000">
                <v:path arrowok="t"/>
              </v:shape>
            </v:group>
            <v:group style="position:absolute;left:10796;top:-2271;width:2;height:1998" coordorigin="10796,-2271" coordsize="2,1998">
              <v:shape style="position:absolute;left:10796;top:-2271;width:2;height:1998" coordorigin="10796,-2271" coordsize="0,1998" path="m10796,-2271l10796,-273e" filled="f" stroked="t" strokeweight=".5pt" strokecolor="#000000">
                <v:path arrowok="t"/>
              </v:shape>
            </v:group>
            <v:group style="position:absolute;left:1440;top:-2267;width:9360;height:2" coordorigin="1440,-2267" coordsize="9360,2">
              <v:shape style="position:absolute;left:1440;top:-2267;width:9360;height:2" coordorigin="1440,-2267" coordsize="9360,0" path="m1440,-2267l10800,-2267e" filled="f" stroked="t" strokeweight=".5pt" strokecolor="#000000">
                <v:path arrowok="t"/>
              </v:shape>
            </v:group>
            <v:group style="position:absolute;left:1440;top:-277;width:9360;height:2" coordorigin="1440,-277" coordsize="9360,2">
              <v:shape style="position:absolute;left:1440;top:-277;width:9360;height:2" coordorigin="1440,-277" coordsize="9360,0" path="m1440,-277l10800,-277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Pos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-Inst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34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askman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cedures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30.468531pt;width:468.5pt;height:16.4pt;mso-position-horizontal-relative:page;mso-position-vertical-relative:paragraph;z-index:-1631" coordorigin="1435,609" coordsize="9370,328">
            <v:group style="position:absolute;left:1444;top:614;width:2;height:318" coordorigin="1444,614" coordsize="2,318">
              <v:shape style="position:absolute;left:1444;top:614;width:2;height:318" coordorigin="1444,614" coordsize="0,318" path="m1444,614l1444,932e" filled="f" stroked="t" strokeweight=".5pt" strokecolor="#000000">
                <v:path arrowok="t"/>
              </v:shape>
            </v:group>
            <v:group style="position:absolute;left:10796;top:614;width:2;height:318" coordorigin="10796,614" coordsize="2,318">
              <v:shape style="position:absolute;left:10796;top:614;width:2;height:318" coordorigin="10796,614" coordsize="0,318" path="m10796,614l10796,932e" filled="f" stroked="t" strokeweight=".5pt" strokecolor="#000000">
                <v:path arrowok="t"/>
              </v:shape>
            </v:group>
            <v:group style="position:absolute;left:1440;top:618;width:9360;height:2" coordorigin="1440,618" coordsize="9360,2">
              <v:shape style="position:absolute;left:1440;top:618;width:9360;height:2" coordorigin="1440,618" coordsize="9360,0" path="m1440,618l10800,618e" filled="f" stroked="t" strokeweight=".5pt" strokecolor="#000000">
                <v:path arrowok="t"/>
              </v:shape>
            </v:group>
            <v:group style="position:absolute;left:1440;top:928;width:9360;height:2" coordorigin="1440,928" coordsize="9360,2">
              <v:shape style="position:absolute;left:1440;top:928;width:9360;height:2" coordorigin="1440,928" coordsize="9360,0" path="m1440,928l10800,92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^ZTMB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art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Back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round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ilers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that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6"/>
          <w:w w:val="100"/>
        </w:rPr>
        <w:t>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us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y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Stopped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54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efer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package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ʼ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umenta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backg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askman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backg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/f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Howev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backg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anually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extern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gram,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**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*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6" w:after="0" w:line="501" w:lineRule="auto"/>
        <w:ind w:left="102" w:right="191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allat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32"/>
          <w:szCs w:val="32"/>
          <w:spacing w:val="-36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.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U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x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wi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K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ernel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Instal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ed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ui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8.0.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0" w:after="0" w:line="286" w:lineRule="exact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Stop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Back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round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ilers,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ailMan,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/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ntegrated</w:t>
      </w:r>
    </w:p>
    <w:p>
      <w:pPr>
        <w:spacing w:before="0" w:after="0" w:line="320" w:lineRule="exact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Billing,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HL7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2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/RR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backg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1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TSK),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stopp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priate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opera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ZS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equivale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have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pped.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stopp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e-Inst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34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askman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cedures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30.468555pt;width:468.5pt;height:184.4pt;mso-position-horizontal-relative:page;mso-position-vertical-relative:paragraph;z-index:-1630" coordorigin="1435,609" coordsize="9370,3688">
            <v:group style="position:absolute;left:1444;top:614;width:2;height:3678" coordorigin="1444,614" coordsize="2,3678">
              <v:shape style="position:absolute;left:1444;top:614;width:2;height:3678" coordorigin="1444,614" coordsize="0,3678" path="m1444,614l1444,4292e" filled="f" stroked="t" strokeweight=".5pt" strokecolor="#000000">
                <v:path arrowok="t"/>
              </v:shape>
            </v:group>
            <v:group style="position:absolute;left:10796;top:614;width:2;height:3678" coordorigin="10796,614" coordsize="2,3678">
              <v:shape style="position:absolute;left:10796;top:614;width:2;height:3678" coordorigin="10796,614" coordsize="0,3678" path="m10796,614l10796,4292e" filled="f" stroked="t" strokeweight=".5pt" strokecolor="#000000">
                <v:path arrowok="t"/>
              </v:shape>
            </v:group>
            <v:group style="position:absolute;left:1440;top:618;width:9360;height:2" coordorigin="1440,618" coordsize="9360,2">
              <v:shape style="position:absolute;left:1440;top:618;width:9360;height:2" coordorigin="1440,618" coordsize="9360,0" path="m1440,618l10800,618e" filled="f" stroked="t" strokeweight=".5pt" strokecolor="#000000">
                <v:path arrowok="t"/>
              </v:shape>
            </v:group>
            <v:group style="position:absolute;left:1440;top:4288;width:9360;height:2" coordorigin="1440,4288" coordsize="9360,2">
              <v:shape style="position:absolute;left:1440;top:4288;width:9360;height:2" coordorigin="1440,4288" coordsize="9360,0" path="m1440,4288l10800,428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own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Make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own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ctive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ager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STOP^ZTMKU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Are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sure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want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stop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TaskMan?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Shutting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down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TaskMan.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1167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submanagers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shut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down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finishing</w:t>
      </w:r>
      <w:r>
        <w:rPr>
          <w:rFonts w:ascii="Courier New" w:hAnsi="Courier New" w:cs="Courier New" w:eastAsia="Courier New"/>
          <w:sz w:val="24"/>
          <w:szCs w:val="24"/>
          <w:spacing w:val="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their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current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tasks?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4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Okay!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Should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jobs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signaled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stop?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4913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Signaling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active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Tasks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STOP.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Done.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88"/>
        <w:jc w:val="both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OT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ROCEED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  <w:b/>
          <w:bCs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OINT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ESS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YOU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ARE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H</w:t>
      </w:r>
      <w:r>
        <w:rPr>
          <w:rFonts w:ascii="Palatino" w:hAnsi="Palatino" w:cs="Palatino" w:eastAsia="Palatino"/>
          <w:sz w:val="28"/>
          <w:szCs w:val="28"/>
          <w:spacing w:val="-24"/>
          <w:w w:val="100"/>
          <w:b/>
          <w:bCs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ERE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ARE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NO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V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S</w:t>
      </w:r>
      <w:r>
        <w:rPr>
          <w:rFonts w:ascii="Palatino" w:hAnsi="Palatino" w:cs="Palatino" w:eastAsia="Palatino"/>
          <w:sz w:val="28"/>
          <w:szCs w:val="28"/>
          <w:spacing w:val="-26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/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L</w:t>
      </w:r>
      <w:r>
        <w:rPr>
          <w:rFonts w:ascii="Palatino" w:hAnsi="Palatino" w:cs="Palatino" w:eastAsia="Palatino"/>
          <w:sz w:val="28"/>
          <w:szCs w:val="28"/>
          <w:spacing w:val="-26"/>
          <w:w w:val="100"/>
          <w:b/>
          <w:bCs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TED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  <w:b/>
          <w:bCs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ASKS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RU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NG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XCEPT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Y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UR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WN.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RUN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%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OR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ZSY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NFIR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</w:r>
    </w:p>
    <w:p>
      <w:pPr>
        <w:jc w:val="both"/>
        <w:spacing w:after="0"/>
        <w:sectPr>
          <w:pgMar w:header="1517" w:footer="1483" w:top="1740" w:bottom="1680" w:left="1340" w:right="1320"/>
          <w:headerReference w:type="odd" r:id="rId19"/>
          <w:headerReference w:type="even" r:id="rId20"/>
          <w:pgSz w:w="12240" w:h="15840"/>
        </w:sectPr>
      </w:pPr>
      <w:rPr/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3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nhibit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ogons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for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16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ume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5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659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62.468555pt;width:468.5pt;height:100.4pt;mso-position-horizontal-relative:page;mso-position-vertical-relative:paragraph;z-index:-1629" coordorigin="1435,1249" coordsize="9370,2008">
            <v:group style="position:absolute;left:1444;top:1254;width:2;height:1998" coordorigin="1444,1254" coordsize="2,1998">
              <v:shape style="position:absolute;left:1444;top:1254;width:2;height:1998" coordorigin="1444,1254" coordsize="0,1998" path="m1444,1254l1444,3252e" filled="f" stroked="t" strokeweight=".5pt" strokecolor="#000000">
                <v:path arrowok="t"/>
              </v:shape>
            </v:group>
            <v:group style="position:absolute;left:10796;top:1254;width:2;height:1998" coordorigin="10796,1254" coordsize="2,1998">
              <v:shape style="position:absolute;left:10796;top:1254;width:2;height:1998" coordorigin="10796,1254" coordsize="0,1998" path="m10796,1254l10796,3252e" filled="f" stroked="t" strokeweight=".5pt" strokecolor="#000000">
                <v:path arrowok="t"/>
              </v:shape>
            </v:group>
            <v:group style="position:absolute;left:1440;top:1258;width:9360;height:2" coordorigin="1440,1258" coordsize="9360,2">
              <v:shape style="position:absolute;left:1440;top:1258;width:9360;height:2" coordorigin="1440,1258" coordsize="9360,0" path="m1440,1258l10800,1258e" filled="f" stroked="t" strokeweight=".5pt" strokecolor="#000000">
                <v:path arrowok="t"/>
              </v:shape>
            </v:group>
            <v:group style="position:absolute;left:1440;top:3248;width:9360;height:2" coordorigin="1440,3248" coordsize="9360,2">
              <v:shape style="position:absolute;left:1440;top:3248;width:9360;height:2" coordorigin="1440,3248" coordsize="9360,0" path="m1440,3248l10800,324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#14.5).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epla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9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38"/>
          <w:w w:val="100"/>
          <w:b/>
          <w:bCs/>
        </w:rPr>
        <w:t>V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volume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volume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Q^DI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22.0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tabs>
          <w:tab w:pos="24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Select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OPTION: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ENTER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ENTRIES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tabs>
          <w:tab w:pos="31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WHAT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FILE: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VOLUME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SET//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tabs>
          <w:tab w:pos="286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FIELD: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ALL//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INHIBIT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LOGONS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Select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VOLUME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SET: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VAH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tabs>
          <w:tab w:pos="2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INHIBIT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LOGONS?: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YES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elete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Old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ileman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utines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bject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files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7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elete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t.</w:t>
      </w:r>
      <w:r>
        <w:rPr>
          <w:rFonts w:ascii="Palatino" w:hAnsi="Palatino" w:cs="Palatino" w:eastAsia="Palatino"/>
          <w:sz w:val="28"/>
          <w:szCs w:val="28"/>
          <w:spacing w:val="3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te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ve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oc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4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ou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DIZ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),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ho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up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let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and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4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i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  <w:i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ate</w:t>
      </w:r>
      <w:r>
        <w:rPr>
          <w:rFonts w:ascii="Palatino" w:hAnsi="Palatino" w:cs="Palatino" w:eastAsia="Palatino"/>
          <w:sz w:val="28"/>
          <w:szCs w:val="28"/>
          <w:spacing w:val="-18"/>
          <w:w w:val="100"/>
          <w:i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i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59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46.468559pt;width:468.5pt;height:64.4pt;mso-position-horizontal-relative:page;mso-position-vertical-relative:paragraph;z-index:-1628" coordorigin="1435,929" coordsize="9370,1288">
            <v:group style="position:absolute;left:1444;top:934;width:2;height:1278" coordorigin="1444,934" coordsize="2,1278">
              <v:shape style="position:absolute;left:1444;top:934;width:2;height:1278" coordorigin="1444,934" coordsize="0,1278" path="m1444,934l1444,2212e" filled="f" stroked="t" strokeweight=".5pt" strokecolor="#000000">
                <v:path arrowok="t"/>
              </v:shape>
            </v:group>
            <v:group style="position:absolute;left:10796;top:934;width:2;height:1278" coordorigin="10796,934" coordsize="2,1278">
              <v:shape style="position:absolute;left:10796;top:934;width:2;height:1278" coordorigin="10796,934" coordsize="0,1278" path="m10796,934l10796,2212e" filled="f" stroked="t" strokeweight=".5pt" strokecolor="#000000">
                <v:path arrowok="t"/>
              </v:shape>
            </v:group>
            <v:group style="position:absolute;left:1440;top:938;width:9360;height:2" coordorigin="1440,938" coordsize="9360,2">
              <v:shape style="position:absolute;left:1440;top:938;width:9360;height:2" coordorigin="1440,938" coordsize="9360,0" path="m1440,938l10800,938e" filled="f" stroked="t" strokeweight=".5pt" strokecolor="#000000">
                <v:path arrowok="t"/>
              </v:shape>
            </v:group>
            <v:group style="position:absolute;left:1440;top:2208;width:9360;height:2" coordorigin="1440,2208" coordsize="9360,2">
              <v:shape style="position:absolute;left:1440;top:2208;width:9360;height:2" coordorigin="1440,2208" coordsize="9360,0" path="m1440,2208l10800,220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mple,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ecto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e):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[~]$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echo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$gtmroutines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/home/sandbox/r/6.0-000(/home/sandbox/r)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/home/sandbox/lib/g</w:t>
      </w:r>
      <w:r>
        <w:rPr>
          <w:rFonts w:ascii="Courier New" w:hAnsi="Courier New" w:cs="Courier New" w:eastAsia="Courier New"/>
          <w:sz w:val="24"/>
          <w:szCs w:val="24"/>
          <w:spacing w:val="1"/>
          <w:w w:val="100"/>
          <w:position w:val="2"/>
        </w:rPr>
        <w:t>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[~]$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cd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/home/sandbox/r/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[~]$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rm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-v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D{I,D,M}*.m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[~]$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rm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-v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6.0-000/D{I,D,M}*.o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ead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the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utines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into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System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ʼ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</w:p>
    <w:p>
      <w:pPr>
        <w:spacing w:before="12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22P2.RSA).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1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^%RI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480" w:lineRule="atLeast"/>
        <w:ind w:left="142" w:right="1599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Utility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Converts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</w:rPr>
        <w:t>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*.m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files.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Formfeed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delimited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&lt;No&gt;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device: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&lt;terminal&gt;: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/tmp/VA-FILEMAN-22P2.RSA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22.2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GT.M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13-DEC-2012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14:46:40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exact"/>
        <w:ind w:left="142" w:right="1023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Output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directory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&lt;-----------Enter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fu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</w:rPr>
        <w:t>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path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directory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where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your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VISTA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reside</w:t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5" w:lineRule="exact"/>
        <w:ind w:left="142" w:right="-20"/>
        <w:jc w:val="left"/>
        <w:tabs>
          <w:tab w:pos="1580" w:val="left"/>
          <w:tab w:pos="3020" w:val="left"/>
          <w:tab w:pos="4460" w:val="left"/>
          <w:tab w:pos="5900" w:val="left"/>
          <w:tab w:pos="73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DDBR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DDBR0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DDBR1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DDBR2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DDBR3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DDBR4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&lt;remaining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output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elided&gt;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1.75pt;margin-top:-209.818161pt;width:468.5pt;height:196.4pt;mso-position-horizontal-relative:page;mso-position-vertical-relative:paragraph;z-index:-1627" coordorigin="1435,-4196" coordsize="9370,3928">
            <v:group style="position:absolute;left:1444;top:-4191;width:2;height:3918" coordorigin="1444,-4191" coordsize="2,3918">
              <v:shape style="position:absolute;left:1444;top:-4191;width:2;height:3918" coordorigin="1444,-4191" coordsize="0,3918" path="m1444,-4191l1444,-273e" filled="f" stroked="t" strokeweight=".5pt" strokecolor="#000000">
                <v:path arrowok="t"/>
              </v:shape>
            </v:group>
            <v:group style="position:absolute;left:10796;top:-4191;width:2;height:3918" coordorigin="10796,-4191" coordsize="2,3918">
              <v:shape style="position:absolute;left:10796;top:-4191;width:2;height:3918" coordorigin="10796,-4191" coordsize="0,3918" path="m10796,-4191l10796,-273e" filled="f" stroked="t" strokeweight=".5pt" strokecolor="#000000">
                <v:path arrowok="t"/>
              </v:shape>
            </v:group>
            <v:group style="position:absolute;left:1440;top:-4187;width:9360;height:2" coordorigin="1440,-4187" coordsize="9360,2">
              <v:shape style="position:absolute;left:1440;top:-4187;width:9360;height:2" coordorigin="1440,-4187" coordsize="9360,0" path="m1440,-4187l10800,-4187e" filled="f" stroked="t" strokeweight=".5pt" strokecolor="#000000">
                <v:path arrowok="t"/>
              </v:shape>
            </v:group>
            <v:group style="position:absolute;left:1440;top:-277;width:9360;height:2" coordorigin="1440,-277" coordsize="9360,2">
              <v:shape style="position:absolute;left:1440;top:-277;width:9360;height:2" coordorigin="1440,-277" coordsize="9360,0" path="m1440,-277l10800,-277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N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heck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the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ntegrity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of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the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Rou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nes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6"/>
          <w:w w:val="100"/>
        </w:rPr>
        <w:t>Y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H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oaded.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27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DINTEG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etects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isc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evel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78.468559pt;width:468.5pt;height:100.4pt;mso-position-horizontal-relative:page;mso-position-vertical-relative:paragraph;z-index:-1626" coordorigin="1435,1569" coordsize="9370,2008">
            <v:group style="position:absolute;left:1444;top:1574;width:2;height:1998" coordorigin="1444,1574" coordsize="2,1998">
              <v:shape style="position:absolute;left:1444;top:1574;width:2;height:1998" coordorigin="1444,1574" coordsize="0,1998" path="m1444,1574l1444,3572e" filled="f" stroked="t" strokeweight=".5pt" strokecolor="#000000">
                <v:path arrowok="t"/>
              </v:shape>
            </v:group>
            <v:group style="position:absolute;left:10796;top:1574;width:2;height:1998" coordorigin="10796,1574" coordsize="2,1998">
              <v:shape style="position:absolute;left:10796;top:1574;width:2;height:1998" coordorigin="10796,1574" coordsize="0,1998" path="m10796,1574l10796,3572e" filled="f" stroked="t" strokeweight=".5pt" strokecolor="#000000">
                <v:path arrowok="t"/>
              </v:shape>
            </v:group>
            <v:group style="position:absolute;left:1440;top:1578;width:9360;height:2" coordorigin="1440,1578" coordsize="9360,2">
              <v:shape style="position:absolute;left:1440;top:1578;width:9360;height:2" coordorigin="1440,1578" coordsize="9360,0" path="m1440,1578l10800,1578e" filled="f" stroked="t" strokeweight=".5pt" strokecolor="#000000">
                <v:path arrowok="t"/>
              </v:shape>
            </v:group>
            <v:group style="position:absolute;left:1440;top:3568;width:9360;height:2" coordorigin="1440,3568" coordsize="9360,2">
              <v:shape style="position:absolute;left:1440;top:3568;width:9360;height:2" coordorigin="1440,3568" coordsize="9360,0" path="m1440,3568l10800,356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E: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egrity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cked,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mands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erate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executed,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^DINTEG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Checksum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routine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created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3121213.153844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by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KERNEL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V7.3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tabs>
          <w:tab w:pos="15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DDBR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tabs>
          <w:tab w:pos="15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DDBR0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&lt;rest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output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elided&gt;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name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%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utines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Save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DIDTC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CR.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Note:</w:t>
      </w:r>
    </w:p>
    <w:p>
      <w:pPr>
        <w:spacing w:before="12" w:after="0" w:line="498" w:lineRule="auto"/>
        <w:ind w:left="102" w:right="404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undersc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stead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ui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ompt: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1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cp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~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/r/DIDT.m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~/r/_DT.m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~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/r/DIDTC.m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~/r/_DTC.m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~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/r/DIRCR.m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~/r/_RCR.m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1.75pt;margin-top:-53.818188pt;width:468.5pt;height:40.4pt;mso-position-horizontal-relative:page;mso-position-vertical-relative:paragraph;z-index:-1625" coordorigin="1435,-1076" coordsize="9370,808">
            <v:group style="position:absolute;left:1444;top:-1071;width:2;height:798" coordorigin="1444,-1071" coordsize="2,798">
              <v:shape style="position:absolute;left:1444;top:-1071;width:2;height:798" coordorigin="1444,-1071" coordsize="0,798" path="m1444,-1071l1444,-273e" filled="f" stroked="t" strokeweight=".5pt" strokecolor="#000000">
                <v:path arrowok="t"/>
              </v:shape>
            </v:group>
            <v:group style="position:absolute;left:10796;top:-1071;width:2;height:798" coordorigin="10796,-1071" coordsize="2,798">
              <v:shape style="position:absolute;left:10796;top:-1071;width:2;height:798" coordorigin="10796,-1071" coordsize="0,798" path="m10796,-1071l10796,-273e" filled="f" stroked="t" strokeweight=".5pt" strokecolor="#000000">
                <v:path arrowok="t"/>
              </v:shape>
            </v:group>
            <v:group style="position:absolute;left:1440;top:-1067;width:9360;height:2" coordorigin="1440,-1067" coordsize="9360,2">
              <v:shape style="position:absolute;left:1440;top:-1067;width:9360;height:2" coordorigin="1440,-1067" coordsize="9360,0" path="m1440,-1067l10800,-1067e" filled="f" stroked="t" strokeweight=".5pt" strokecolor="#000000">
                <v:path arrowok="t"/>
              </v:shape>
            </v:group>
            <v:group style="position:absolute;left:1440;top:-277;width:9360;height:2" coordorigin="1440,-277" coordsize="9360,2">
              <v:shape style="position:absolute;left:1440;top:-277;width:9360;height:2" coordorigin="1440,-277" coordsize="9360,0" path="m1440,-277l10800,-277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nitialize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ileman;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nsta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ptions,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Secu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Keys,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mote</w:t>
      </w:r>
    </w:p>
    <w:p>
      <w:pPr>
        <w:spacing w:before="0" w:after="0" w:line="320" w:lineRule="exact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1.75pt;margin-top:31.983179pt;width:468.5pt;height:16.4pt;mso-position-horizontal-relative:page;mso-position-vertical-relative:paragraph;z-index:-1624" coordorigin="1435,640" coordsize="9370,328">
            <v:group style="position:absolute;left:1444;top:645;width:2;height:318" coordorigin="1444,645" coordsize="2,318">
              <v:shape style="position:absolute;left:1444;top:645;width:2;height:318" coordorigin="1444,645" coordsize="0,318" path="m1444,645l1444,963e" filled="f" stroked="t" strokeweight=".5pt" strokecolor="#000000">
                <v:path arrowok="t"/>
              </v:shape>
            </v:group>
            <v:group style="position:absolute;left:10796;top:645;width:2;height:318" coordorigin="10796,645" coordsize="2,318">
              <v:shape style="position:absolute;left:10796;top:645;width:2;height:318" coordorigin="10796,645" coordsize="0,318" path="m10796,645l10796,963e" filled="f" stroked="t" strokeweight=".5pt" strokecolor="#000000">
                <v:path arrowok="t"/>
              </v:shape>
            </v:group>
            <v:group style="position:absolute;left:1440;top:649;width:9360;height:2" coordorigin="1440,649" coordsize="9360,2">
              <v:shape style="position:absolute;left:1440;top:649;width:9360;height:2" coordorigin="1440,649" coordsize="9360,0" path="m1440,649l10800,649e" filled="f" stroked="t" strokeweight=".5pt" strokecolor="#000000">
                <v:path arrowok="t"/>
              </v:shape>
            </v:group>
            <v:group style="position:absolute;left:1440;top:959;width:9360;height:2" coordorigin="1440,959" coordsize="9360,2">
              <v:shape style="position:absolute;left:1440;top:959;width:9360;height:2" coordorigin="1440,959" coordsize="9360,0" path="m1440,959l10800,959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oced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res;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nsta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the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Expanded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anguage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^DINIT,^DIINIT,^DMLAINIT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0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126.468567pt;width:468.5pt;height:326.5pt;mso-position-horizontal-relative:page;mso-position-vertical-relative:paragraph;z-index:-1623" coordorigin="1435,2529" coordsize="9370,6530">
            <v:group style="position:absolute;left:1444;top:2534;width:2;height:6520" coordorigin="1444,2534" coordsize="2,6520">
              <v:shape style="position:absolute;left:1444;top:2534;width:2;height:6520" coordorigin="1444,2534" coordsize="0,6520" path="m1444,2534l1444,9054e" filled="f" stroked="t" strokeweight=".5pt" strokecolor="#000000">
                <v:path arrowok="t"/>
              </v:shape>
            </v:group>
            <v:group style="position:absolute;left:10796;top:2534;width:2;height:6520" coordorigin="10796,2534" coordsize="2,6520">
              <v:shape style="position:absolute;left:10796;top:2534;width:2;height:6520" coordorigin="10796,2534" coordsize="0,6520" path="m10796,2534l10796,9054e" filled="f" stroked="t" strokeweight=".5pt" strokecolor="#000000">
                <v:path arrowok="t"/>
              </v:shape>
            </v:group>
            <v:group style="position:absolute;left:1440;top:2538;width:9360;height:2" coordorigin="1440,2538" coordsize="9360,2">
              <v:shape style="position:absolute;left:1440;top:2538;width:9360;height:2" coordorigin="1440,2538" coordsize="9360,0" path="m1440,2538l10800,2538e" filled="f" stroked="t" strokeweight=".5pt" strokecolor="#000000">
                <v:path arrowok="t"/>
              </v:shape>
            </v:group>
            <v:group style="position:absolute;left:1440;top:9050;width:9360;height:2" coordorigin="1440,9050" coordsize="9360,2">
              <v:shape style="position:absolute;left:1440;top:9050;width:9360;height:2" coordorigin="1440,9050" coordsize="9360,0" path="m1440,9050l10800,9050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lowi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example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ializa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Developme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vi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nme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ompts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sho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efaults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unle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numb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1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V22.2,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;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atica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q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^DINIT,^DIINIT,^DMLAINIT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V.22.2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" w:right="-20"/>
        <w:jc w:val="left"/>
        <w:tabs>
          <w:tab w:pos="37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Initialize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now?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NAME: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DEMO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&lt;---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your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name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here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NUMBER: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8904//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&lt;------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Enter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your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number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here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loading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Operating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want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change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OPERATING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File?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NO/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  <w:position w:val="1"/>
        </w:rPr>
        <w:t>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2464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loading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DIALOG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LANGUAGE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Files...........................................</w:t>
      </w:r>
    </w:p>
    <w:p>
      <w:pPr>
        <w:spacing w:before="0" w:after="0" w:line="264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USING: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GT.M(UNIX)//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3616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loading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files--please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wait....................................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/>
        <w:pict>
          <v:group style="position:absolute;margin-left:71.75pt;margin-top:101.949997pt;width:468.5pt;height:578.5pt;mso-position-horizontal-relative:page;mso-position-vertical-relative:page;z-index:-1622" coordorigin="1435,2039" coordsize="9370,11570">
            <v:group style="position:absolute;left:1444;top:2044;width:2;height:11560" coordorigin="1444,2044" coordsize="2,11560">
              <v:shape style="position:absolute;left:1444;top:2044;width:2;height:11560" coordorigin="1444,2044" coordsize="0,11560" path="m1444,2044l1444,13604e" filled="f" stroked="t" strokeweight=".5pt" strokecolor="#000000">
                <v:path arrowok="t"/>
              </v:shape>
            </v:group>
            <v:group style="position:absolute;left:10796;top:2044;width:2;height:11560" coordorigin="10796,2044" coordsize="2,11560">
              <v:shape style="position:absolute;left:10796;top:2044;width:2;height:11560" coordorigin="10796,2044" coordsize="0,11560" path="m10796,2044l10796,13604e" filled="f" stroked="t" strokeweight=".5pt" strokecolor="#000000">
                <v:path arrowok="t"/>
              </v:shape>
            </v:group>
            <v:group style="position:absolute;left:1440;top:2048;width:9360;height:2" coordorigin="1440,2048" coordsize="9360,2">
              <v:shape style="position:absolute;left:1440;top:2048;width:9360;height:2" coordorigin="1440,2048" coordsize="9360,0" path="m1440,2048l10800,2048e" filled="f" stroked="t" strokeweight=".5pt" strokecolor="#000000">
                <v:path arrowok="t"/>
              </v:shape>
            </v:group>
            <v:group style="position:absolute;left:1440;top:13600;width:9360;height:2" coordorigin="1440,13600" coordsize="9360,2">
              <v:shape style="position:absolute;left:1440;top:13600;width:9360;height:2" coordorigin="1440,13600" coordsize="9360,0" path="m1440,13600l10800,13600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spacing w:before="41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................................................................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................................................................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...........................................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following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files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have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been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installed: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.11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INDEX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DESTINATION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.31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KEY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.401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.402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.403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.404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BLOCK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FOREIGN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.46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IMPORT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.5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FUNCTION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.6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.7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OPERATING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.81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TYPE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.83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COMPILED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ROUTINE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.84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DIALOG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.85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LANGUAGE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1.11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ARCHIVAL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ACTIVITY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1.12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FILEGRAM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HISTORY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1.13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FILEGRAM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ERROR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ALTERNATE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SQLI_SCHEMA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1.52101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SQLI_KEY_WORD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SQLI_DATA_TYPE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SQLI_DOMAIN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SQLI_KEY_FORMAT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SQLI_OUTPUT_FORMAT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1.5215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SQLI_TABLE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1.5216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SQLI_TABLE_ELEMENT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1.5217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SQLI_COLUMN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1.5218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SQLI_PRIMARY_KEY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1.5219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SQLI_FOREIGN_KEY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1.52191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SQLI_ERROR_TEXT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1.52192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SQLI_ERROR_LOG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Re-indexing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entries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DIALOG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file.........................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/>
        <w:pict>
          <v:group style="position:absolute;margin-left:71.75pt;margin-top:101.949997pt;width:468.5pt;height:578.5pt;mso-position-horizontal-relative:page;mso-position-vertical-relative:page;z-index:-1621" coordorigin="1435,2039" coordsize="9370,11570">
            <v:group style="position:absolute;left:1444;top:2044;width:2;height:11560" coordorigin="1444,2044" coordsize="2,11560">
              <v:shape style="position:absolute;left:1444;top:2044;width:2;height:11560" coordorigin="1444,2044" coordsize="0,11560" path="m1444,2044l1444,13604e" filled="f" stroked="t" strokeweight=".5pt" strokecolor="#000000">
                <v:path arrowok="t"/>
              </v:shape>
            </v:group>
            <v:group style="position:absolute;left:10796;top:2044;width:2;height:11560" coordorigin="10796,2044" coordsize="2,11560">
              <v:shape style="position:absolute;left:10796;top:2044;width:2;height:11560" coordorigin="10796,2044" coordsize="0,11560" path="m10796,2044l10796,13604e" filled="f" stroked="t" strokeweight=".5pt" strokecolor="#000000">
                <v:path arrowok="t"/>
              </v:shape>
            </v:group>
            <v:group style="position:absolute;left:1440;top:2048;width:9360;height:2" coordorigin="1440,2048" coordsize="9360,2">
              <v:shape style="position:absolute;left:1440;top:2048;width:9360;height:2" coordorigin="1440,2048" coordsize="9360,0" path="m1440,2048l10800,2048e" filled="f" stroked="t" strokeweight=".5pt" strokecolor="#000000">
                <v:path arrowok="t"/>
              </v:shape>
            </v:group>
            <v:group style="position:absolute;left:1440;top:13600;width:9360;height:2" coordorigin="1440,13600" coordsize="9360,2">
              <v:shape style="position:absolute;left:1440;top:13600;width:9360;height:2" coordorigin="1440,13600" coordsize="9360,0" path="m1440,13600l10800,13600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spacing w:before="41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Compiling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forms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...</w:t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574" w:right="3185"/>
        <w:jc w:val="left"/>
        <w:tabs>
          <w:tab w:pos="51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DICATT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(#.001)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DIPTED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(#.1001)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DIKC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EDIT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(#.1101)</w:t>
      </w:r>
    </w:p>
    <w:p>
      <w:pPr>
        <w:spacing w:before="0" w:after="0" w:line="264" w:lineRule="exact"/>
        <w:ind w:left="57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&lt;output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elided&gt;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INITIALIZATION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COMPLETED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9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SECONDS.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version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(#22.2T0)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'DIINIT'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was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created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13-DEC-2012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3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(at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FILEMAN.MUMPS.ORG,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22.2T0)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23" w:lineRule="auto"/>
        <w:ind w:left="142" w:right="2753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NOTE: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package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contains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SECURITY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KEYS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NOTE: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package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contains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OPTIONS</w:t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NOTE: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package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also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contains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REMOTE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PROCEDURES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ARE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SURE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EVERYTHING'S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OK?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Executing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Pre-Init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22.2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Deleting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longer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used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^DD(FN,0,"DDA")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nodes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Deleting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DIAUDIT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longer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used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22.2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304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...EXCUSE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ME,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LET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'HOLD'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SECOND.............................</w:t>
      </w:r>
    </w:p>
    <w:p>
      <w:pPr>
        <w:spacing w:before="0" w:after="0" w:line="258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................................................................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'DDBROWSER'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'DDMP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IMPORT'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DELETE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EDIT/CREATE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PURGE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UNUSED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BLOCKS'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RUN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SCREEN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'DDXP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CREATE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EXPORT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'DDXP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DEFINE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FORMAT'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'DDXP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EXPORT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DATA'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'DDXP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EXPORT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'DDXP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DOCUMENTATION'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'DDXP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SELECT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EXPORT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COMPILE'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DDMAP'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DDUCHK'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COMPILE'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MGMT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/>
        <w:pict>
          <v:group style="position:absolute;margin-left:71.75pt;margin-top:101.949997pt;width:468.5pt;height:578.5pt;mso-position-horizontal-relative:page;mso-position-vertical-relative:page;z-index:-1620" coordorigin="1435,2039" coordsize="9370,11570">
            <v:group style="position:absolute;left:1444;top:2044;width:2;height:11560" coordorigin="1444,2044" coordsize="2,11560">
              <v:shape style="position:absolute;left:1444;top:2044;width:2;height:11560" coordorigin="1444,2044" coordsize="0,11560" path="m1444,2044l1444,13604e" filled="f" stroked="t" strokeweight=".5pt" strokecolor="#000000">
                <v:path arrowok="t"/>
              </v:shape>
            </v:group>
            <v:group style="position:absolute;left:10796;top:2044;width:2;height:11560" coordorigin="10796,2044" coordsize="2,11560">
              <v:shape style="position:absolute;left:10796;top:2044;width:2;height:11560" coordorigin="10796,2044" coordsize="0,11560" path="m10796,2044l10796,13604e" filled="f" stroked="t" strokeweight=".5pt" strokecolor="#000000">
                <v:path arrowok="t"/>
              </v:shape>
            </v:group>
            <v:group style="position:absolute;left:1440;top:2048;width:9360;height:2" coordorigin="1440,2048" coordsize="9360,2">
              <v:shape style="position:absolute;left:1440;top:2048;width:9360;height:2" coordorigin="1440,2048" coordsize="9360,0" path="m1440,2048l10800,2048e" filled="f" stroked="t" strokeweight=".5pt" strokecolor="#000000">
                <v:path arrowok="t"/>
              </v:shape>
            </v:group>
            <v:group style="position:absolute;left:1440;top:13600;width:9360;height:2" coordorigin="1440,13600" coordsize="9360,2">
              <v:shape style="position:absolute;left:1440;top:13600;width:9360;height:2" coordorigin="1440,13600" coordsize="9360,0" path="m1440,13600l10800,13600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spacing w:before="41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PRINT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COMPILE'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REINITIALIZE'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COMPILE'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MONITOR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USER'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PURGE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DATA'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PURGE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TURN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ON/OFF'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'DIAUDITED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ADD/DELETE'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CANCEL'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CREATE'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EXTRACT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MODIFY'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PRINT'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PURGE'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SELECT'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UPDATE'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'DIAX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VALIDATE'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'DIEDFILE'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'DIEDIT'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CREATE'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DISPLAY'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GENERATE'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INSTALL'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SPECIFIERS'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VIEW'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'DIFG-SRV-HISTORY'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'DIFIELD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CHECK'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'DIIDENT'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'DIINQUIRE'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'DIITRAN'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'DIKEY'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'DILIST'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'DIMODIFY'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'DIOTHER'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'DIOTRAN'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'DIPRINT'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'DIRDEX'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'DISEARCH'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'DISTATISTICS'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'DITEMP'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'DITRANSFER'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'DIUNEDIT'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'DIUSER'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1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'DIUTILITY'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'DIVERIFY'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'DIWF'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'DIXREF'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DIAGNOSTICS'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ERRORS'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PROJECT'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COLUMNS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DOMAIN'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COLUMNS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REG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NOID'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COLUMNS'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COLUMNS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REG'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INDEXES'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TABLE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COLS'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TABLE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COLS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TABLE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ELEMENTS'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TOTAL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TABLES'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PURGE'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SUGGEST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TABLE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GROUPINGS'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BRIEF'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FULL'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MENU'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NAMES'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PTR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PARENT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BRIEF'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PTR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PARENT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FULL'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PTR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STATS'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PTR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STATS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SUMMARY'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PTR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SUBFILE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FULL'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'DMSQ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SUBFILE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BRIEF'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Filed............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version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(#22.2T0)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'DMLAINIT'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was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creat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06-DEC-2012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3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(at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FILEMAN.MUMPS.ORG,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22.2T0)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GOING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UP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FILES: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536" w:right="3764"/>
        <w:jc w:val="center"/>
        <w:tabs>
          <w:tab w:pos="1960" w:val="left"/>
          <w:tab w:pos="34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.85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LANGUAGE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(including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data)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tabs>
          <w:tab w:pos="11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Note: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already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have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'LANGUAGE'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will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OVERWRITE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your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with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mine.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1745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...SORRY,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JUST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MOMENT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PLEASE.......................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OK,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I'M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DONE.</w:t>
      </w:r>
    </w:p>
    <w:p>
      <w:pPr>
        <w:spacing w:before="0" w:after="0" w:line="264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SECURITY-CODE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PROTECTION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HAS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BEEN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MADE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1.75pt;margin-top:-521.818176pt;width:468.5pt;height:508.4pt;mso-position-horizontal-relative:page;mso-position-vertical-relative:paragraph;z-index:-1619" coordorigin="1435,-10436" coordsize="9370,10168">
            <v:group style="position:absolute;left:1444;top:-10431;width:2;height:10158" coordorigin="1444,-10431" coordsize="2,10158">
              <v:shape style="position:absolute;left:1444;top:-10431;width:2;height:10158" coordorigin="1444,-10431" coordsize="0,10158" path="m1444,-10431l1444,-273e" filled="f" stroked="t" strokeweight=".5pt" strokecolor="#000000">
                <v:path arrowok="t"/>
              </v:shape>
            </v:group>
            <v:group style="position:absolute;left:10796;top:-10431;width:2;height:10158" coordorigin="10796,-10431" coordsize="2,10158">
              <v:shape style="position:absolute;left:10796;top:-10431;width:2;height:10158" coordorigin="10796,-10431" coordsize="0,10158" path="m10796,-10431l10796,-273e" filled="f" stroked="t" strokeweight=".5pt" strokecolor="#000000">
                <v:path arrowok="t"/>
              </v:shape>
            </v:group>
            <v:group style="position:absolute;left:1440;top:-10427;width:9360;height:2" coordorigin="1440,-10427" coordsize="9360,2">
              <v:shape style="position:absolute;left:1440;top:-10427;width:9360;height:2" coordorigin="1440,-10427" coordsize="9360,0" path="m1440,-10427l10800,-10427e" filled="f" stroked="t" strokeweight=".5pt" strokecolor="#000000">
                <v:path arrowok="t"/>
              </v:shape>
            </v:group>
            <v:group style="position:absolute;left:1440;top:-277;width:9360;height:2" coordorigin="1440,-277" coordsize="9360,2">
              <v:shape style="position:absolute;left:1440;top:-277;width:9360;height:2" coordorigin="1440,-277" coordsize="9360,0" path="m1440,-277l10800,-277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Ena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b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Logons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field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#14.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5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</w:p>
    <w:p>
      <w:pPr>
        <w:spacing w:before="12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volume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set.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sk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1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Q^DI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22.2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Select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OPTION: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ENTER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ENTRIES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WHAT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VOLUME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SET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WHICH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ALL//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INHIBIT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LOGONS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FIELD: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Select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VOLUME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SET: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VAH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tabs>
          <w:tab w:pos="2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INHIBIT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LOGONS?: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YES//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NO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1.75pt;margin-top:-113.818192pt;width:468.5pt;height:100.4pt;mso-position-horizontal-relative:page;mso-position-vertical-relative:paragraph;z-index:-1618" coordorigin="1435,-2276" coordsize="9370,2008">
            <v:group style="position:absolute;left:1444;top:-2271;width:2;height:1998" coordorigin="1444,-2271" coordsize="2,1998">
              <v:shape style="position:absolute;left:1444;top:-2271;width:2;height:1998" coordorigin="1444,-2271" coordsize="0,1998" path="m1444,-2271l1444,-273e" filled="f" stroked="t" strokeweight=".5pt" strokecolor="#000000">
                <v:path arrowok="t"/>
              </v:shape>
            </v:group>
            <v:group style="position:absolute;left:10796;top:-2271;width:2;height:1998" coordorigin="10796,-2271" coordsize="2,1998">
              <v:shape style="position:absolute;left:10796;top:-2271;width:2;height:1998" coordorigin="10796,-2271" coordsize="0,1998" path="m10796,-2271l10796,-273e" filled="f" stroked="t" strokeweight=".5pt" strokecolor="#000000">
                <v:path arrowok="t"/>
              </v:shape>
            </v:group>
            <v:group style="position:absolute;left:1440;top:-2267;width:9360;height:2" coordorigin="1440,-2267" coordsize="9360,2">
              <v:shape style="position:absolute;left:1440;top:-2267;width:9360;height:2" coordorigin="1440,-2267" coordsize="9360,0" path="m1440,-2267l10800,-2267e" filled="f" stroked="t" strokeweight=".5pt" strokecolor="#000000">
                <v:path arrowok="t"/>
              </v:shape>
            </v:group>
            <v:group style="position:absolute;left:1440;top:-277;width:9360;height:2" coordorigin="1440,-277" coordsize="9360,2">
              <v:shape style="position:absolute;left:1440;top:-277;width:9360;height:2" coordorigin="1440,-277" coordsize="9360,0" path="m1440,-277l10800,-277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Pos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-Inst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34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askman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cedures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30.468531pt;width:468.5pt;height:16.4pt;mso-position-horizontal-relative:page;mso-position-vertical-relative:paragraph;z-index:-1617" coordorigin="1435,609" coordsize="9370,328">
            <v:group style="position:absolute;left:1444;top:614;width:2;height:318" coordorigin="1444,614" coordsize="2,318">
              <v:shape style="position:absolute;left:1444;top:614;width:2;height:318" coordorigin="1444,614" coordsize="0,318" path="m1444,614l1444,932e" filled="f" stroked="t" strokeweight=".5pt" strokecolor="#000000">
                <v:path arrowok="t"/>
              </v:shape>
            </v:group>
            <v:group style="position:absolute;left:10796;top:614;width:2;height:318" coordorigin="10796,614" coordsize="2,318">
              <v:shape style="position:absolute;left:10796;top:614;width:2;height:318" coordorigin="10796,614" coordsize="0,318" path="m10796,614l10796,932e" filled="f" stroked="t" strokeweight=".5pt" strokecolor="#000000">
                <v:path arrowok="t"/>
              </v:shape>
            </v:group>
            <v:group style="position:absolute;left:1440;top:618;width:9360;height:2" coordorigin="1440,618" coordsize="9360,2">
              <v:shape style="position:absolute;left:1440;top:618;width:9360;height:2" coordorigin="1440,618" coordsize="9360,0" path="m1440,618l10800,618e" filled="f" stroked="t" strokeweight=".5pt" strokecolor="#000000">
                <v:path arrowok="t"/>
              </v:shape>
            </v:group>
            <v:group style="position:absolute;left:1440;top:928;width:9360;height:2" coordorigin="1440,928" coordsize="9360,2">
              <v:shape style="position:absolute;left:1440;top:928;width:9360;height:2" coordorigin="1440,928" coordsize="9360,0" path="m1440,928l10800,92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^ZTMB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art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a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Back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round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ilers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that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6"/>
          <w:w w:val="100"/>
        </w:rPr>
        <w:t>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Pr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v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us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y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Stopped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545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efer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package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ʼ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umenta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backg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askman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backg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ask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/f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Howev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backg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anually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extern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gram,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**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*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6" w:after="0" w:line="240" w:lineRule="auto"/>
        <w:ind w:left="102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tand-alone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eman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allat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55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eady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back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77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lowi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uctio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stalla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stand-a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i.e.,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nel).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outine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apping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for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Cache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start,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Cac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</w:p>
    <w:p>
      <w:pPr>
        <w:spacing w:before="12" w:after="0" w:line="249" w:lineRule="auto"/>
        <w:ind w:left="102" w:right="478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namespac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ual),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RCR,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ZI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led.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elete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Old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ileman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utines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733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elete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old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j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oad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only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ʼ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elete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I*,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servi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*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sar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L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oad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utines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syste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ʼ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lity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versi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</w:p>
    <w:p>
      <w:pPr>
        <w:spacing w:before="12" w:after="0" w:line="249" w:lineRule="auto"/>
        <w:ind w:left="102" w:right="154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22.2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-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AN-22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2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name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utines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ename,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ava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mplementatio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422" w:right="4722"/>
        <w:jc w:val="left"/>
        <w:tabs>
          <w:tab w:pos="2540" w:val="left"/>
        </w:tabs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  <w:tab/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ename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43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DIDTC</w:t>
        <w:tab/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ename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43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DTC</w:t>
      </w:r>
    </w:p>
    <w:p>
      <w:pPr>
        <w:jc w:val="left"/>
        <w:spacing w:after="0"/>
        <w:sectPr>
          <w:pgMar w:header="1517" w:footer="1483" w:top="1740" w:bottom="1680" w:left="1340" w:right="1320"/>
          <w:headerReference w:type="even" r:id="rId21"/>
          <w:headerReference w:type="odd" r:id="rId22"/>
          <w:pgSz w:w="12240" w:h="15840"/>
        </w:sectPr>
      </w:pPr>
      <w:rPr/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82.000008" w:type="dxa"/>
      </w:tblPr>
      <w:tblGrid/>
      <w:tr>
        <w:trPr>
          <w:trHeight w:val="400" w:hRule="exact"/>
        </w:trPr>
        <w:tc>
          <w:tcPr>
            <w:tcW w:w="1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40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DI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C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R</w:t>
            </w:r>
          </w:p>
        </w:tc>
        <w:tc>
          <w:tcPr>
            <w:tcW w:w="19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623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6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ename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o</w:t>
            </w:r>
          </w:p>
        </w:tc>
        <w:tc>
          <w:tcPr>
            <w:tcW w:w="9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9" w:after="0" w:line="240" w:lineRule="auto"/>
              <w:ind w:left="91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%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</w:rPr>
              <w:t>C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</w:rPr>
              <w:t>R</w:t>
            </w:r>
          </w:p>
        </w:tc>
      </w:tr>
      <w:tr>
        <w:trPr>
          <w:trHeight w:val="320" w:hRule="exact"/>
        </w:trPr>
        <w:tc>
          <w:tcPr>
            <w:tcW w:w="1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7" w:lineRule="exact"/>
              <w:ind w:left="40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DIIS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0"/>
              </w:rPr>
            </w:r>
          </w:p>
        </w:tc>
        <w:tc>
          <w:tcPr>
            <w:tcW w:w="19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7" w:lineRule="exact"/>
              <w:ind w:left="623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6"/>
                <w:w w:val="100"/>
                <w:position w:val="2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ename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  <w:position w:val="2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  <w:position w:val="2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0"/>
              </w:rPr>
            </w:r>
          </w:p>
        </w:tc>
        <w:tc>
          <w:tcPr>
            <w:tcW w:w="9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7" w:lineRule="exact"/>
              <w:ind w:left="91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  <w:position w:val="2"/>
              </w:rPr>
              <w:t>%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Z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  <w:position w:val="2"/>
              </w:rPr>
              <w:t>I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0"/>
              </w:rPr>
            </w:r>
          </w:p>
        </w:tc>
      </w:tr>
      <w:tr>
        <w:trPr>
          <w:trHeight w:val="320" w:hRule="exact"/>
        </w:trPr>
        <w:tc>
          <w:tcPr>
            <w:tcW w:w="1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7" w:lineRule="exact"/>
              <w:ind w:left="40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DII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  <w:position w:val="2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0"/>
              </w:rPr>
            </w:r>
          </w:p>
        </w:tc>
        <w:tc>
          <w:tcPr>
            <w:tcW w:w="19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7" w:lineRule="exact"/>
              <w:ind w:left="623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6"/>
                <w:w w:val="100"/>
                <w:position w:val="2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ename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  <w:position w:val="2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  <w:position w:val="2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0"/>
              </w:rPr>
            </w:r>
          </w:p>
        </w:tc>
        <w:tc>
          <w:tcPr>
            <w:tcW w:w="9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7" w:lineRule="exact"/>
              <w:ind w:left="91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  <w:position w:val="2"/>
              </w:rPr>
              <w:t>%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ZI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  <w:position w:val="2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0"/>
              </w:rPr>
            </w:r>
          </w:p>
        </w:tc>
      </w:tr>
      <w:tr>
        <w:trPr>
          <w:trHeight w:val="400" w:hRule="exact"/>
        </w:trPr>
        <w:tc>
          <w:tcPr>
            <w:tcW w:w="154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7" w:lineRule="exact"/>
              <w:ind w:left="40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DII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  <w:position w:val="2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C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0"/>
              </w:rPr>
            </w:r>
          </w:p>
        </w:tc>
        <w:tc>
          <w:tcPr>
            <w:tcW w:w="19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7" w:lineRule="exact"/>
              <w:ind w:left="623" w:right="-20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6"/>
                <w:w w:val="100"/>
                <w:position w:val="2"/>
              </w:rPr>
              <w:t>r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ename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  <w:position w:val="2"/>
              </w:rPr>
              <w:t> </w:t>
            </w:r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  <w:position w:val="2"/>
              </w:rPr>
              <w:t>t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o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0"/>
              </w:rPr>
            </w:r>
          </w:p>
        </w:tc>
        <w:tc>
          <w:tcPr>
            <w:tcW w:w="9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307" w:lineRule="exact"/>
              <w:ind w:left="91" w:right="-42"/>
              <w:jc w:val="left"/>
              <w:rPr>
                <w:rFonts w:ascii="Palatino" w:hAnsi="Palatino" w:cs="Palatino" w:eastAsia="Palatino"/>
                <w:sz w:val="28"/>
                <w:szCs w:val="28"/>
              </w:rPr>
            </w:pPr>
            <w:rPr/>
            <w:r>
              <w:rPr>
                <w:rFonts w:ascii="Palatino" w:hAnsi="Palatino" w:cs="Palatino" w:eastAsia="Palatino"/>
                <w:sz w:val="28"/>
                <w:szCs w:val="28"/>
                <w:spacing w:val="-2"/>
                <w:w w:val="100"/>
                <w:position w:val="2"/>
              </w:rPr>
              <w:t>%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ZI</w:t>
            </w:r>
            <w:r>
              <w:rPr>
                <w:rFonts w:ascii="Palatino" w:hAnsi="Palatino" w:cs="Palatino" w:eastAsia="Palatino"/>
                <w:sz w:val="28"/>
                <w:szCs w:val="28"/>
                <w:spacing w:val="2"/>
                <w:w w:val="100"/>
                <w:position w:val="2"/>
              </w:rPr>
              <w:t>S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2"/>
              </w:rPr>
              <w:t>C</w:t>
            </w:r>
            <w:r>
              <w:rPr>
                <w:rFonts w:ascii="Palatino" w:hAnsi="Palatino" w:cs="Palatino" w:eastAsia="Palatino"/>
                <w:sz w:val="28"/>
                <w:szCs w:val="28"/>
                <w:spacing w:val="0"/>
                <w:w w:val="100"/>
                <w:position w:val="0"/>
              </w:rPr>
            </w:r>
          </w:p>
        </w:tc>
      </w:tr>
    </w:tbl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13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C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u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stomize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%ZIS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and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%ZI</w:t>
      </w:r>
      <w:r>
        <w:rPr>
          <w:rFonts w:ascii="Arial" w:hAnsi="Arial" w:cs="Arial" w:eastAsia="Arial"/>
          <w:sz w:val="28"/>
          <w:szCs w:val="28"/>
          <w:spacing w:val="2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utines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414"/>
        <w:jc w:val="both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0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0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mula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VT100),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%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ZI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un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DINI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—Initializ</w:t>
      </w:r>
      <w:r>
        <w:rPr>
          <w:rFonts w:ascii="Arial" w:hAnsi="Arial" w:cs="Arial" w:eastAsia="Arial"/>
          <w:sz w:val="28"/>
          <w:szCs w:val="28"/>
          <w:spacing w:val="1"/>
          <w:w w:val="100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ng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-2"/>
          <w:w w:val="100"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ileman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424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46.468555pt;width:468.5pt;height:28.4pt;mso-position-horizontal-relative:page;mso-position-vertical-relative:paragraph;z-index:-1616" coordorigin="1435,929" coordsize="9370,568">
            <v:group style="position:absolute;left:1444;top:934;width:2;height:558" coordorigin="1444,934" coordsize="2,558">
              <v:shape style="position:absolute;left:1444;top:934;width:2;height:558" coordorigin="1444,934" coordsize="0,558" path="m1444,934l1444,1492e" filled="f" stroked="t" strokeweight=".5pt" strokecolor="#000000">
                <v:path arrowok="t"/>
              </v:shape>
            </v:group>
            <v:group style="position:absolute;left:10796;top:934;width:2;height:558" coordorigin="10796,934" coordsize="2,558">
              <v:shape style="position:absolute;left:10796;top:934;width:2;height:558" coordorigin="10796,934" coordsize="0,558" path="m10796,934l10796,1492e" filled="f" stroked="t" strokeweight=".5pt" strokecolor="#000000">
                <v:path arrowok="t"/>
              </v:shape>
            </v:group>
            <v:group style="position:absolute;left:1440;top:938;width:9360;height:2" coordorigin="1440,938" coordsize="9360,2">
              <v:shape style="position:absolute;left:1440;top:938;width:9360;height:2" coordorigin="1440,938" coordsize="9360,0" path="m1440,938l10800,938e" filled="f" stroked="t" strokeweight=".5pt" strokecolor="#000000">
                <v:path arrowok="t"/>
              </v:shape>
            </v:group>
            <v:group style="position:absolute;left:1440;top:1488;width:9360;height:2" coordorigin="1440,1488" coordsize="9360,2">
              <v:shape style="position:absolute;left:1440;top:1488;width:9360;height:2" coordorigin="1440,1488" coordsize="9360,0" path="m1440,1488l10800,148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inal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-3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acco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utin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ompts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name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numb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ike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: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7649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NAME: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NUMBER: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18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  <w:b/>
          <w:bCs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  <w:b/>
          <w:bCs/>
        </w:rPr>
        <w:t>ot</w:t>
      </w:r>
      <w:r>
        <w:rPr>
          <w:rFonts w:ascii="Palatino" w:hAnsi="Palatino" w:cs="Palatino" w:eastAsia="Palatino"/>
          <w:sz w:val="28"/>
          <w:szCs w:val="28"/>
          <w:spacing w:val="2"/>
          <w:w w:val="100"/>
          <w:b/>
          <w:bCs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: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numb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ente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tipl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1000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eter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begi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numb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numb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Modify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ttrib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397"/>
        <w:jc w:val="both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62.468559pt;width:468.5pt;height:16.4pt;mso-position-horizontal-relative:page;mso-position-vertical-relative:paragraph;z-index:-1615" coordorigin="1435,1249" coordsize="9370,328">
            <v:group style="position:absolute;left:1444;top:1254;width:2;height:318" coordorigin="1444,1254" coordsize="2,318">
              <v:shape style="position:absolute;left:1444;top:1254;width:2;height:318" coordorigin="1444,1254" coordsize="0,318" path="m1444,1254l1444,1572e" filled="f" stroked="t" strokeweight=".5pt" strokecolor="#000000">
                <v:path arrowok="t"/>
              </v:shape>
            </v:group>
            <v:group style="position:absolute;left:10796;top:1254;width:2;height:318" coordorigin="10796,1254" coordsize="2,318">
              <v:shape style="position:absolute;left:10796;top:1254;width:2;height:318" coordorigin="10796,1254" coordsize="0,318" path="m10796,1254l10796,1572e" filled="f" stroked="t" strokeweight=".5pt" strokecolor="#000000">
                <v:path arrowok="t"/>
              </v:shape>
            </v:group>
            <v:group style="position:absolute;left:1440;top:1258;width:9360;height:2" coordorigin="1440,1258" coordsize="9360,2">
              <v:shape style="position:absolute;left:1440;top:1258;width:9360;height:2" coordorigin="1440,1258" coordsize="9360,0" path="m1440,1258l10800,1258e" filled="f" stroked="t" strokeweight=".5pt" strokecolor="#000000">
                <v:path arrowok="t"/>
              </v:shape>
            </v:group>
            <v:group style="position:absolute;left:1440;top:1568;width:9360;height:2" coordorigin="1440,1568" coordsize="9360,2">
              <v:shape style="position:absolute;left:1440;top:1568;width:9360;height:2" coordorigin="1440,1568" coordsize="9360,0" path="m1440,1568l10800,156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enteri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site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numb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alls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MUMPS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-2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STEM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#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7),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#.84)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ANGUAGE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8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#.85).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will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ed: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USING: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446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que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"?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"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poi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ice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ope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sys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vend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isted,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su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THER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ompt.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es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ialized.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2" w:right="134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ACKAGE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#9.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4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)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tial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z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x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ACKAGE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le</w:t>
      </w:r>
      <w:r>
        <w:rPr>
          <w:rFonts w:ascii="Palatino" w:hAnsi="Palatino" w:cs="Palatino" w:eastAsia="Palatino"/>
          <w:sz w:val="28"/>
          <w:szCs w:val="28"/>
          <w:spacing w:val="-7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necessa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ndle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appl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package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expo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9" w:after="0" w:line="249" w:lineRule="auto"/>
        <w:ind w:left="102" w:right="267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g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DIFRO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(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ogram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al,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DIF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sec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-4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ogram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m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tilit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chapte</w:t>
      </w:r>
      <w:r>
        <w:rPr>
          <w:rFonts w:ascii="Palatino" w:hAnsi="Palatino" w:cs="Palatino" w:eastAsia="Palatino"/>
          <w:sz w:val="28"/>
          <w:szCs w:val="28"/>
          <w:spacing w:val="-2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.)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8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C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KAGE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not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b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ated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have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File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#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9.4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with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name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oth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"</w:t>
      </w:r>
      <w:r>
        <w:rPr>
          <w:rFonts w:ascii="Palatino" w:hAnsi="Palatino" w:cs="Palatino" w:eastAsia="Palatino"/>
          <w:sz w:val="28"/>
          <w:szCs w:val="28"/>
          <w:spacing w:val="-26"/>
          <w:w w:val="100"/>
        </w:rPr>
        <w:t>P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ACKAG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.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"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30.468555pt;width:468.5pt;height:16.4pt;mso-position-horizontal-relative:page;mso-position-vertical-relative:paragraph;z-index:-1614" coordorigin="1435,609" coordsize="9370,328">
            <v:group style="position:absolute;left:1444;top:614;width:2;height:318" coordorigin="1444,614" coordsize="2,318">
              <v:shape style="position:absolute;left:1444;top:614;width:2;height:318" coordorigin="1444,614" coordsize="0,318" path="m1444,614l1444,932e" filled="f" stroked="t" strokeweight=".5pt" strokecolor="#000000">
                <v:path arrowok="t"/>
              </v:shape>
            </v:group>
            <v:group style="position:absolute;left:10796;top:614;width:2;height:318" coordorigin="10796,614" coordsize="2,318">
              <v:shape style="position:absolute;left:10796;top:614;width:2;height:318" coordorigin="10796,614" coordsize="0,318" path="m10796,614l10796,932e" filled="f" stroked="t" strokeweight=".5pt" strokecolor="#000000">
                <v:path arrowok="t"/>
              </v:shape>
            </v:group>
            <v:group style="position:absolute;left:1440;top:618;width:9360;height:2" coordorigin="1440,618" coordsize="9360,2">
              <v:shape style="position:absolute;left:1440;top:618;width:9360;height:2" coordorigin="1440,618" coordsize="9360,0" path="m1440,618l10800,618e" filled="f" stroked="t" strokeweight=".5pt" strokecolor="#000000">
                <v:path arrowok="t"/>
              </v:shape>
            </v:group>
            <v:group style="position:absolute;left:1440;top:928;width:9360;height:2" coordorigin="1440,928" coordsize="9360,2">
              <v:shape style="position:absolute;left:1440;top:928;width:9360;height:2" coordorigin="1440,928" coordsize="9360,0" path="m1440,928l10800,92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tia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iza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has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comp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eted,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y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see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h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t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eme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t: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INITIALIZATION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COMPLETED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nnnn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SECONDS.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30.468531pt;width:468.5pt;height:424.4pt;mso-position-horizontal-relative:page;mso-position-vertical-relative:paragraph;z-index:-1613" coordorigin="1435,609" coordsize="9370,8488">
            <v:group style="position:absolute;left:1444;top:614;width:2;height:8478" coordorigin="1444,614" coordsize="2,8478">
              <v:shape style="position:absolute;left:1444;top:614;width:2;height:8478" coordorigin="1444,614" coordsize="0,8478" path="m1444,614l1444,9092e" filled="f" stroked="t" strokeweight=".5pt" strokecolor="#000000">
                <v:path arrowok="t"/>
              </v:shape>
            </v:group>
            <v:group style="position:absolute;left:10796;top:614;width:2;height:8478" coordorigin="10796,614" coordsize="2,8478">
              <v:shape style="position:absolute;left:10796;top:614;width:2;height:8478" coordorigin="10796,614" coordsize="0,8478" path="m10796,614l10796,9092e" filled="f" stroked="t" strokeweight=".5pt" strokecolor="#000000">
                <v:path arrowok="t"/>
              </v:shape>
            </v:group>
            <v:group style="position:absolute;left:1440;top:618;width:9360;height:2" coordorigin="1440,618" coordsize="9360,2">
              <v:shape style="position:absolute;left:1440;top:618;width:9360;height:2" coordorigin="1440,618" coordsize="9360,0" path="m1440,618l10800,618e" filled="f" stroked="t" strokeweight=".5pt" strokecolor="#000000">
                <v:path arrowok="t"/>
              </v:shape>
            </v:group>
            <v:group style="position:absolute;left:1440;top:9088;width:9360;height:2" coordorigin="1440,9088" coordsize="9360,2">
              <v:shape style="position:absolute;left:1440;top:9088;width:9360;height:2" coordorigin="1440,9088" coordsize="9360,0" path="m1440,9088l10800,908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A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example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i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sta</w: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l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latio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: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^DINIT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V.22.2T0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" w:right="-20"/>
        <w:jc w:val="left"/>
        <w:tabs>
          <w:tab w:pos="37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Initialize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now?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3" w:lineRule="auto"/>
        <w:ind w:left="142" w:right="159"/>
        <w:jc w:val="left"/>
        <w:tabs>
          <w:tab w:pos="5460" w:val="left"/>
          <w:tab w:pos="56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NAME: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DEV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&lt;-------------</w:t>
        <w:tab/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your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name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here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NUMBER: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1//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&lt;-----------------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Enter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your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site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here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loading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Operating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</w:t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want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change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OPERATING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File?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NO/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  <w:position w:val="1"/>
        </w:rPr>
        <w:t>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42" w:right="16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loading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DIALOG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LANGUAGE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Files...........................................................</w:t>
      </w:r>
    </w:p>
    <w:p>
      <w:pPr>
        <w:spacing w:before="0" w:after="0" w:line="264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USING: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GT.M(UNIX)//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??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574" w:right="7217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Choose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from: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CACHE/OpenM</w:t>
      </w:r>
    </w:p>
    <w:p>
      <w:pPr>
        <w:spacing w:before="0" w:after="0" w:line="240" w:lineRule="exact"/>
        <w:ind w:left="574" w:right="6785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DSM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OpenVMS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DTM-PC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GT.M(UNIX)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GT.M(VAX)</w:t>
      </w:r>
    </w:p>
    <w:p>
      <w:pPr>
        <w:spacing w:before="0" w:after="0" w:line="240" w:lineRule="exact"/>
        <w:ind w:left="574" w:right="8225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MSM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OTHER</w:t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TYPE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USING: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GT.M(UNIX)//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&lt;ENTER&gt;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/>
        <w:pict>
          <v:group style="position:absolute;margin-left:71.75pt;margin-top:101.949997pt;width:468.5pt;height:580.4pt;mso-position-horizontal-relative:page;mso-position-vertical-relative:page;z-index:-1612" coordorigin="1435,2039" coordsize="9370,11608">
            <v:group style="position:absolute;left:1444;top:2044;width:2;height:11598" coordorigin="1444,2044" coordsize="2,11598">
              <v:shape style="position:absolute;left:1444;top:2044;width:2;height:11598" coordorigin="1444,2044" coordsize="0,11598" path="m1444,2044l1444,13642e" filled="f" stroked="t" strokeweight=".5pt" strokecolor="#000000">
                <v:path arrowok="t"/>
              </v:shape>
            </v:group>
            <v:group style="position:absolute;left:10796;top:2044;width:2;height:11598" coordorigin="10796,2044" coordsize="2,11598">
              <v:shape style="position:absolute;left:10796;top:2044;width:2;height:11598" coordorigin="10796,2044" coordsize="0,11598" path="m10796,2044l10796,13642e" filled="f" stroked="t" strokeweight=".5pt" strokecolor="#000000">
                <v:path arrowok="t"/>
              </v:shape>
            </v:group>
            <v:group style="position:absolute;left:1440;top:2048;width:9360;height:2" coordorigin="1440,2048" coordsize="9360,2">
              <v:shape style="position:absolute;left:1440;top:2048;width:9360;height:2" coordorigin="1440,2048" coordsize="9360,0" path="m1440,2048l10800,2048e" filled="f" stroked="t" strokeweight=".5pt" strokecolor="#000000">
                <v:path arrowok="t"/>
              </v:shape>
            </v:group>
            <v:group style="position:absolute;left:1440;top:13638;width:9360;height:2" coordorigin="1440,13638" coordsize="9360,2">
              <v:shape style="position:absolute;left:1440;top:13638;width:9360;height:2" coordorigin="1440,13638" coordsize="9360,0" path="m1440,13638l10800,13638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spacing w:before="49" w:after="0" w:line="240" w:lineRule="exact"/>
        <w:ind w:left="142" w:right="16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loading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other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FileMan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files--please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wait............................................................</w:t>
      </w:r>
    </w:p>
    <w:p>
      <w:pPr>
        <w:spacing w:before="0" w:after="0" w:line="258" w:lineRule="exact"/>
        <w:ind w:left="104" w:right="5059"/>
        <w:jc w:val="center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..............................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................................................................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following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files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have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been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installed: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.11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INDEX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DESTINATION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.31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KEY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.401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.402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INPUT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.403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.404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BLOCK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FOREIGN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FORMAT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.46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IMPORT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TEMPLATE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.5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FUNCTION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.6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.7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MUMPS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OPERATING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SYSTEM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.81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DATA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TYPE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.83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COMPILED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ROUTINE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.84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DIALOG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574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.85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LANGUAGE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AUDIT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1.11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ARCHIVAL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ACTIVITY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1.12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FILEGRAM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HISTORY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1.13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FILEGRAM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ERROR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ALTERNATE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EDITOR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SQLI_SCHEMA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1.52101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SQLI_KEY_WORD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SQLI_DATA_TYPE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SQLI_DOMAIN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1.5213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SQLI_KEY_FORMAT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SQLI_OUTPUT_FORMAT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1.5215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SQLI_TABLE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1.5216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SQLI_TABLE_ELEMENT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1.5217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SQLI_COLUMN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1.5218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SQLI_PRIMARY_KEY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1.5219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SQLI_FOREIGN_KEY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1.52191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SQLI_ERROR_TEXT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430" w:right="-20"/>
        <w:jc w:val="left"/>
        <w:tabs>
          <w:tab w:pos="17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1.52192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SQLI_ERROR_LOG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Your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Package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updated.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GOING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UP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FOLLOWING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FILES: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574" w:right="-20"/>
        <w:jc w:val="left"/>
        <w:tabs>
          <w:tab w:pos="200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9.4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PACKAGE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7" w:lineRule="exact"/>
        <w:ind w:left="142" w:right="-20"/>
        <w:jc w:val="left"/>
        <w:tabs>
          <w:tab w:pos="11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Note: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You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already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have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'PACKAGE'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exact"/>
        <w:ind w:left="142" w:right="160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...HMMM,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TAKE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FEW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MOMENTS...............................................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OK,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I'M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DONE.</w:t>
      </w:r>
    </w:p>
    <w:p>
      <w:pPr>
        <w:spacing w:before="0" w:after="0" w:line="264" w:lineRule="exact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NOTE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THAT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FILE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SECURITY-CODE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PROTECTION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HAS</w:t>
      </w:r>
      <w:r>
        <w:rPr>
          <w:rFonts w:ascii="Courier New" w:hAnsi="Courier New" w:cs="Courier New" w:eastAsia="Courier New"/>
          <w:sz w:val="24"/>
          <w:szCs w:val="24"/>
          <w:spacing w:val="2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BEEN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MADE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3" w:lineRule="auto"/>
        <w:ind w:left="142" w:right="2897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Re-indexing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entries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DIALOG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file.......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Compiling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forms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...</w:t>
      </w:r>
    </w:p>
    <w:p>
      <w:pPr>
        <w:spacing w:before="7" w:after="0" w:line="240" w:lineRule="exact"/>
        <w:ind w:left="574" w:right="3041"/>
        <w:jc w:val="left"/>
        <w:tabs>
          <w:tab w:pos="518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DICATT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(#.001)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DIPTED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(#.1001)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DIKC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EDIT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(#.1101)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DIKC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EDIT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UI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(#.1102)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DIKK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EDIT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(#.3101)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DIBTED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(#.40001)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DIETED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(#.40101)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DIEDIT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(#.40201)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EDIT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(#.40301)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ADD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(#.40302)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EDIT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(#.40303)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PAGE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SELECT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(#.40304)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FORM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EDIT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(#.40305)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EDIT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(#.40306)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ADD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(#.40401)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CAPTION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ONLY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(#.40402)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(#.40403)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FORM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ONLY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(#.40404)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FIELD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COMPUTED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(#.40405)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ADD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(#.40406)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DELETE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(#.40407)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DDGF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HEADER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BLOCK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SELECT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(#.40408)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DDXP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FORM1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(#.441)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DDMP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SPECIFY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IMPORT</w:t>
        <w:tab/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(#.461)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INITIALIZATION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COMPLETED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2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SECONDS.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Palatino" w:hAnsi="Palatino" w:cs="Palatino" w:eastAsia="Palatino"/>
          <w:sz w:val="28"/>
          <w:szCs w:val="28"/>
        </w:rPr>
      </w:pPr>
      <w:rPr/>
      <w:r>
        <w:rPr/>
        <w:pict>
          <v:group style="position:absolute;margin-left:71.75pt;margin-top:-553.431458pt;width:468.5pt;height:520.4pt;mso-position-horizontal-relative:page;mso-position-vertical-relative:paragraph;z-index:-1611" coordorigin="1435,-11069" coordsize="9370,10408">
            <v:group style="position:absolute;left:1444;top:-11064;width:2;height:10398" coordorigin="1444,-11064" coordsize="2,10398">
              <v:shape style="position:absolute;left:1444;top:-11064;width:2;height:10398" coordorigin="1444,-11064" coordsize="0,10398" path="m1444,-11064l1444,-666e" filled="f" stroked="t" strokeweight=".5pt" strokecolor="#000000">
                <v:path arrowok="t"/>
              </v:shape>
            </v:group>
            <v:group style="position:absolute;left:10796;top:-11064;width:2;height:10398" coordorigin="10796,-11064" coordsize="2,10398">
              <v:shape style="position:absolute;left:10796;top:-11064;width:2;height:10398" coordorigin="10796,-11064" coordsize="0,10398" path="m10796,-11064l10796,-666e" filled="f" stroked="t" strokeweight=".5pt" strokecolor="#000000">
                <v:path arrowok="t"/>
              </v:shape>
            </v:group>
            <v:group style="position:absolute;left:1440;top:-11060;width:9360;height:2" coordorigin="1440,-11060" coordsize="9360,2">
              <v:shape style="position:absolute;left:1440;top:-11060;width:9360;height:2" coordorigin="1440,-11060" coordsize="9360,0" path="m1440,-11060l10800,-11060e" filled="f" stroked="t" strokeweight=".5pt" strokecolor="#000000">
                <v:path arrowok="t"/>
              </v:shape>
            </v:group>
            <v:group style="position:absolute;left:1440;top:-670;width:9360;height:2" coordorigin="1440,-670" coordsize="9360,2">
              <v:shape style="position:absolute;left:1440;top:-670;width:9360;height:2" coordorigin="1440,-670" coordsize="9360,0" path="m1440,-670l10800,-670e" filled="f" stroked="t" strokeweight=".5pt" strokecolor="#00000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sz w:val="28"/>
          <w:szCs w:val="28"/>
          <w:spacing w:val="-2"/>
          <w:w w:val="100"/>
        </w:rPr>
        <w:t>F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ileman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is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n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w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-6"/>
          <w:w w:val="100"/>
        </w:rPr>
        <w:t>r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eady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to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 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us</w:t>
      </w:r>
      <w:r>
        <w:rPr>
          <w:rFonts w:ascii="Palatino" w:hAnsi="Palatino" w:cs="Palatino" w:eastAsia="Palatino"/>
          <w:sz w:val="28"/>
          <w:szCs w:val="28"/>
          <w:spacing w:val="2"/>
          <w:w w:val="100"/>
        </w:rPr>
        <w:t>e</w:t>
      </w:r>
      <w:r>
        <w:rPr>
          <w:rFonts w:ascii="Palatino" w:hAnsi="Palatino" w:cs="Palatino" w:eastAsia="Palatino"/>
          <w:sz w:val="28"/>
          <w:szCs w:val="28"/>
          <w:spacing w:val="0"/>
          <w:w w:val="100"/>
        </w:rPr>
        <w:t>.</w:t>
      </w:r>
    </w:p>
    <w:p>
      <w:pPr>
        <w:jc w:val="left"/>
        <w:spacing w:after="0"/>
        <w:sectPr>
          <w:pgMar w:header="1517" w:footer="1483" w:top="1740" w:bottom="1680" w:left="1340" w:right="13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sectPr>
      <w:pgMar w:header="1517" w:footer="1483" w:top="1740" w:bottom="1680" w:left="1340" w:right="13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">
    <w:altName w:val="Palatino"/>
    <w:charset w:val="0"/>
    <w:family w:val="roman"/>
    <w:pitch w:val="variable"/>
  </w:font>
  <w:font w:name="Symbol">
    <w:altName w:val="Symbo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06.825317pt;width:63.188004pt;height:14pt;mso-position-horizontal-relative:page;mso-position-vertical-relative:page;z-index:-1647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4"/>
                    <w:w w:val="100"/>
                  </w:rPr>
                  <w:t>r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h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2013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099976pt;margin-top:706.825317pt;width:10.0pt;height:14pt;mso-position-horizontal-relative:page;mso-position-vertical-relative:page;z-index:-1646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099998pt;margin-top:706.825317pt;width:16.000001pt;height:14pt;mso-position-horizontal-relative:page;mso-position-vertical-relative:page;z-index:-1645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8pt;margin-top:706.825317pt;width:63.284004pt;height:14pt;mso-position-horizontal-relative:page;mso-position-vertical-relative:page;z-index:-1644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4"/>
                    <w:w w:val="100"/>
                  </w:rPr>
                  <w:t>r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h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2013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06.825317pt;width:63.188004pt;height:14pt;mso-position-horizontal-relative:page;mso-position-vertical-relative:page;z-index:-1635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4"/>
                    <w:w w:val="100"/>
                  </w:rPr>
                  <w:t>r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h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2013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099976pt;margin-top:706.825317pt;width:16.004001pt;height:14pt;mso-position-horizontal-relative:page;mso-position-vertical-relative:page;z-index:-1634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099998pt;margin-top:706.825317pt;width:16.000001pt;height:14pt;mso-position-horizontal-relative:page;mso-position-vertical-relative:page;z-index:-1633" type="#_x0000_t202" filled="f" stroked="f">
          <v:textbox inset="0,0,0,0">
            <w:txbxContent>
              <w:p>
                <w:pPr>
                  <w:spacing w:before="2" w:after="0" w:line="240" w:lineRule="auto"/>
                  <w:ind w:left="40" w:right="-20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8pt;margin-top:706.825317pt;width:63.284004pt;height:14pt;mso-position-horizontal-relative:page;mso-position-vertical-relative:page;z-index:-1632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4"/>
                    <w:w w:val="100"/>
                  </w:rPr>
                  <w:t>r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c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h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2013</w:t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63.253912pt;height:14pt;mso-position-horizontal-relative:page;mso-position-vertical-relative:page;z-index:-1651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Orientation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3.200012pt;margin-top:74.825302pt;width:167.780055pt;height:14pt;mso-position-horizontal-relative:page;mso-position-vertical-relative:page;z-index:-1650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G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ui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e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167.780055pt;height:14pt;mso-position-horizontal-relative:page;mso-position-vertical-relative:page;z-index:-1625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G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ui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e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899994pt;margin-top:74.825302pt;width:174.105136pt;height:14pt;mso-position-horizontal-relative:page;mso-position-vertical-relative:page;z-index:-1624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S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a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-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alone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Fil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m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Installation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167.780055pt;height:14pt;mso-position-horizontal-relative:page;mso-position-vertical-relative:page;z-index:-1649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G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ui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e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2.299988pt;margin-top:74.825302pt;width:68.947583pt;height:14pt;mso-position-horizontal-relative:page;mso-position-vertical-relative:page;z-index:-1648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4"/>
                    <w:w w:val="100"/>
                  </w:rPr>
                  <w:t>r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u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ction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68.851911pt;height:14pt;mso-position-horizontal-relative:page;mso-position-vertical-relative:page;z-index:-1643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4"/>
                    <w:w w:val="100"/>
                  </w:rPr>
                  <w:t>r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o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uction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3.200012pt;margin-top:74.825302pt;width:167.780055pt;height:14pt;mso-position-horizontal-relative:page;mso-position-vertical-relative:page;z-index:-1642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G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ui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e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167.780055pt;height:14pt;mso-position-horizontal-relative:page;mso-position-vertical-relative:page;z-index:-1641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G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ui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e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2.299988pt;margin-top:74.825302pt;width:68.947583pt;height:14pt;mso-position-horizontal-relative:page;mso-position-vertical-relative:page;z-index:-1640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4"/>
                    <w:w w:val="100"/>
                  </w:rPr>
                  <w:t>r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u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ction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167.780055pt;height:14pt;mso-position-horizontal-relative:page;mso-position-vertical-relative:page;z-index:-1639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G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ui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e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3.300003pt;margin-top:74.825302pt;width:287.994092pt;height:14pt;mso-position-horizontal-relative:page;mso-position-vertical-relative:page;z-index:-1638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o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Caché/Ensem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b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le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wi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h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Ke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r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s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tall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d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287.982092pt;height:14pt;mso-position-horizontal-relative:page;mso-position-vertical-relative:page;z-index:-1637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s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a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Caché/Ensem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b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le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w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h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Kern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d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3.200012pt;margin-top:74.825302pt;width:167.780055pt;height:14pt;mso-position-horizontal-relative:page;mso-position-vertical-relative:page;z-index:-1636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G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ui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e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167.780055pt;height:14pt;mso-position-horizontal-relative:page;mso-position-vertical-relative:page;z-index:-1631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G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ui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e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9.200012pt;margin-top:74.825302pt;width:271.746091pt;height:14pt;mso-position-horizontal-relative:page;mso-position-vertical-relative:page;z-index:-1630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s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a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G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18"/>
                    <w:w w:val="100"/>
                  </w:rPr>
                  <w:t>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.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Unix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w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h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Kern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s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tall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d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271.746091pt;height:14pt;mso-position-horizontal-relative:page;mso-position-vertical-relative:page;z-index:-1629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s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a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G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18"/>
                    <w:w w:val="100"/>
                  </w:rPr>
                  <w:t>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.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Unix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w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h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Kern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s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tall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d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3.200012pt;margin-top:74.825302pt;width:167.780055pt;height:14pt;mso-position-horizontal-relative:page;mso-position-vertical-relative:page;z-index:-1628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G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ui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e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74.825302pt;width:174.105136pt;height:14pt;mso-position-horizontal-relative:page;mso-position-vertical-relative:page;z-index:-1627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S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t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a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-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alone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Fil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m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Installation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3.200012pt;margin-top:74.825302pt;width:167.780055pt;height:14pt;mso-position-horizontal-relative:page;mso-position-vertical-relative:page;z-index:-1626" type="#_x0000_t202" filled="f" stroked="f">
          <v:textbox inset="0,0,0,0">
            <w:txbxContent>
              <w:p>
                <w:pPr>
                  <w:spacing w:before="2" w:after="0" w:line="240" w:lineRule="auto"/>
                  <w:ind w:left="20" w:right="-56"/>
                  <w:jc w:val="left"/>
                  <w:rPr>
                    <w:rFonts w:ascii="Palatino" w:hAnsi="Palatino" w:cs="Palatino" w:eastAsia="Palatino"/>
                    <w:sz w:val="24"/>
                    <w:szCs w:val="24"/>
                  </w:rPr>
                </w:pPr>
                <w:rPr/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F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il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e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man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22.2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Installation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 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-2"/>
                    <w:w w:val="100"/>
                  </w:rPr>
                  <w:t>G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ui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2"/>
                    <w:w w:val="100"/>
                  </w:rPr>
                  <w:t>d</w:t>
                </w:r>
                <w:r>
                  <w:rPr>
                    <w:rFonts w:ascii="Palatino" w:hAnsi="Palatino" w:cs="Palatino" w:eastAsia="Palatino"/>
                    <w:sz w:val="24"/>
                    <w:szCs w:val="24"/>
                    <w:spacing w:val="0"/>
                    <w:w w:val="100"/>
                  </w:rPr>
                  <w:t>e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hyperlink" Target="http://creativecommons.org/licenses/by-sa/3.0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header" Target="header10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Fileman 22.2 Installation Guide</dc:title>
  <dcterms:created xsi:type="dcterms:W3CDTF">2023-01-16T22:58:54Z</dcterms:created>
  <dcterms:modified xsi:type="dcterms:W3CDTF">2023-01-16T22:58:54Z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2013-03-29T00:00:00Z</vt:filetime>
  </property>
  <property fmtid="{D5CDD505-2E9C-101B-9397-08002B2CF9AE}" pid="3" name="LastSaved">
    <vt:filetime>2023-01-17T00:00:00Z</vt:filetime>
  </property>
</Properties>
</file>